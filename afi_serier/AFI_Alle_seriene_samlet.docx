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D01" w:rsidRPr="00EB676A" w:rsidRDefault="00AD4D01" w:rsidP="00AD4D01">
      <w:pPr>
        <w:pStyle w:val="Heading6"/>
      </w:pPr>
      <w:bookmarkStart w:id="0" w:name="_GoBack"/>
      <w:bookmarkEnd w:id="0"/>
      <w:r w:rsidRPr="00EB676A">
        <w:rPr>
          <w:rStyle w:val="Strong"/>
          <w:bCs w:val="0"/>
        </w:rPr>
        <w:t>Publisert i Arbeidsforskningsinstituttets egne serier:</w:t>
      </w:r>
    </w:p>
    <w:p w:rsidR="00AD4D01" w:rsidRPr="00F708A5" w:rsidRDefault="00AD4D01" w:rsidP="00AD4D01">
      <w:pPr>
        <w:rPr>
          <w:rStyle w:val="Strong"/>
          <w:rFonts w:ascii="Arial" w:hAnsi="Arial" w:cs="Arial"/>
          <w:color w:val="000000"/>
          <w:szCs w:val="15"/>
        </w:rPr>
      </w:pPr>
    </w:p>
    <w:p w:rsidR="00AD4D01" w:rsidRPr="00EB676A" w:rsidRDefault="00AD4D01" w:rsidP="00AD4D01">
      <w:r w:rsidRPr="00EB676A">
        <w:rPr>
          <w:rStyle w:val="Strong"/>
          <w:color w:val="000000"/>
        </w:rPr>
        <w:t>AFIs Skriftserie</w:t>
      </w:r>
      <w:r w:rsidRPr="00EB676A">
        <w:rPr>
          <w:color w:val="000000"/>
        </w:rPr>
        <w:t xml:space="preserve"> - </w:t>
      </w:r>
      <w:r w:rsidRPr="00EB676A">
        <w:rPr>
          <w:rStyle w:val="Strong"/>
          <w:color w:val="000000"/>
        </w:rPr>
        <w:t>ISSN 0806-394X</w:t>
      </w:r>
      <w:r w:rsidR="00C21136">
        <w:rPr>
          <w:rStyle w:val="Strong"/>
          <w:color w:val="000000"/>
        </w:rPr>
        <w:t xml:space="preserve"> (Avsluttet)</w:t>
      </w:r>
      <w:r w:rsidRPr="00EB676A">
        <w:rPr>
          <w:color w:val="000000"/>
        </w:rPr>
        <w:br/>
      </w:r>
      <w:r w:rsidRPr="00EB676A">
        <w:t xml:space="preserve">Arbeidene i serien skal ha en kvalitet som er vitenskapelig meritterende. Publikasjonen inneholder sammendrag på engelsk. Målgruppe: Forsknings-, utviklings- og utdanningsmiljøer. Utgivelser i Skriftserien (S) nummereres fortløpende. </w:t>
      </w:r>
    </w:p>
    <w:p w:rsidR="00AD4D01" w:rsidRPr="00EB676A" w:rsidRDefault="00AD4D01" w:rsidP="00AD4D01">
      <w:r>
        <w:rPr>
          <w:rStyle w:val="Strong"/>
          <w:color w:val="000000"/>
        </w:rPr>
        <w:br/>
      </w:r>
      <w:r w:rsidRPr="00EB676A">
        <w:rPr>
          <w:rStyle w:val="Strong"/>
          <w:color w:val="000000"/>
        </w:rPr>
        <w:t>AFIs Rapportserie - ISSN 0807-0865</w:t>
      </w:r>
      <w:r w:rsidRPr="00EB676A">
        <w:br/>
        <w:t>Godt gjennomarbeidete oppdragsrapporter, rapporter fra forskningsprosjekter, større veiledere, e</w:t>
      </w:r>
      <w:r>
        <w:t xml:space="preserve">nkelte vitenskapelige arbeider. </w:t>
      </w:r>
      <w:r w:rsidRPr="00EB676A">
        <w:t xml:space="preserve">Publikasjonen inneholder sammendrag på engelsk. </w:t>
      </w:r>
      <w:r>
        <w:br/>
      </w:r>
      <w:r w:rsidRPr="00EB676A">
        <w:t>Målgruppe: Oppdragsgivere, FoU-miljøer og brukergrupper og utdanningsmiljøer</w:t>
      </w:r>
      <w:r>
        <w:t>.</w:t>
      </w:r>
      <w:r>
        <w:br/>
      </w:r>
      <w:r w:rsidRPr="00EB676A">
        <w:t xml:space="preserve">Rapporter (R) nummeres fortløpende innenfor utgivelsesåret. </w:t>
      </w:r>
    </w:p>
    <w:p w:rsidR="00AD4D01" w:rsidRDefault="00AD4D01" w:rsidP="00AD4D01">
      <w:r>
        <w:rPr>
          <w:rStyle w:val="Strong"/>
          <w:color w:val="000000"/>
        </w:rPr>
        <w:br/>
      </w:r>
      <w:r w:rsidRPr="00EB676A">
        <w:rPr>
          <w:rStyle w:val="Strong"/>
          <w:color w:val="000000"/>
        </w:rPr>
        <w:t>AFIs Notatserie</w:t>
      </w:r>
      <w:r w:rsidRPr="00EB676A">
        <w:t xml:space="preserve"> - </w:t>
      </w:r>
      <w:r w:rsidRPr="00EB676A">
        <w:rPr>
          <w:rStyle w:val="Strong"/>
          <w:color w:val="000000"/>
        </w:rPr>
        <w:t>ISSN 0801-7816</w:t>
      </w:r>
      <w:r w:rsidR="00C21136">
        <w:rPr>
          <w:rStyle w:val="Strong"/>
          <w:color w:val="000000"/>
        </w:rPr>
        <w:t xml:space="preserve"> (Avsluttet)</w:t>
      </w:r>
      <w:r w:rsidRPr="00EB676A">
        <w:br/>
        <w:t>Mindre omfattende oppdragsrapporter, forprosjektrapporter, rapporter med et eksplorativt preg, foredrag og andre manus kan utgis som AFI-notat. Målgruppe: Oppdragsgivere, FoU-miljøer og brukergrupper og utdanningsmiljøer</w:t>
      </w:r>
      <w:r>
        <w:t>.</w:t>
      </w:r>
      <w:r w:rsidRPr="00EB676A">
        <w:t xml:space="preserve"> Notater (N) nummeres fortløpende innenfor utgivelsesåret. </w:t>
      </w:r>
    </w:p>
    <w:p w:rsidR="00C21136" w:rsidRPr="00EB676A" w:rsidRDefault="00C21136" w:rsidP="00AD4D01"/>
    <w:p w:rsidR="00AD4D01" w:rsidRPr="00EB676A" w:rsidRDefault="00C21136" w:rsidP="00AD4D01">
      <w:r>
        <w:rPr>
          <w:rStyle w:val="Strong"/>
          <w:color w:val="000000"/>
        </w:rPr>
        <w:t>AFIs serie for hovedfagsoppgaver - ISSN 1503-4429 (</w:t>
      </w:r>
      <w:r w:rsidRPr="00C21136">
        <w:rPr>
          <w:rStyle w:val="Strong"/>
          <w:color w:val="000000"/>
        </w:rPr>
        <w:t>Avsluttet</w:t>
      </w:r>
      <w:r>
        <w:rPr>
          <w:rStyle w:val="Strong"/>
          <w:color w:val="000000"/>
        </w:rPr>
        <w:t>)</w:t>
      </w:r>
      <w:r>
        <w:br/>
        <w:t>Hovedfagsoppgaver knyttet til instituttets forskning.</w:t>
      </w:r>
    </w:p>
    <w:p w:rsidR="00AD4D01" w:rsidRPr="00EB676A" w:rsidRDefault="00AD4D01" w:rsidP="00AD4D01">
      <w:pPr>
        <w:pStyle w:val="Heading6"/>
      </w:pPr>
      <w:r w:rsidRPr="00EB676A">
        <w:rPr>
          <w:rStyle w:val="Strong"/>
        </w:rPr>
        <w:t>AFIs publiserte FoU-resultater omfatter også:</w:t>
      </w:r>
    </w:p>
    <w:p w:rsidR="00AD4D01" w:rsidRPr="00EB676A" w:rsidRDefault="00AD4D01" w:rsidP="00AD4D01">
      <w:pPr>
        <w:rPr>
          <w:rStyle w:val="Strong"/>
          <w:rFonts w:ascii="Arial" w:hAnsi="Arial" w:cs="Arial"/>
          <w:color w:val="000000"/>
        </w:rPr>
      </w:pPr>
    </w:p>
    <w:p w:rsidR="00AD4D01" w:rsidRPr="00EB676A" w:rsidRDefault="00AD4D01" w:rsidP="00AD4D01">
      <w:r w:rsidRPr="00EB676A">
        <w:rPr>
          <w:rStyle w:val="Strong"/>
          <w:color w:val="000000"/>
        </w:rPr>
        <w:t>Artikler</w:t>
      </w:r>
      <w:r w:rsidRPr="00EB676A">
        <w:br/>
        <w:t>Faglige artikler, kapitler, kronikker og anmeldelser i vitenskapelige/ faglige publikasjoner med/ uten referee, dessuten artikler og kronikker i fagpresse og dagspresse.</w:t>
      </w:r>
    </w:p>
    <w:p w:rsidR="00C21136" w:rsidRDefault="00C21136" w:rsidP="00C21136">
      <w:r>
        <w:rPr>
          <w:rStyle w:val="Strong"/>
          <w:color w:val="000000"/>
        </w:rPr>
        <w:t>Foredrag</w:t>
      </w:r>
      <w:r>
        <w:br/>
        <w:t>Faglige foredrag, konferansebidrag, gjesteforelesninger og presentasjoner ved vitenskapelige/ faglige arrangementer.</w:t>
      </w:r>
    </w:p>
    <w:p w:rsidR="00C21136" w:rsidRDefault="00C21136" w:rsidP="00C21136">
      <w:r>
        <w:rPr>
          <w:b/>
          <w:bCs/>
          <w:color w:val="000000"/>
        </w:rPr>
        <w:br/>
      </w:r>
      <w:r>
        <w:rPr>
          <w:rStyle w:val="Strong"/>
          <w:color w:val="000000"/>
        </w:rPr>
        <w:t>Rapportsamarbeid</w:t>
      </w:r>
      <w:r>
        <w:br/>
        <w:t>Faglige publikasjoner utgitt av andre institusjoner, foreninger o.a. der AFIs forskere har bidratt. </w:t>
      </w:r>
    </w:p>
    <w:p w:rsidR="00C21136" w:rsidRDefault="00C21136" w:rsidP="00C21136">
      <w:r>
        <w:rPr>
          <w:b/>
          <w:bCs/>
          <w:color w:val="000000"/>
        </w:rPr>
        <w:br/>
      </w:r>
      <w:r>
        <w:rPr>
          <w:rStyle w:val="Strong"/>
          <w:color w:val="000000"/>
        </w:rPr>
        <w:t>Andre FoU-resultater</w:t>
      </w:r>
      <w:r>
        <w:br/>
        <w:t>Publikasjoner utgitt av AFI utenom de faste seriene.</w:t>
      </w:r>
    </w:p>
    <w:p w:rsidR="00C21136" w:rsidRDefault="00C21136" w:rsidP="00C21136"/>
    <w:p w:rsidR="00C21136" w:rsidRPr="00C21136" w:rsidRDefault="00C21136" w:rsidP="00C21136">
      <w:pPr>
        <w:pStyle w:val="Heading6"/>
        <w:rPr>
          <w:rFonts w:asciiTheme="minorHAnsi" w:hAnsiTheme="minorHAnsi"/>
          <w:b/>
          <w:color w:val="auto"/>
        </w:rPr>
      </w:pPr>
      <w:r w:rsidRPr="00C21136">
        <w:rPr>
          <w:rFonts w:asciiTheme="minorHAnsi" w:hAnsiTheme="minorHAnsi"/>
          <w:b/>
          <w:color w:val="auto"/>
        </w:rPr>
        <w:t>Nettavis</w:t>
      </w:r>
    </w:p>
    <w:p w:rsidR="00C21136" w:rsidRPr="00C21136" w:rsidRDefault="00C21136" w:rsidP="00C21136">
      <w:pPr>
        <w:pStyle w:val="Heading6"/>
        <w:rPr>
          <w:rFonts w:asciiTheme="minorHAnsi" w:hAnsiTheme="minorHAnsi"/>
          <w:b/>
          <w:color w:val="auto"/>
        </w:rPr>
      </w:pPr>
      <w:r w:rsidRPr="00C21136">
        <w:rPr>
          <w:rFonts w:asciiTheme="minorHAnsi" w:hAnsiTheme="minorHAnsi"/>
          <w:b/>
          <w:color w:val="auto"/>
        </w:rPr>
        <w:t xml:space="preserve">Arbeidsliv i Norden / Nordic Labour Journal  </w:t>
      </w:r>
    </w:p>
    <w:p w:rsidR="00C21136" w:rsidRDefault="00C21136" w:rsidP="00C21136">
      <w:r>
        <w:t>Nettavis om arbeidsmarked og arbeidsmiljø. Nettavisen produserer nyheter og artikler om arbeidslivet i et nordisk perspektiv. Utgiver: Arbeidsforskningsinstituttet på oppdrag fra Nordisk Ministerråd. Elektronisk nyhetsbrev:  http://www.arbeidslivinorden.org/</w:t>
      </w:r>
    </w:p>
    <w:p w:rsidR="00AD4D01" w:rsidRDefault="00AD4D01" w:rsidP="00D1197E">
      <w:pPr>
        <w:rPr>
          <w:b/>
          <w:sz w:val="32"/>
          <w:szCs w:val="32"/>
        </w:rPr>
      </w:pPr>
    </w:p>
    <w:p w:rsidR="00C21136" w:rsidRDefault="00C21136" w:rsidP="00D1197E">
      <w:pPr>
        <w:rPr>
          <w:b/>
          <w:sz w:val="32"/>
          <w:szCs w:val="32"/>
        </w:rPr>
      </w:pPr>
    </w:p>
    <w:p w:rsidR="00D1197E" w:rsidRDefault="00D1197E" w:rsidP="00D119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AFIs </w:t>
      </w:r>
      <w:r w:rsidRPr="00AD4D01">
        <w:rPr>
          <w:b/>
          <w:sz w:val="28"/>
          <w:szCs w:val="28"/>
        </w:rPr>
        <w:t>skriftserie</w:t>
      </w:r>
      <w:r w:rsidR="00AD4D01" w:rsidRPr="00AD4D01">
        <w:rPr>
          <w:b/>
          <w:sz w:val="28"/>
          <w:szCs w:val="28"/>
        </w:rPr>
        <w:t xml:space="preserve"> - </w:t>
      </w:r>
      <w:r w:rsidR="00AD4D01" w:rsidRPr="00AD4D01">
        <w:rPr>
          <w:rStyle w:val="Strong"/>
          <w:color w:val="000000"/>
          <w:sz w:val="28"/>
          <w:szCs w:val="28"/>
        </w:rPr>
        <w:t>ISSN 0806-394X</w:t>
      </w:r>
    </w:p>
    <w:p w:rsidR="00D1197E" w:rsidRPr="00F708A5" w:rsidRDefault="00D1197E" w:rsidP="00D1197E">
      <w:pPr>
        <w:pStyle w:val="publikasjonsliste"/>
        <w:ind w:left="360" w:hanging="360"/>
        <w:rPr>
          <w:lang w:val="nb-NO"/>
        </w:rPr>
      </w:pPr>
      <w:r w:rsidRPr="00F708A5">
        <w:rPr>
          <w:lang w:val="nb-NO"/>
        </w:rPr>
        <w:t xml:space="preserve">Alm Andreassen, T. (2004): </w:t>
      </w:r>
      <w:r w:rsidRPr="00F05CCB">
        <w:rPr>
          <w:i/>
          <w:iCs/>
          <w:lang w:val="nb-NO"/>
        </w:rPr>
        <w:t>Brukermedvirkning, politikk og velferdsstat</w:t>
      </w:r>
      <w:r w:rsidRPr="00F708A5">
        <w:rPr>
          <w:lang w:val="nb-NO"/>
        </w:rPr>
        <w:t xml:space="preserve">. </w:t>
      </w:r>
      <w:r w:rsidRPr="001F3C13">
        <w:rPr>
          <w:lang w:val="nb-NO"/>
        </w:rPr>
        <w:t>Dr.polit.avhandling levert ved Universitetet i Oslo, Samfunnsvitenskapelig fakultet, Institutt for Sosiologi og samfunnsgeografi, juni 2003.</w:t>
      </w:r>
      <w:r w:rsidRPr="00F708A5">
        <w:rPr>
          <w:lang w:val="nb-NO"/>
        </w:rPr>
        <w:t xml:space="preserve"> AFI</w:t>
      </w:r>
      <w:r w:rsidR="00214A9F">
        <w:rPr>
          <w:lang w:val="nb-NO"/>
        </w:rPr>
        <w:t>s skriftserie nr. 13.</w:t>
      </w:r>
      <w:r>
        <w:rPr>
          <w:lang w:val="nb-NO"/>
        </w:rPr>
        <w:t xml:space="preserve"> </w:t>
      </w:r>
      <w:r w:rsidR="00214A9F">
        <w:rPr>
          <w:lang w:val="nb-NO"/>
        </w:rPr>
        <w:br/>
      </w:r>
      <w:hyperlink r:id="rId4" w:history="1">
        <w:r w:rsidR="00214A9F" w:rsidRPr="00170639">
          <w:rPr>
            <w:rStyle w:val="Hyperlink"/>
            <w:lang w:val="nb-NO"/>
          </w:rPr>
          <w:t>http://www.hioa.no/Om-HiOA/Senter-for-velferds-og-arbeidslivsforskning/AFI/Publikasjoner-AFI/Brukermedvirkning-politikk-og-velferdsstat</w:t>
        </w:r>
      </w:hyperlink>
      <w:r w:rsidR="00214A9F">
        <w:rPr>
          <w:lang w:val="nb-NO"/>
        </w:rPr>
        <w:t xml:space="preserve"> </w:t>
      </w:r>
    </w:p>
    <w:p w:rsidR="00D1197E" w:rsidRDefault="00D1197E" w:rsidP="00D1197E">
      <w:pPr>
        <w:pStyle w:val="publikasjonsliste"/>
        <w:rPr>
          <w:lang w:val="nb-NO"/>
        </w:rPr>
      </w:pPr>
      <w:r>
        <w:rPr>
          <w:lang w:val="nb-NO"/>
        </w:rPr>
        <w:t xml:space="preserve">Grimsmo, A., Hilsen, A. I. (2000): </w:t>
      </w:r>
      <w:r w:rsidRPr="00B22D24">
        <w:rPr>
          <w:i/>
          <w:lang w:val="nb-NO"/>
        </w:rPr>
        <w:t>Arbeidsmiljø og omstilling</w:t>
      </w:r>
      <w:r>
        <w:rPr>
          <w:lang w:val="nb-NO"/>
        </w:rPr>
        <w:t xml:space="preserve">. AFIs skriftserie nr. 7. </w:t>
      </w:r>
      <w:r w:rsidR="00214A9F">
        <w:rPr>
          <w:lang w:val="nb-NO"/>
        </w:rPr>
        <w:br/>
      </w:r>
      <w:hyperlink r:id="rId5" w:history="1">
        <w:r w:rsidR="00214A9F" w:rsidRPr="00170639">
          <w:rPr>
            <w:rStyle w:val="Hyperlink"/>
            <w:lang w:val="nb-NO"/>
          </w:rPr>
          <w:t>http://www.hioa.no/Om-HiOA/Senter-for-velferds-og-arbeidslivsforskning/AFI/Publikasjoner-AFI/Arbeidsmiljoe-og-omstilling</w:t>
        </w:r>
      </w:hyperlink>
      <w:r w:rsidR="00214A9F">
        <w:rPr>
          <w:lang w:val="nb-NO"/>
        </w:rPr>
        <w:t xml:space="preserve"> </w:t>
      </w:r>
    </w:p>
    <w:p w:rsidR="00D1197E" w:rsidRDefault="00D1197E" w:rsidP="00D1197E">
      <w:pPr>
        <w:rPr>
          <w:sz w:val="24"/>
          <w:szCs w:val="24"/>
        </w:rPr>
      </w:pPr>
    </w:p>
    <w:p w:rsidR="00AD4D01" w:rsidRDefault="00AD4D01" w:rsidP="00D1197E">
      <w:pPr>
        <w:rPr>
          <w:sz w:val="24"/>
          <w:szCs w:val="24"/>
        </w:rPr>
      </w:pPr>
    </w:p>
    <w:p w:rsidR="00AD4D01" w:rsidRPr="005E4993" w:rsidRDefault="00AD4D01" w:rsidP="00D1197E">
      <w:pPr>
        <w:rPr>
          <w:sz w:val="24"/>
          <w:szCs w:val="24"/>
        </w:rPr>
      </w:pPr>
    </w:p>
    <w:p w:rsidR="00D1197E" w:rsidRPr="00AD4D01" w:rsidRDefault="00D1197E" w:rsidP="00D1197E">
      <w:pPr>
        <w:rPr>
          <w:b/>
          <w:sz w:val="28"/>
          <w:szCs w:val="28"/>
        </w:rPr>
      </w:pPr>
      <w:r w:rsidRPr="00323DCA">
        <w:rPr>
          <w:b/>
          <w:sz w:val="28"/>
        </w:rPr>
        <w:t xml:space="preserve">AFIs </w:t>
      </w:r>
      <w:r w:rsidRPr="00AD4D01">
        <w:rPr>
          <w:b/>
          <w:sz w:val="28"/>
          <w:szCs w:val="28"/>
        </w:rPr>
        <w:t>rapportserie</w:t>
      </w:r>
      <w:r w:rsidR="00AD4D01" w:rsidRPr="00AD4D01">
        <w:rPr>
          <w:b/>
          <w:sz w:val="28"/>
          <w:szCs w:val="28"/>
        </w:rPr>
        <w:t xml:space="preserve"> - </w:t>
      </w:r>
      <w:r w:rsidR="00AD4D01" w:rsidRPr="00AD4D01">
        <w:rPr>
          <w:rStyle w:val="Strong"/>
          <w:color w:val="000000"/>
          <w:sz w:val="28"/>
          <w:szCs w:val="28"/>
        </w:rPr>
        <w:t>ISSN 0807-0865</w:t>
      </w:r>
    </w:p>
    <w:p w:rsidR="00D1197E" w:rsidRPr="00CD257F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</w:rPr>
      </w:pPr>
      <w:r w:rsidRPr="00BC41A7">
        <w:rPr>
          <w:rFonts w:asciiTheme="minorHAnsi" w:hAnsiTheme="minorHAnsi"/>
          <w:szCs w:val="22"/>
          <w:lang w:val="nb-NO"/>
        </w:rPr>
        <w:t xml:space="preserve">Frøyland, Kjetil, Maximova-Mentzoni, Tatiana og Fossestøl, Knut (2016): </w:t>
      </w:r>
      <w:r w:rsidRPr="00BC41A7">
        <w:rPr>
          <w:rFonts w:asciiTheme="minorHAnsi" w:hAnsiTheme="minorHAnsi"/>
          <w:i/>
          <w:szCs w:val="22"/>
          <w:lang w:val="nb-NO"/>
        </w:rPr>
        <w:t>Sosialt arbeid og oppfølging av utsatt ungdom i NAV. Tiltak, metoder, samarbeid og samordning i og rundt NAV-kontoret. Sluttrapport fra evaluering av utviklingsarbeid i 15 prosjektområder.</w:t>
      </w:r>
      <w:r w:rsidRPr="00BC41A7">
        <w:rPr>
          <w:rFonts w:asciiTheme="minorHAnsi" w:hAnsiTheme="minorHAnsi"/>
          <w:szCs w:val="22"/>
          <w:lang w:val="nb-NO"/>
        </w:rPr>
        <w:t xml:space="preserve"> Oslo: Arbeidsforskningsinstituttet, AFI-rapport 2016:01.</w:t>
      </w:r>
      <w:r w:rsidR="00214A9F">
        <w:rPr>
          <w:rFonts w:asciiTheme="minorHAnsi" w:hAnsiTheme="minorHAnsi"/>
          <w:szCs w:val="22"/>
          <w:lang w:val="nb-NO"/>
        </w:rPr>
        <w:br/>
      </w:r>
      <w:hyperlink r:id="rId6" w:history="1">
        <w:r w:rsidR="00214A9F" w:rsidRPr="00CD257F">
          <w:rPr>
            <w:rStyle w:val="Hyperlink"/>
            <w:rFonts w:asciiTheme="minorHAnsi" w:hAnsiTheme="minorHAnsi"/>
            <w:szCs w:val="22"/>
          </w:rPr>
          <w:t>http://www.hioa.no/Om-HiOA/Senter-for-velferds-og-arbeidslivsforskning/AFI/Publikasjoner-AFI/Sosialt-arbeid-og-oppfoelging-av-utsatt-ungdom-i-NAV</w:t>
        </w:r>
      </w:hyperlink>
      <w:r w:rsidR="00214A9F" w:rsidRPr="00CD257F">
        <w:rPr>
          <w:rFonts w:asciiTheme="minorHAnsi" w:hAnsiTheme="minorHAnsi"/>
          <w:szCs w:val="22"/>
        </w:rPr>
        <w:t xml:space="preserve"> </w:t>
      </w:r>
    </w:p>
    <w:p w:rsidR="00D1197E" w:rsidRPr="00490882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</w:rPr>
      </w:pPr>
      <w:r w:rsidRPr="00BC41A7">
        <w:rPr>
          <w:rFonts w:asciiTheme="minorHAnsi" w:hAnsiTheme="minorHAnsi"/>
          <w:szCs w:val="22"/>
          <w:lang w:val="nb-NO"/>
        </w:rPr>
        <w:t xml:space="preserve">Bergene, Ann Cecilie, Cathrine Egeland, Per Bonde Hansen og Christin Thea Wathne (2015): </w:t>
      </w:r>
      <w:r w:rsidRPr="00BC41A7">
        <w:rPr>
          <w:rFonts w:asciiTheme="minorHAnsi" w:hAnsiTheme="minorHAnsi"/>
          <w:i/>
          <w:szCs w:val="22"/>
          <w:lang w:val="nb-NO"/>
        </w:rPr>
        <w:t>Når unntaket blir en del av regelen. En kunnskapsoversikt over forskning på midlertidig ansettelser.</w:t>
      </w:r>
      <w:r w:rsidRPr="00BC41A7">
        <w:rPr>
          <w:rFonts w:asciiTheme="minorHAnsi" w:hAnsiTheme="minorHAnsi"/>
          <w:szCs w:val="22"/>
          <w:lang w:val="nb-NO"/>
        </w:rPr>
        <w:t xml:space="preserve"> Oslo: Arbeidsforskningsinstituttet, AFI-rapport 2015:1.</w:t>
      </w:r>
      <w:r w:rsidR="002C4FDB">
        <w:rPr>
          <w:rFonts w:asciiTheme="minorHAnsi" w:hAnsiTheme="minorHAnsi"/>
          <w:szCs w:val="22"/>
          <w:lang w:val="nb-NO"/>
        </w:rPr>
        <w:t xml:space="preserve"> </w:t>
      </w:r>
      <w:hyperlink r:id="rId7" w:history="1">
        <w:r w:rsidR="002C4FDB" w:rsidRPr="00490882">
          <w:rPr>
            <w:rStyle w:val="Hyperlink"/>
            <w:rFonts w:asciiTheme="minorHAnsi" w:hAnsiTheme="minorHAnsi"/>
            <w:szCs w:val="22"/>
          </w:rPr>
          <w:t>http://www.hioa.no/Om-HiOA/Senter-for-velferds-og-arbeidslivsforskning/AFI/Publikasjoner-AFI/Naar-unntaket-blir-en-del-av-regelen</w:t>
        </w:r>
      </w:hyperlink>
      <w:r w:rsidR="002C4FDB" w:rsidRPr="00490882">
        <w:rPr>
          <w:rFonts w:asciiTheme="minorHAnsi" w:hAnsiTheme="minorHAnsi"/>
          <w:szCs w:val="22"/>
        </w:rPr>
        <w:t xml:space="preserve"> </w:t>
      </w:r>
    </w:p>
    <w:p w:rsidR="00D1197E" w:rsidRPr="00BC41A7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C41A7">
        <w:rPr>
          <w:rFonts w:asciiTheme="minorHAnsi" w:hAnsiTheme="minorHAnsi"/>
          <w:szCs w:val="22"/>
          <w:lang w:val="nb-NO"/>
        </w:rPr>
        <w:t xml:space="preserve">Falkum, Eivind og Arild H. Steen (2015): </w:t>
      </w:r>
      <w:r w:rsidRPr="00BC41A7">
        <w:rPr>
          <w:rFonts w:asciiTheme="minorHAnsi" w:hAnsiTheme="minorHAnsi"/>
          <w:i/>
          <w:szCs w:val="22"/>
          <w:lang w:val="nb-NO"/>
        </w:rPr>
        <w:t>Høgskolen i Telemark og TEL-TEK. Utredning om fremtidig samarbeid.</w:t>
      </w:r>
      <w:r w:rsidRPr="00BC41A7">
        <w:rPr>
          <w:rFonts w:asciiTheme="minorHAnsi" w:hAnsiTheme="minorHAnsi"/>
          <w:szCs w:val="22"/>
          <w:lang w:val="nb-NO"/>
        </w:rPr>
        <w:t xml:space="preserve"> Oslo: Arbeidsforskningsinstituttet, AFI-rapport 2015:2. </w:t>
      </w:r>
      <w:r w:rsidR="002C4FDB">
        <w:rPr>
          <w:rFonts w:asciiTheme="minorHAnsi" w:hAnsiTheme="minorHAnsi"/>
          <w:szCs w:val="22"/>
          <w:lang w:val="nb-NO"/>
        </w:rPr>
        <w:t xml:space="preserve"> </w:t>
      </w:r>
      <w:hyperlink r:id="rId8" w:history="1">
        <w:r w:rsidR="002C4FDB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http://www.hioa.no/Om-HiOA/Senter-for-velferds-og-arbeidslivsforskning/AFI/Publikasjoner-AFI/Hoegskolen-i-Telemark-og-TEL-TEK</w:t>
        </w:r>
      </w:hyperlink>
      <w:r w:rsidR="002C4FDB">
        <w:rPr>
          <w:rFonts w:asciiTheme="minorHAnsi" w:hAnsiTheme="minorHAnsi"/>
          <w:szCs w:val="22"/>
          <w:lang w:val="nb-NO"/>
        </w:rPr>
        <w:t xml:space="preserve">  </w:t>
      </w:r>
    </w:p>
    <w:p w:rsidR="00D1197E" w:rsidRPr="00BC41A7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C41A7">
        <w:rPr>
          <w:rFonts w:asciiTheme="minorHAnsi" w:hAnsiTheme="minorHAnsi"/>
          <w:szCs w:val="22"/>
          <w:lang w:val="nb-NO"/>
        </w:rPr>
        <w:t xml:space="preserve">Drange, Ida; Kjetil Frøyland og Svenn-Erik Mamelund (2015): </w:t>
      </w:r>
      <w:r w:rsidRPr="00BC41A7">
        <w:rPr>
          <w:rFonts w:asciiTheme="minorHAnsi" w:hAnsiTheme="minorHAnsi"/>
          <w:i/>
          <w:szCs w:val="22"/>
          <w:lang w:val="nb-NO"/>
        </w:rPr>
        <w:t>Unge mottakere av tiltakspenger. Om betydningen av tiltakspenger for gjennomføring av utdanning og overgang til arbeid.</w:t>
      </w:r>
      <w:r w:rsidRPr="00BC41A7">
        <w:rPr>
          <w:rFonts w:asciiTheme="minorHAnsi" w:hAnsiTheme="minorHAnsi"/>
          <w:szCs w:val="22"/>
          <w:lang w:val="nb-NO"/>
        </w:rPr>
        <w:t xml:space="preserve"> Oslo: Arbeidsforskningsinstituttet, AFI-rapport 2015:3.</w:t>
      </w:r>
      <w:r w:rsidR="002C4FDB">
        <w:rPr>
          <w:rFonts w:asciiTheme="minorHAnsi" w:hAnsiTheme="minorHAnsi"/>
          <w:szCs w:val="22"/>
          <w:lang w:val="nb-NO"/>
        </w:rPr>
        <w:t xml:space="preserve"> </w:t>
      </w:r>
      <w:hyperlink r:id="rId9" w:history="1">
        <w:r w:rsidR="002C4FDB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http://www.hioa.no/Om-HiOA/Senter-for-velferds-og-arbeidslivsforskning/AFI/Publikasjoner-AFI/Unge-mottakere-av-tiltakspenger</w:t>
        </w:r>
      </w:hyperlink>
      <w:r w:rsidR="002C4FDB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BC41A7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C41A7">
        <w:rPr>
          <w:rFonts w:asciiTheme="minorHAnsi" w:hAnsiTheme="minorHAnsi"/>
          <w:szCs w:val="22"/>
          <w:lang w:val="nb-NO"/>
        </w:rPr>
        <w:lastRenderedPageBreak/>
        <w:t xml:space="preserve">Drange, Ida (2015): </w:t>
      </w:r>
      <w:r w:rsidRPr="00BC41A7">
        <w:rPr>
          <w:rFonts w:asciiTheme="minorHAnsi" w:hAnsiTheme="minorHAnsi"/>
          <w:i/>
          <w:szCs w:val="22"/>
          <w:lang w:val="nb-NO"/>
        </w:rPr>
        <w:t xml:space="preserve">Drivkrefter bak avgang og arbeidsfastholdelse. Hvilke faktorer forklarer yrkesavgang blant ansatte i helsetjenesten og i pleie- og omsorgstjenestene. </w:t>
      </w:r>
      <w:r w:rsidRPr="00BC41A7">
        <w:rPr>
          <w:rFonts w:asciiTheme="minorHAnsi" w:hAnsiTheme="minorHAnsi"/>
          <w:szCs w:val="22"/>
          <w:lang w:val="nb-NO"/>
        </w:rPr>
        <w:t>Oslo: Arbeidsforskningsinstituttet, AFI-rapport 2015:4.</w:t>
      </w:r>
      <w:r w:rsidR="002C4FDB">
        <w:rPr>
          <w:rFonts w:asciiTheme="minorHAnsi" w:hAnsiTheme="minorHAnsi"/>
          <w:szCs w:val="22"/>
          <w:lang w:val="nb-NO"/>
        </w:rPr>
        <w:t xml:space="preserve"> </w:t>
      </w:r>
      <w:hyperlink r:id="rId10" w:history="1">
        <w:r w:rsidR="002C4FDB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http://www.hioa.no/Om-HiOA/Senter-for-velferds-og-arbeidslivsforskning/AFI/Publikasjoner-AFI/Drivkrefter-bak-avgang-og-arbeidsfastholdelse</w:t>
        </w:r>
      </w:hyperlink>
      <w:r w:rsidR="002C4FDB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BC41A7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C41A7">
        <w:rPr>
          <w:rFonts w:asciiTheme="minorHAnsi" w:hAnsiTheme="minorHAnsi"/>
          <w:szCs w:val="22"/>
          <w:lang w:val="nb-NO"/>
        </w:rPr>
        <w:t xml:space="preserve">Falkum, Eivind og Anne Grethe Solberg (2015): </w:t>
      </w:r>
      <w:r w:rsidRPr="00BC41A7">
        <w:rPr>
          <w:rFonts w:asciiTheme="minorHAnsi" w:hAnsiTheme="minorHAnsi"/>
          <w:i/>
          <w:szCs w:val="22"/>
          <w:lang w:val="nb-NO"/>
        </w:rPr>
        <w:t>Arbeidsgiveres inkluderingsevne</w:t>
      </w:r>
      <w:r w:rsidRPr="00BC41A7">
        <w:rPr>
          <w:rFonts w:asciiTheme="minorHAnsi" w:hAnsiTheme="minorHAnsi"/>
          <w:szCs w:val="22"/>
          <w:lang w:val="nb-NO"/>
        </w:rPr>
        <w:t xml:space="preserve">. Oslo: Arbeidsforskningsinstituttet, AFI-rapport 2015:5. </w:t>
      </w:r>
      <w:hyperlink r:id="rId11" w:history="1">
        <w:r w:rsidR="00CE6829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http://www.hioa.no/Om-HiOA/Senter-for-velferds-og-arbeidslivsforskning/AFI/Publikasjoner-AFI/Arbeidsgiveres-inkluderingsevne</w:t>
        </w:r>
      </w:hyperlink>
      <w:r w:rsidR="00CE6829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BC41A7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C41A7">
        <w:rPr>
          <w:rFonts w:asciiTheme="minorHAnsi" w:hAnsiTheme="minorHAnsi"/>
          <w:szCs w:val="22"/>
          <w:lang w:val="nb-NO"/>
        </w:rPr>
        <w:t xml:space="preserve">Borg, Elin; Hanne Christensen; Knut Fossestøl og Øyvind Paalshaugen (2015): </w:t>
      </w:r>
      <w:r w:rsidRPr="00BC41A7">
        <w:rPr>
          <w:rFonts w:asciiTheme="minorHAnsi" w:hAnsiTheme="minorHAnsi"/>
          <w:i/>
          <w:szCs w:val="22"/>
          <w:lang w:val="nb-NO"/>
        </w:rPr>
        <w:t>Hva lærerne ikke kan! Et kunnskapsgrunnlag for satsning på bruk av flerfaglig kompetanse i skolen</w:t>
      </w:r>
      <w:r w:rsidRPr="00BC41A7">
        <w:rPr>
          <w:rFonts w:asciiTheme="minorHAnsi" w:hAnsiTheme="minorHAnsi"/>
          <w:szCs w:val="22"/>
          <w:lang w:val="nb-NO"/>
        </w:rPr>
        <w:t>. Oslo: Arbeidsforskningsinstituttet, AFI-rapport 2015:6.</w:t>
      </w:r>
      <w:r w:rsidR="00CE6829">
        <w:rPr>
          <w:rFonts w:asciiTheme="minorHAnsi" w:hAnsiTheme="minorHAnsi"/>
          <w:szCs w:val="22"/>
          <w:lang w:val="nb-NO"/>
        </w:rPr>
        <w:t xml:space="preserve"> </w:t>
      </w:r>
      <w:hyperlink r:id="rId12" w:history="1">
        <w:r w:rsidR="00CE6829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http://www.hioa.no/Om-HiOA/Senter-for-velferds-og-arbeidslivsforskning/AFI/Publikasjoner-AFI/Hva-laererne-ikke-kan</w:t>
        </w:r>
      </w:hyperlink>
      <w:r w:rsidR="00CE6829" w:rsidRPr="00CE6829">
        <w:rPr>
          <w:rFonts w:asciiTheme="minorHAnsi" w:hAnsiTheme="minorHAnsi"/>
          <w:szCs w:val="22"/>
          <w:lang w:val="nb-NO"/>
        </w:rPr>
        <w:t>!</w:t>
      </w:r>
      <w:r w:rsidR="00CE6829">
        <w:rPr>
          <w:rFonts w:asciiTheme="minorHAnsi" w:hAnsiTheme="minorHAnsi"/>
          <w:szCs w:val="22"/>
          <w:lang w:val="nb-NO"/>
        </w:rPr>
        <w:t xml:space="preserve">  </w:t>
      </w:r>
    </w:p>
    <w:p w:rsidR="00D1197E" w:rsidRPr="00AD4D01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</w:rPr>
      </w:pPr>
      <w:r w:rsidRPr="00BC41A7">
        <w:rPr>
          <w:rFonts w:asciiTheme="minorHAnsi" w:hAnsiTheme="minorHAnsi"/>
          <w:szCs w:val="22"/>
          <w:lang w:val="nb-NO"/>
        </w:rPr>
        <w:t xml:space="preserve">Bergene, Ann Cecilie og Per Bonde Hansen (2015): </w:t>
      </w:r>
      <w:r w:rsidRPr="00BC41A7">
        <w:rPr>
          <w:rFonts w:asciiTheme="minorHAnsi" w:hAnsiTheme="minorHAnsi"/>
          <w:i/>
          <w:szCs w:val="22"/>
          <w:lang w:val="nb-NO"/>
        </w:rPr>
        <w:t xml:space="preserve">Jeg forener? Organisasjonsevaluering av Unio. </w:t>
      </w:r>
      <w:r w:rsidRPr="00BC41A7">
        <w:rPr>
          <w:rFonts w:asciiTheme="minorHAnsi" w:hAnsiTheme="minorHAnsi"/>
          <w:szCs w:val="22"/>
          <w:lang w:val="nb-NO"/>
        </w:rPr>
        <w:t>Oslo: Arbeidsforskningsinstituttet, AFI-rapport 2015:7.</w:t>
      </w:r>
      <w:r w:rsidR="00CE6829">
        <w:rPr>
          <w:rFonts w:asciiTheme="minorHAnsi" w:hAnsiTheme="minorHAnsi"/>
          <w:szCs w:val="22"/>
          <w:lang w:val="nb-NO"/>
        </w:rPr>
        <w:t xml:space="preserve"> </w:t>
      </w:r>
      <w:hyperlink r:id="rId13" w:history="1">
        <w:r w:rsidR="00CE6829" w:rsidRPr="00AD4D01">
          <w:rPr>
            <w:rStyle w:val="Hyperlink"/>
            <w:rFonts w:asciiTheme="minorHAnsi" w:hAnsiTheme="minorHAnsi"/>
            <w:szCs w:val="22"/>
          </w:rPr>
          <w:t>http://www.hioa.no/Om-HiOA/Senter-for-velferds-og-arbeidslivsforskning/AFI/Publikasjoner-AFI/Jeg-forener</w:t>
        </w:r>
      </w:hyperlink>
      <w:r w:rsidR="00CE6829" w:rsidRPr="00AD4D01">
        <w:rPr>
          <w:rFonts w:asciiTheme="minorHAnsi" w:hAnsiTheme="minorHAnsi"/>
          <w:szCs w:val="22"/>
        </w:rPr>
        <w:t xml:space="preserve"> </w:t>
      </w:r>
    </w:p>
    <w:p w:rsidR="00D1197E" w:rsidRPr="00BC41A7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n-NO"/>
        </w:rPr>
      </w:pPr>
      <w:r w:rsidRPr="00BC41A7">
        <w:rPr>
          <w:rFonts w:asciiTheme="minorHAnsi" w:hAnsiTheme="minorHAnsi"/>
          <w:szCs w:val="22"/>
          <w:lang w:val="nb-NO"/>
        </w:rPr>
        <w:t xml:space="preserve">Brattbakk, Ingar et. al. (2015): </w:t>
      </w:r>
      <w:r w:rsidRPr="00BC41A7">
        <w:rPr>
          <w:rFonts w:asciiTheme="minorHAnsi" w:hAnsiTheme="minorHAnsi"/>
          <w:i/>
          <w:iCs/>
          <w:lang w:val="nb-NO"/>
        </w:rPr>
        <w:t xml:space="preserve">Hva nå, Tøyen? </w:t>
      </w:r>
      <w:r w:rsidRPr="00BC41A7">
        <w:rPr>
          <w:rFonts w:asciiTheme="minorHAnsi" w:hAnsiTheme="minorHAnsi"/>
          <w:i/>
          <w:szCs w:val="22"/>
          <w:lang w:val="nb-NO"/>
        </w:rPr>
        <w:t>Sosiokulturell stedsanalyse av Tøyen i Bydel Gamle Oslo</w:t>
      </w:r>
      <w:r w:rsidRPr="00BC41A7">
        <w:rPr>
          <w:rFonts w:asciiTheme="minorHAnsi" w:hAnsiTheme="minorHAnsi"/>
          <w:szCs w:val="22"/>
          <w:lang w:val="nb-NO"/>
        </w:rPr>
        <w:t xml:space="preserve">. </w:t>
      </w:r>
      <w:r w:rsidRPr="00BC41A7">
        <w:rPr>
          <w:rFonts w:asciiTheme="minorHAnsi" w:hAnsiTheme="minorHAnsi"/>
          <w:szCs w:val="22"/>
          <w:lang w:val="nn-NO"/>
        </w:rPr>
        <w:t>Oslo: Arbeidsforskningsinstituttet, AFI-rapport 2015:8.</w:t>
      </w:r>
      <w:r w:rsidR="00CE6829">
        <w:rPr>
          <w:rFonts w:asciiTheme="minorHAnsi" w:hAnsiTheme="minorHAnsi"/>
          <w:szCs w:val="22"/>
          <w:lang w:val="nn-NO"/>
        </w:rPr>
        <w:t xml:space="preserve"> </w:t>
      </w:r>
      <w:hyperlink r:id="rId14" w:history="1">
        <w:r w:rsidR="00CE6829" w:rsidRPr="000E475C">
          <w:rPr>
            <w:rStyle w:val="Hyperlink"/>
            <w:rFonts w:asciiTheme="minorHAnsi" w:hAnsiTheme="minorHAnsi"/>
            <w:szCs w:val="22"/>
            <w:lang w:val="nn-NO"/>
          </w:rPr>
          <w:t>http://www.hioa.no/Om-HiOA/Senter-for-velferds-og-arbeidslivsforskning/AFI/Publikasjoner-AFI/Hva-naa-Toeyen</w:t>
        </w:r>
      </w:hyperlink>
      <w:r w:rsidR="00CE6829">
        <w:rPr>
          <w:rFonts w:asciiTheme="minorHAnsi" w:hAnsiTheme="minorHAnsi"/>
          <w:szCs w:val="22"/>
          <w:lang w:val="nn-NO"/>
        </w:rPr>
        <w:t xml:space="preserve"> </w:t>
      </w:r>
    </w:p>
    <w:p w:rsidR="00D1197E" w:rsidRPr="00BC41A7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n-NO"/>
        </w:rPr>
      </w:pPr>
      <w:r w:rsidRPr="00BC41A7">
        <w:rPr>
          <w:rFonts w:asciiTheme="minorHAnsi" w:hAnsiTheme="minorHAnsi" w:cstheme="minorHAnsi"/>
          <w:lang w:val="nn-NO"/>
        </w:rPr>
        <w:t xml:space="preserve">Breit, Eric og Robert Salomon (2015): </w:t>
      </w:r>
      <w:r w:rsidRPr="00BC41A7">
        <w:rPr>
          <w:rFonts w:asciiTheme="minorHAnsi" w:hAnsiTheme="minorHAnsi"/>
          <w:i/>
          <w:lang w:val="nn-NO"/>
        </w:rPr>
        <w:t>Kunnskap og informasjon om pensjon. Nye informasjonsrelasjoner mellom borgere og forvaltning i det nye alderspensjonssystemet</w:t>
      </w:r>
      <w:r w:rsidRPr="00BC41A7">
        <w:rPr>
          <w:rFonts w:asciiTheme="minorHAnsi" w:hAnsiTheme="minorHAnsi"/>
          <w:lang w:val="nn-NO"/>
        </w:rPr>
        <w:t xml:space="preserve">. </w:t>
      </w:r>
      <w:r w:rsidRPr="00BC41A7">
        <w:rPr>
          <w:rFonts w:asciiTheme="minorHAnsi" w:hAnsiTheme="minorHAnsi"/>
          <w:szCs w:val="22"/>
          <w:lang w:val="nn-NO"/>
        </w:rPr>
        <w:t>Oslo: Arbeidsforskningsinstituttet, AFI-rapport 2015:9.</w:t>
      </w:r>
      <w:r w:rsidR="006F2BAD">
        <w:rPr>
          <w:rFonts w:asciiTheme="minorHAnsi" w:hAnsiTheme="minorHAnsi"/>
          <w:szCs w:val="22"/>
          <w:lang w:val="nn-NO"/>
        </w:rPr>
        <w:t xml:space="preserve"> </w:t>
      </w:r>
      <w:hyperlink r:id="rId15" w:history="1">
        <w:r w:rsidR="006F2BAD" w:rsidRPr="000E475C">
          <w:rPr>
            <w:rStyle w:val="Hyperlink"/>
            <w:rFonts w:asciiTheme="minorHAnsi" w:hAnsiTheme="minorHAnsi"/>
            <w:szCs w:val="22"/>
            <w:lang w:val="nn-NO"/>
          </w:rPr>
          <w:t>http://www.hioa.no/Om-HiOA/Senter-for-velferds-og-arbeidslivsforskning/AFI/Publikasjoner-AFI/Kunnskap-og-informasjon-om-alderspensjon</w:t>
        </w:r>
      </w:hyperlink>
      <w:r w:rsidR="006F2BAD">
        <w:rPr>
          <w:rFonts w:asciiTheme="minorHAnsi" w:hAnsiTheme="minorHAnsi"/>
          <w:szCs w:val="22"/>
          <w:lang w:val="nn-NO"/>
        </w:rPr>
        <w:t xml:space="preserve"> </w:t>
      </w:r>
    </w:p>
    <w:p w:rsidR="00D1197E" w:rsidRPr="00BC41A7" w:rsidRDefault="00D1197E" w:rsidP="00D1197E">
      <w:pPr>
        <w:pStyle w:val="publikasjonsliste"/>
        <w:ind w:left="960" w:hanging="960"/>
        <w:rPr>
          <w:rFonts w:asciiTheme="minorHAnsi" w:hAnsiTheme="minorHAnsi" w:cstheme="minorHAnsi"/>
          <w:lang w:val="nn-NO"/>
        </w:rPr>
      </w:pPr>
      <w:r w:rsidRPr="00BC41A7">
        <w:rPr>
          <w:rFonts w:asciiTheme="minorHAnsi" w:hAnsiTheme="minorHAnsi" w:cstheme="minorHAnsi"/>
          <w:lang w:val="nn-NO"/>
        </w:rPr>
        <w:t xml:space="preserve">Enehaug, Heidi, Helge Svare, Pål Klethagen, Mary Anderson-Glenna, </w:t>
      </w:r>
      <w:r w:rsidRPr="00BC41A7">
        <w:rPr>
          <w:rFonts w:asciiTheme="minorHAnsi" w:hAnsiTheme="minorHAnsi" w:cstheme="minorHAnsi"/>
          <w:lang w:val="nn-NO"/>
        </w:rPr>
        <w:br/>
        <w:t xml:space="preserve">Hans Chr. Aa. Terjesen og Anne Marie Fatnes (2015): </w:t>
      </w:r>
      <w:r w:rsidRPr="00BC41A7">
        <w:rPr>
          <w:rFonts w:asciiTheme="minorHAnsi" w:hAnsiTheme="minorHAnsi" w:cstheme="minorHAnsi"/>
          <w:i/>
          <w:lang w:val="nn-NO"/>
        </w:rPr>
        <w:t>Kunnskapsdeling i travelhetens tid. Rapportering fra et forsknings- og utviklingsprosjekt i Abelias medlemsbedrifter</w:t>
      </w:r>
      <w:r w:rsidRPr="00BC41A7">
        <w:rPr>
          <w:rFonts w:asciiTheme="minorHAnsi" w:hAnsiTheme="minorHAnsi" w:cstheme="minorHAnsi"/>
          <w:lang w:val="nn-NO"/>
        </w:rPr>
        <w:t>. Oslo: Arbeidsforskningsinstituttet, AFI-rapport 2015:10.</w:t>
      </w:r>
      <w:r w:rsidR="00CE6829">
        <w:rPr>
          <w:rFonts w:asciiTheme="minorHAnsi" w:hAnsiTheme="minorHAnsi" w:cstheme="minorHAnsi"/>
          <w:lang w:val="nn-NO"/>
        </w:rPr>
        <w:t xml:space="preserve"> </w:t>
      </w:r>
      <w:hyperlink r:id="rId16" w:history="1">
        <w:r w:rsidR="00CE6829" w:rsidRPr="000E475C">
          <w:rPr>
            <w:rStyle w:val="Hyperlink"/>
            <w:rFonts w:asciiTheme="minorHAnsi" w:hAnsiTheme="minorHAnsi" w:cstheme="minorHAnsi"/>
            <w:lang w:val="nn-NO"/>
          </w:rPr>
          <w:t>http://www.hioa.no/Om-HiOA/Senter-for-velferds-og-arbeidslivsforskning/AFI/Publikasjoner-AFI/Kunnskapsdeling-i-travelhetens-tid</w:t>
        </w:r>
      </w:hyperlink>
      <w:r w:rsidR="00CE6829">
        <w:rPr>
          <w:rFonts w:asciiTheme="minorHAnsi" w:hAnsiTheme="minorHAnsi" w:cstheme="minorHAnsi"/>
          <w:lang w:val="nn-NO"/>
        </w:rPr>
        <w:t xml:space="preserve"> </w:t>
      </w:r>
    </w:p>
    <w:p w:rsidR="00D1197E" w:rsidRPr="00BC41A7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n-NO"/>
        </w:rPr>
      </w:pPr>
      <w:r w:rsidRPr="00BC41A7">
        <w:rPr>
          <w:rFonts w:asciiTheme="minorHAnsi" w:hAnsiTheme="minorHAnsi"/>
          <w:szCs w:val="22"/>
          <w:lang w:val="nb-NO"/>
        </w:rPr>
        <w:t xml:space="preserve">Bergene, Ann Cecilie (2015): </w:t>
      </w:r>
      <w:r w:rsidRPr="00BC41A7">
        <w:rPr>
          <w:rFonts w:asciiTheme="minorHAnsi" w:hAnsiTheme="minorHAnsi"/>
          <w:i/>
          <w:szCs w:val="22"/>
          <w:lang w:val="nb-NO"/>
        </w:rPr>
        <w:t>Prinsipper og praksis. Erfaringer med tjenestemannsloven.</w:t>
      </w:r>
      <w:r w:rsidRPr="00BC41A7">
        <w:rPr>
          <w:rFonts w:asciiTheme="minorHAnsi" w:hAnsiTheme="minorHAnsi"/>
          <w:szCs w:val="22"/>
          <w:lang w:val="nb-NO"/>
        </w:rPr>
        <w:t xml:space="preserve"> </w:t>
      </w:r>
      <w:r w:rsidRPr="00BC41A7">
        <w:rPr>
          <w:rFonts w:asciiTheme="minorHAnsi" w:hAnsiTheme="minorHAnsi"/>
          <w:szCs w:val="22"/>
          <w:lang w:val="nn-NO"/>
        </w:rPr>
        <w:t>Oslo: Arbeidsforskningsinstituttet, AFI-rapport 2015:11.</w:t>
      </w:r>
      <w:r w:rsidR="002C4FDB">
        <w:rPr>
          <w:rFonts w:asciiTheme="minorHAnsi" w:hAnsiTheme="minorHAnsi"/>
          <w:szCs w:val="22"/>
          <w:lang w:val="nn-NO"/>
        </w:rPr>
        <w:t xml:space="preserve"> </w:t>
      </w:r>
      <w:hyperlink r:id="rId17" w:history="1">
        <w:r w:rsidR="002C4FDB" w:rsidRPr="000E475C">
          <w:rPr>
            <w:rStyle w:val="Hyperlink"/>
            <w:rFonts w:asciiTheme="minorHAnsi" w:hAnsiTheme="minorHAnsi"/>
            <w:szCs w:val="22"/>
            <w:lang w:val="nn-NO"/>
          </w:rPr>
          <w:t>http://www.hioa.no/Om-HiOA/Senter-for-velferds-og-arbeidslivsforskning/AFI/Publikasjoner-AFI/Prinsipper-og-praksis</w:t>
        </w:r>
      </w:hyperlink>
      <w:r w:rsidR="002C4FDB">
        <w:rPr>
          <w:rFonts w:asciiTheme="minorHAnsi" w:hAnsiTheme="minorHAnsi"/>
          <w:szCs w:val="22"/>
          <w:lang w:val="nn-NO"/>
        </w:rPr>
        <w:t xml:space="preserve"> </w:t>
      </w:r>
    </w:p>
    <w:p w:rsidR="00D1197E" w:rsidRPr="00BC41A7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n-NO"/>
        </w:rPr>
      </w:pPr>
      <w:r w:rsidRPr="00BC41A7">
        <w:rPr>
          <w:rFonts w:asciiTheme="minorHAnsi" w:hAnsiTheme="minorHAnsi"/>
          <w:szCs w:val="22"/>
          <w:lang w:val="nn-NO"/>
        </w:rPr>
        <w:t xml:space="preserve">Maximova-Mentzoni, Tatiana og Steinar Widding (2015): </w:t>
      </w:r>
      <w:r w:rsidRPr="00BC41A7">
        <w:rPr>
          <w:rFonts w:asciiTheme="minorHAnsi" w:hAnsiTheme="minorHAnsi" w:cs="Calibri"/>
          <w:bCs/>
          <w:i/>
          <w:szCs w:val="22"/>
          <w:lang w:val="nn-NO"/>
        </w:rPr>
        <w:t>Famler seg fram til god etteroppfølging. Resultater fra undersøkelsen om oppfølging av deltakere som har kommet i arbeid eller utdanning etter å ha fullført Jobbsjansen.</w:t>
      </w:r>
      <w:r w:rsidRPr="00BC41A7">
        <w:rPr>
          <w:rFonts w:asciiTheme="minorHAnsi" w:hAnsiTheme="minorHAnsi" w:cs="Calibri"/>
          <w:bCs/>
          <w:szCs w:val="22"/>
          <w:lang w:val="nn-NO"/>
        </w:rPr>
        <w:t xml:space="preserve"> Oslo:</w:t>
      </w:r>
      <w:r w:rsidR="00155280">
        <w:rPr>
          <w:rFonts w:asciiTheme="minorHAnsi" w:hAnsiTheme="minorHAnsi" w:cs="Calibri"/>
          <w:bCs/>
          <w:szCs w:val="22"/>
          <w:lang w:val="nn-NO"/>
        </w:rPr>
        <w:t xml:space="preserve"> Arbeidsforskningsinstituttet, AFI-rapport </w:t>
      </w:r>
      <w:r w:rsidRPr="00BC41A7">
        <w:rPr>
          <w:rFonts w:asciiTheme="minorHAnsi" w:hAnsiTheme="minorHAnsi" w:cs="Calibri"/>
          <w:bCs/>
          <w:szCs w:val="22"/>
          <w:lang w:val="nn-NO"/>
        </w:rPr>
        <w:t>2015:12.</w:t>
      </w:r>
      <w:r w:rsidR="00CE6829">
        <w:rPr>
          <w:rFonts w:asciiTheme="minorHAnsi" w:hAnsiTheme="minorHAnsi" w:cs="Calibri"/>
          <w:bCs/>
          <w:szCs w:val="22"/>
          <w:lang w:val="nn-NO"/>
        </w:rPr>
        <w:t xml:space="preserve"> </w:t>
      </w:r>
      <w:hyperlink r:id="rId18" w:history="1">
        <w:r w:rsidR="00CE6829" w:rsidRPr="000E475C">
          <w:rPr>
            <w:rStyle w:val="Hyperlink"/>
            <w:rFonts w:asciiTheme="minorHAnsi" w:hAnsiTheme="minorHAnsi" w:cs="Calibri"/>
            <w:bCs/>
            <w:szCs w:val="22"/>
            <w:lang w:val="nn-NO"/>
          </w:rPr>
          <w:t>http://www.hioa.no/Om-HiOA/Senter-for-velferds-og-arbeidslivsforskning/AFI/Publikasjoner-AFI/Famler-seg-fram-til-god-etteroppfoelging</w:t>
        </w:r>
      </w:hyperlink>
      <w:r w:rsidR="00CE6829">
        <w:rPr>
          <w:rFonts w:asciiTheme="minorHAnsi" w:hAnsiTheme="minorHAnsi" w:cs="Calibri"/>
          <w:bCs/>
          <w:szCs w:val="22"/>
          <w:lang w:val="nn-NO"/>
        </w:rPr>
        <w:t xml:space="preserve"> </w:t>
      </w:r>
    </w:p>
    <w:p w:rsidR="00D1197E" w:rsidRPr="00BC41A7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C41A7">
        <w:rPr>
          <w:rFonts w:asciiTheme="minorHAnsi" w:hAnsiTheme="minorHAnsi"/>
          <w:szCs w:val="22"/>
          <w:lang w:val="nb-NO"/>
        </w:rPr>
        <w:t xml:space="preserve">Terjesen, Hans Chr. Aa.; Robert H. Salomon og Vilde Hoff Bernstrøm (2015): </w:t>
      </w:r>
      <w:r w:rsidRPr="00BC41A7">
        <w:rPr>
          <w:rFonts w:asciiTheme="minorHAnsi" w:hAnsiTheme="minorHAnsi"/>
          <w:i/>
          <w:szCs w:val="22"/>
          <w:lang w:val="nb-NO"/>
        </w:rPr>
        <w:t>HR-funksjonens rolle i seniorpolitikken.</w:t>
      </w:r>
      <w:r w:rsidRPr="00BC41A7">
        <w:rPr>
          <w:rFonts w:asciiTheme="minorHAnsi" w:hAnsiTheme="minorHAnsi"/>
          <w:szCs w:val="22"/>
          <w:lang w:val="nb-NO"/>
        </w:rPr>
        <w:t xml:space="preserve"> Oslo: Arbeidsforskningsinstituttet, AFI-rapport 2015:13.</w:t>
      </w:r>
      <w:r w:rsidR="00CE6829">
        <w:rPr>
          <w:rFonts w:asciiTheme="minorHAnsi" w:hAnsiTheme="minorHAnsi"/>
          <w:szCs w:val="22"/>
          <w:lang w:val="nb-NO"/>
        </w:rPr>
        <w:t xml:space="preserve"> </w:t>
      </w:r>
      <w:hyperlink r:id="rId19" w:history="1">
        <w:r w:rsidR="00CE6829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http://www.hioa.no/Om-HiOA/Senter-for-velferds-og-arbeidslivsforskning/AFI/Publikasjoner-AFI/HR-funksjonens-rolle-i-seniorpolitikken</w:t>
        </w:r>
      </w:hyperlink>
      <w:r w:rsidR="00CE6829">
        <w:rPr>
          <w:rFonts w:asciiTheme="minorHAnsi" w:hAnsiTheme="minorHAnsi"/>
          <w:szCs w:val="22"/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C41A7">
        <w:rPr>
          <w:rFonts w:asciiTheme="minorHAnsi" w:hAnsiTheme="minorHAnsi"/>
          <w:szCs w:val="22"/>
          <w:lang w:val="nb-NO"/>
        </w:rPr>
        <w:t xml:space="preserve">Schafft, Angelika og Maximova-Mentzoni, Tatiana (2015): </w:t>
      </w:r>
      <w:r w:rsidRPr="00BC41A7">
        <w:rPr>
          <w:rFonts w:asciiTheme="minorHAnsi" w:hAnsiTheme="minorHAnsi"/>
          <w:i/>
          <w:szCs w:val="22"/>
          <w:lang w:val="nb-NO"/>
        </w:rPr>
        <w:t>NAVs samarbeid med fylkeskommunen i Ny GIV-Oppfølgingsprosjektet</w:t>
      </w:r>
      <w:r w:rsidRPr="00BC41A7">
        <w:rPr>
          <w:rFonts w:asciiTheme="minorHAnsi" w:hAnsiTheme="minorHAnsi"/>
          <w:szCs w:val="22"/>
          <w:lang w:val="nb-NO"/>
        </w:rPr>
        <w:t>. Oslo: Arbeidsforskningsinstituttet, AFI-rapport 2015:14.</w:t>
      </w:r>
      <w:r w:rsidR="00CE6829">
        <w:rPr>
          <w:rFonts w:asciiTheme="minorHAnsi" w:hAnsiTheme="minorHAnsi"/>
          <w:szCs w:val="22"/>
          <w:lang w:val="nb-NO"/>
        </w:rPr>
        <w:t xml:space="preserve"> </w:t>
      </w:r>
      <w:hyperlink r:id="rId20" w:history="1">
        <w:r w:rsidR="00CE6829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http://www.hioa.no/Om-HiOA/Senter-for-velferds-og-arbeidslivsforskning/AFI/Publikasjoner-AFI/NAVs-samarbeid-med-fylkeskommunen-i-Ny-GIV-Oppfoelgingsprosjektet</w:t>
        </w:r>
      </w:hyperlink>
      <w:r w:rsidR="00CE6829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490882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</w:rPr>
      </w:pPr>
      <w:r w:rsidRPr="00554FC9">
        <w:rPr>
          <w:rFonts w:asciiTheme="minorHAnsi" w:hAnsiTheme="minorHAnsi"/>
          <w:szCs w:val="22"/>
          <w:lang w:val="nb-NO"/>
        </w:rPr>
        <w:t xml:space="preserve">Kjetil Frøyland og Knut Fossestøl (2014): </w:t>
      </w:r>
      <w:r w:rsidRPr="00554FC9">
        <w:rPr>
          <w:rFonts w:asciiTheme="minorHAnsi" w:hAnsiTheme="minorHAnsi"/>
          <w:i/>
          <w:szCs w:val="22"/>
          <w:lang w:val="nb-NO"/>
        </w:rPr>
        <w:t>Inkludering av ungdom i skole eller arbeid – 2. Tiltak, metoder, samarbeid og samordning i og rundt NAV-kontoret.</w:t>
      </w:r>
      <w:r w:rsidRPr="00554FC9">
        <w:rPr>
          <w:rFonts w:asciiTheme="minorHAnsi" w:hAnsiTheme="minorHAnsi"/>
          <w:szCs w:val="22"/>
          <w:lang w:val="nb-NO"/>
        </w:rPr>
        <w:t xml:space="preserve"> Andre delrapport fra evalueringen av et utviklingsarbeid i 15 prosjektområder. Oslo: Arbeidsforskningsinstituttet, AFI-rapport 2014:1.</w:t>
      </w:r>
      <w:r w:rsidR="0069019C">
        <w:rPr>
          <w:rFonts w:asciiTheme="minorHAnsi" w:hAnsiTheme="minorHAnsi"/>
          <w:szCs w:val="22"/>
          <w:lang w:val="nb-NO"/>
        </w:rPr>
        <w:t xml:space="preserve"> </w:t>
      </w:r>
      <w:hyperlink r:id="rId21" w:history="1">
        <w:r w:rsidR="0069019C" w:rsidRPr="00490882">
          <w:rPr>
            <w:rStyle w:val="Hyperlink"/>
            <w:rFonts w:asciiTheme="minorHAnsi" w:hAnsiTheme="minorHAnsi"/>
            <w:szCs w:val="22"/>
          </w:rPr>
          <w:t>http://www.hioa.no/Om-HiOA/Senter-for-velferds-og-arbeidslivsforskning/AFI/Publikasjoner-AFI/Inkludering-av-ungdom-i-skole-eller-arbeid-2</w:t>
        </w:r>
      </w:hyperlink>
      <w:r w:rsidR="0069019C" w:rsidRPr="00490882">
        <w:rPr>
          <w:rFonts w:asciiTheme="minorHAnsi" w:hAnsiTheme="minorHAnsi"/>
          <w:szCs w:val="22"/>
        </w:rPr>
        <w:t xml:space="preserve"> </w:t>
      </w:r>
    </w:p>
    <w:p w:rsidR="00D1197E" w:rsidRPr="00554FC9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554FC9">
        <w:rPr>
          <w:rFonts w:asciiTheme="minorHAnsi" w:hAnsiTheme="minorHAnsi"/>
          <w:szCs w:val="22"/>
          <w:lang w:val="nb-NO"/>
        </w:rPr>
        <w:t xml:space="preserve">Bergene, Ann Cecilie, Per Bonde Hansen, Cathrine Egeland og Arild H. Steen (2014): </w:t>
      </w:r>
      <w:r w:rsidRPr="00A00DBA">
        <w:rPr>
          <w:rFonts w:asciiTheme="minorHAnsi" w:hAnsiTheme="minorHAnsi"/>
          <w:i/>
          <w:szCs w:val="22"/>
          <w:lang w:val="nb-NO"/>
        </w:rPr>
        <w:t>Unntak fra arbeidstidsbestemmelsene med fokus på arbeidstakere i særlig uavhengig stilling.</w:t>
      </w:r>
      <w:r w:rsidRPr="00554FC9">
        <w:rPr>
          <w:rFonts w:asciiTheme="minorHAnsi" w:hAnsiTheme="minorHAnsi"/>
          <w:szCs w:val="22"/>
          <w:lang w:val="nb-NO"/>
        </w:rPr>
        <w:t xml:space="preserve"> Oslo: Arbeidsforskningsinstituttet, AFI-rapport 2014:2.</w:t>
      </w:r>
      <w:r w:rsidR="0069019C">
        <w:rPr>
          <w:rFonts w:asciiTheme="minorHAnsi" w:hAnsiTheme="minorHAnsi"/>
          <w:szCs w:val="22"/>
          <w:lang w:val="nb-NO"/>
        </w:rPr>
        <w:t xml:space="preserve"> </w:t>
      </w:r>
      <w:hyperlink r:id="rId22" w:history="1">
        <w:r w:rsidR="0069019C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http://www.hioa.no/Om-HiOA/Senter-for-velferds-og-arbeidslivsforskning/AFI/Publikasjoner-AFI/Unntak-fra-arbeidstidsbestemmelsene-med-fokus-paa-arbeidstakere-i-saerlig-uavhengig-stilling</w:t>
        </w:r>
      </w:hyperlink>
      <w:r w:rsidR="0069019C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54FC9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554FC9">
        <w:rPr>
          <w:rFonts w:asciiTheme="minorHAnsi" w:hAnsiTheme="minorHAnsi"/>
          <w:szCs w:val="22"/>
          <w:lang w:val="nb-NO"/>
        </w:rPr>
        <w:t xml:space="preserve">Drange, Ida (2014): </w:t>
      </w:r>
      <w:r w:rsidRPr="000A25C6">
        <w:rPr>
          <w:rFonts w:asciiTheme="minorHAnsi" w:hAnsiTheme="minorHAnsi"/>
          <w:i/>
          <w:szCs w:val="22"/>
          <w:lang w:val="nb-NO"/>
        </w:rPr>
        <w:t>Mangfoldsledelse. En kunnskapsoversikt</w:t>
      </w:r>
      <w:r w:rsidRPr="00554FC9">
        <w:rPr>
          <w:rFonts w:asciiTheme="minorHAnsi" w:hAnsiTheme="minorHAnsi"/>
          <w:szCs w:val="22"/>
          <w:lang w:val="nb-NO"/>
        </w:rPr>
        <w:t>. Oslo: Arbeidsforskningsinstituttet, AFI-rapport 2014:3.</w:t>
      </w:r>
      <w:r w:rsidR="0069019C">
        <w:rPr>
          <w:rFonts w:asciiTheme="minorHAnsi" w:hAnsiTheme="minorHAnsi"/>
          <w:szCs w:val="22"/>
          <w:lang w:val="nb-NO"/>
        </w:rPr>
        <w:t xml:space="preserve"> </w:t>
      </w:r>
      <w:hyperlink r:id="rId23" w:history="1">
        <w:r w:rsidR="0069019C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http://www.hioa.no/Om-HiOA/Senter-for-velferds-og-arbeidslivsforskning/AFI/Publikasjoner-AFI/Mangfoldsledelse</w:t>
        </w:r>
      </w:hyperlink>
      <w:r w:rsidR="0069019C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54FC9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554FC9">
        <w:rPr>
          <w:rFonts w:asciiTheme="minorHAnsi" w:hAnsiTheme="minorHAnsi"/>
          <w:szCs w:val="22"/>
          <w:lang w:val="nb-NO"/>
        </w:rPr>
        <w:t xml:space="preserve">Egeland, Cathrine og Ida Drange (2014): </w:t>
      </w:r>
      <w:r w:rsidRPr="00554FC9">
        <w:rPr>
          <w:rFonts w:asciiTheme="minorHAnsi" w:hAnsiTheme="minorHAnsi"/>
          <w:i/>
          <w:szCs w:val="22"/>
          <w:lang w:val="nb-NO"/>
        </w:rPr>
        <w:t>Frivilling deltid - kun et spørsmål om tid?</w:t>
      </w:r>
      <w:r w:rsidRPr="00554FC9">
        <w:rPr>
          <w:rFonts w:asciiTheme="minorHAnsi" w:hAnsiTheme="minorHAnsi"/>
          <w:szCs w:val="22"/>
          <w:lang w:val="nb-NO"/>
        </w:rPr>
        <w:t xml:space="preserve"> Oslo: Arbeidsforskningsinstituttet, AFI-rapport 2014:4.</w:t>
      </w:r>
      <w:r w:rsidR="0069019C">
        <w:rPr>
          <w:rFonts w:asciiTheme="minorHAnsi" w:hAnsiTheme="minorHAnsi"/>
          <w:szCs w:val="22"/>
          <w:lang w:val="nb-NO"/>
        </w:rPr>
        <w:t xml:space="preserve"> </w:t>
      </w:r>
      <w:hyperlink r:id="rId24" w:history="1">
        <w:r w:rsidR="0069019C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http://www.hioa.no/Om-HiOA/Senter-for-velferds-og-arbeidslivsforskning/AFI/Publikasjoner-AFI/Frivillig-deltid-kun-et-spoersmaal-om-tid</w:t>
        </w:r>
      </w:hyperlink>
      <w:r w:rsidR="0069019C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54FC9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554FC9">
        <w:rPr>
          <w:rFonts w:asciiTheme="minorHAnsi" w:hAnsiTheme="minorHAnsi"/>
          <w:szCs w:val="22"/>
          <w:lang w:val="nb-NO"/>
        </w:rPr>
        <w:t xml:space="preserve">Schafft, Angelika og Øystein Spjelkavik (2014): </w:t>
      </w:r>
      <w:r w:rsidRPr="00554FC9">
        <w:rPr>
          <w:rFonts w:asciiTheme="minorHAnsi" w:hAnsiTheme="minorHAnsi"/>
          <w:i/>
          <w:szCs w:val="22"/>
          <w:lang w:val="nb-NO"/>
        </w:rPr>
        <w:t>Arbeidsgiverperspektiver på inkludering: Hva er god inkluderingskompetanse?</w:t>
      </w:r>
      <w:r w:rsidRPr="00554FC9">
        <w:rPr>
          <w:rFonts w:asciiTheme="minorHAnsi" w:hAnsiTheme="minorHAnsi"/>
          <w:szCs w:val="22"/>
          <w:lang w:val="nb-NO"/>
        </w:rPr>
        <w:t xml:space="preserve"> Oslo: Arbeidsforskningsinstituttet, AFI-rapport 2014:5.</w:t>
      </w:r>
      <w:r w:rsidR="0069019C">
        <w:rPr>
          <w:rFonts w:asciiTheme="minorHAnsi" w:hAnsiTheme="minorHAnsi"/>
          <w:szCs w:val="22"/>
          <w:lang w:val="nb-NO"/>
        </w:rPr>
        <w:t xml:space="preserve"> </w:t>
      </w:r>
      <w:hyperlink r:id="rId25" w:history="1">
        <w:r w:rsidR="0069019C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http://www.hioa.no/Om-HiOA/Senter-for-velferds-og-arbeidslivsforskning/AFI/Publikasjoner-AFI/Arbeidsgiverperspektiver-paa-inkludering</w:t>
        </w:r>
      </w:hyperlink>
      <w:r w:rsidR="0069019C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54FC9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554FC9">
        <w:rPr>
          <w:rFonts w:asciiTheme="minorHAnsi" w:hAnsiTheme="minorHAnsi"/>
          <w:szCs w:val="22"/>
          <w:lang w:val="nb-NO"/>
        </w:rPr>
        <w:t xml:space="preserve">Fossestøl, Knut og Eric Breit (2014): </w:t>
      </w:r>
      <w:r w:rsidRPr="00554FC9">
        <w:rPr>
          <w:rFonts w:asciiTheme="minorHAnsi" w:hAnsiTheme="minorHAnsi"/>
          <w:i/>
          <w:szCs w:val="22"/>
          <w:lang w:val="nb-NO"/>
        </w:rPr>
        <w:t>Gjøre sammen eller hver for seg? En studie av samordning av flom- og skreddata for tre samarbeidende etater</w:t>
      </w:r>
      <w:r w:rsidRPr="00554FC9">
        <w:rPr>
          <w:rFonts w:asciiTheme="minorHAnsi" w:hAnsiTheme="minorHAnsi"/>
          <w:szCs w:val="22"/>
          <w:lang w:val="nb-NO"/>
        </w:rPr>
        <w:t>. Oslo: Arbeidsforskningsinstituttet, AFI-rapport 2014:6.</w:t>
      </w:r>
      <w:r w:rsidR="00D0467B">
        <w:rPr>
          <w:rFonts w:asciiTheme="minorHAnsi" w:hAnsiTheme="minorHAnsi"/>
          <w:szCs w:val="22"/>
          <w:lang w:val="nb-NO"/>
        </w:rPr>
        <w:t xml:space="preserve"> </w:t>
      </w:r>
      <w:hyperlink r:id="rId26" w:history="1">
        <w:r w:rsidR="00D0467B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http://www.hioa.no/Om-HiOA/Senter-for-velferds-og-arbeidslivsforskning/AFI/Publikasjoner-AFI/Gjoere-sammen-eller-hver-for-seg</w:t>
        </w:r>
      </w:hyperlink>
      <w:r w:rsidR="00D0467B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54FC9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554FC9">
        <w:rPr>
          <w:rFonts w:asciiTheme="minorHAnsi" w:hAnsiTheme="minorHAnsi"/>
          <w:szCs w:val="22"/>
          <w:lang w:val="nb-NO"/>
        </w:rPr>
        <w:t xml:space="preserve">Terjesen, Hans Chr. Aa., Helge Svare og Robert Salomon (2014): </w:t>
      </w:r>
      <w:r w:rsidRPr="00554FC9">
        <w:rPr>
          <w:rFonts w:asciiTheme="minorHAnsi" w:hAnsiTheme="minorHAnsi" w:cstheme="minorHAnsi"/>
          <w:i/>
          <w:szCs w:val="22"/>
          <w:lang w:val="nb-NO"/>
        </w:rPr>
        <w:t xml:space="preserve">«Etter 1001 natt…». Hvordan kan god ledelse bidra til å utsette tidligpensjon i industrien? </w:t>
      </w:r>
      <w:r w:rsidRPr="00554FC9">
        <w:rPr>
          <w:rFonts w:asciiTheme="minorHAnsi" w:hAnsiTheme="minorHAnsi"/>
          <w:szCs w:val="22"/>
          <w:lang w:val="nb-NO"/>
        </w:rPr>
        <w:t>Oslo: Arbeidsforskningsinstituttet, AFI-rapport 2014:7.</w:t>
      </w:r>
      <w:r w:rsidR="0069019C">
        <w:rPr>
          <w:rFonts w:asciiTheme="minorHAnsi" w:hAnsiTheme="minorHAnsi"/>
          <w:szCs w:val="22"/>
          <w:lang w:val="nb-NO"/>
        </w:rPr>
        <w:t xml:space="preserve"> </w:t>
      </w:r>
      <w:hyperlink r:id="rId27" w:history="1">
        <w:r w:rsidR="0069019C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http://www.hioa.no/Om-HiOA/Senter-for-velferds-og-arbeidslivsforskning/AFI/Publikasjoner-AFI/Etter-1001-natt</w:t>
        </w:r>
      </w:hyperlink>
      <w:r w:rsidR="0069019C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D0467B" w:rsidRDefault="00D1197E" w:rsidP="00D0467B">
      <w:pPr>
        <w:pStyle w:val="publikasjonsliste"/>
        <w:ind w:left="960" w:hanging="960"/>
        <w:rPr>
          <w:rFonts w:asciiTheme="minorHAnsi" w:hAnsiTheme="minorHAnsi"/>
          <w:i/>
          <w:szCs w:val="22"/>
          <w:lang w:val="nb-NO"/>
        </w:rPr>
      </w:pPr>
      <w:r w:rsidRPr="00554FC9">
        <w:rPr>
          <w:rFonts w:asciiTheme="minorHAnsi" w:hAnsiTheme="minorHAnsi" w:cstheme="minorHAnsi"/>
          <w:szCs w:val="22"/>
          <w:lang w:val="nb-NO"/>
        </w:rPr>
        <w:t xml:space="preserve">Borg, Elin, Ida Drange, Knut Fossestøl og Harald Jarning (2014): </w:t>
      </w:r>
      <w:r w:rsidRPr="00554FC9">
        <w:rPr>
          <w:rFonts w:asciiTheme="minorHAnsi" w:hAnsiTheme="minorHAnsi" w:cstheme="minorHAnsi"/>
          <w:i/>
          <w:szCs w:val="22"/>
          <w:lang w:val="nb-NO"/>
        </w:rPr>
        <w:t xml:space="preserve">Et lag rundt læreren. En kunnskapsoversikt. </w:t>
      </w:r>
      <w:r w:rsidRPr="00554FC9">
        <w:rPr>
          <w:rFonts w:asciiTheme="minorHAnsi" w:hAnsiTheme="minorHAnsi"/>
          <w:szCs w:val="22"/>
          <w:lang w:val="nb-NO"/>
        </w:rPr>
        <w:t>Oslo: Arbeidsforskningsinstituttet, AFI-rapport 2014:8.</w:t>
      </w:r>
      <w:r w:rsidR="00D0467B">
        <w:rPr>
          <w:rFonts w:asciiTheme="minorHAnsi" w:hAnsiTheme="minorHAnsi"/>
          <w:szCs w:val="22"/>
          <w:lang w:val="nb-NO"/>
        </w:rPr>
        <w:t xml:space="preserve"> </w:t>
      </w:r>
      <w:hyperlink r:id="rId28" w:history="1">
        <w:r w:rsidR="00D0467B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http://www.hioa.no/Om-HiOA/Senter-for-velferds-og-arbeidslivsforskning/AFI/Publikasjoner-AFI/Et-lag-rundt-laereren</w:t>
        </w:r>
      </w:hyperlink>
      <w:r w:rsidR="00D0467B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54FC9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554FC9">
        <w:rPr>
          <w:rFonts w:asciiTheme="minorHAnsi" w:hAnsiTheme="minorHAnsi" w:cstheme="minorHAnsi"/>
          <w:szCs w:val="22"/>
          <w:lang w:val="nb-NO"/>
        </w:rPr>
        <w:t xml:space="preserve">Skarpaas, Ingebjørg og Helge Svare (2014): </w:t>
      </w:r>
      <w:r w:rsidRPr="00554FC9">
        <w:rPr>
          <w:rFonts w:asciiTheme="minorHAnsi" w:hAnsiTheme="minorHAnsi" w:cstheme="minorHAnsi"/>
          <w:i/>
          <w:szCs w:val="22"/>
          <w:lang w:val="nb-NO"/>
        </w:rPr>
        <w:t xml:space="preserve">Rekruttering av personer med nedsatt funksjonsevne – på ordinær måte. </w:t>
      </w:r>
      <w:r w:rsidRPr="007614E6">
        <w:rPr>
          <w:rFonts w:asciiTheme="minorHAnsi" w:hAnsiTheme="minorHAnsi" w:cstheme="minorHAnsi"/>
          <w:i/>
          <w:szCs w:val="22"/>
          <w:lang w:val="nb-NO"/>
        </w:rPr>
        <w:t>Sammen om Delmål 2.</w:t>
      </w:r>
      <w:r w:rsidRPr="007614E6">
        <w:rPr>
          <w:rFonts w:asciiTheme="minorHAnsi" w:hAnsiTheme="minorHAnsi" w:cstheme="minorHAnsi"/>
          <w:szCs w:val="22"/>
          <w:lang w:val="nb-NO"/>
        </w:rPr>
        <w:t xml:space="preserve"> </w:t>
      </w:r>
      <w:r w:rsidRPr="00554FC9">
        <w:rPr>
          <w:rFonts w:asciiTheme="minorHAnsi" w:hAnsiTheme="minorHAnsi"/>
          <w:szCs w:val="22"/>
          <w:lang w:val="nb-NO"/>
        </w:rPr>
        <w:t>Oslo: Arbeidsforskningsinstituttet, AFI-rapport 2014:9.</w:t>
      </w:r>
      <w:r w:rsidR="0069019C">
        <w:rPr>
          <w:rFonts w:asciiTheme="minorHAnsi" w:hAnsiTheme="minorHAnsi"/>
          <w:szCs w:val="22"/>
          <w:lang w:val="nb-NO"/>
        </w:rPr>
        <w:t xml:space="preserve"> </w:t>
      </w:r>
      <w:hyperlink r:id="rId29" w:history="1">
        <w:r w:rsidR="0069019C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http://www.hioa.no/Om-HiOA/Senter-for-velferds-og-arbeidslivsforskning/AFI/Publikasjoner-AFI/Rekruttering-av-personer-med-nedsatt-funksjonsevne-paa-ordinaer-maate</w:t>
        </w:r>
      </w:hyperlink>
      <w:r w:rsidR="0069019C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54FC9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554FC9">
        <w:rPr>
          <w:rFonts w:asciiTheme="minorHAnsi" w:hAnsiTheme="minorHAnsi" w:cstheme="minorHAnsi"/>
          <w:szCs w:val="22"/>
          <w:lang w:val="nb-NO"/>
        </w:rPr>
        <w:t xml:space="preserve">Pettersen, Karen-Sofie og Gudrun Rudningen (2014): </w:t>
      </w:r>
      <w:r w:rsidRPr="00554FC9">
        <w:rPr>
          <w:rFonts w:asciiTheme="minorHAnsi" w:hAnsiTheme="minorHAnsi" w:cstheme="minorHAnsi"/>
          <w:i/>
          <w:szCs w:val="22"/>
          <w:lang w:val="nb-NO"/>
        </w:rPr>
        <w:t>Samspill eller svarteperspill? En studie av ansvarsfordeling og gråsoner mellom kommuner og spesialisthelsetjenesten for mennesker med RoP-lidelser med voldsproblematikk</w:t>
      </w:r>
      <w:r w:rsidRPr="00554FC9">
        <w:rPr>
          <w:rFonts w:asciiTheme="minorHAnsi" w:hAnsiTheme="minorHAnsi" w:cstheme="minorHAnsi"/>
          <w:szCs w:val="22"/>
          <w:lang w:val="nb-NO"/>
        </w:rPr>
        <w:t xml:space="preserve">. </w:t>
      </w:r>
      <w:r w:rsidRPr="00554FC9">
        <w:rPr>
          <w:rFonts w:asciiTheme="minorHAnsi" w:hAnsiTheme="minorHAnsi"/>
          <w:szCs w:val="22"/>
          <w:lang w:val="nb-NO"/>
        </w:rPr>
        <w:t>Oslo: Arbeidsforskningsinstituttet, AFI-rapport 2014:10.</w:t>
      </w:r>
      <w:r w:rsidR="0069019C">
        <w:rPr>
          <w:rFonts w:asciiTheme="minorHAnsi" w:hAnsiTheme="minorHAnsi"/>
          <w:szCs w:val="22"/>
          <w:lang w:val="nb-NO"/>
        </w:rPr>
        <w:t xml:space="preserve"> </w:t>
      </w:r>
      <w:hyperlink r:id="rId30" w:history="1">
        <w:r w:rsidR="0069019C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http://www.hioa.no/Om-HiOA/Senter-for-velferds-og-arbeidslivsforskning/AFI/Publikasjoner-AFI/Samspill-eller-svarteperspill</w:t>
        </w:r>
      </w:hyperlink>
      <w:r w:rsidR="0069019C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490882" w:rsidRDefault="00D1197E" w:rsidP="00D0467B">
      <w:pPr>
        <w:pStyle w:val="publikasjonsliste"/>
        <w:ind w:left="960" w:hanging="960"/>
        <w:rPr>
          <w:rFonts w:asciiTheme="minorHAnsi" w:hAnsiTheme="minorHAnsi"/>
          <w:szCs w:val="22"/>
        </w:rPr>
      </w:pPr>
      <w:r w:rsidRPr="00554FC9">
        <w:rPr>
          <w:rFonts w:asciiTheme="minorHAnsi" w:hAnsiTheme="minorHAnsi" w:cstheme="minorHAnsi"/>
          <w:szCs w:val="22"/>
          <w:lang w:val="nb-NO"/>
        </w:rPr>
        <w:t>Underthun, Anders og Ann Cecilie Bergene (2014</w:t>
      </w:r>
      <w:r w:rsidRPr="00554FC9">
        <w:rPr>
          <w:rFonts w:asciiTheme="minorHAnsi" w:hAnsiTheme="minorHAnsi" w:cstheme="minorHAnsi"/>
          <w:i/>
          <w:szCs w:val="22"/>
          <w:lang w:val="nb-NO"/>
        </w:rPr>
        <w:t>): Framtida til norsk luftfart. Selskapsstrategier og partsrelasjoner i en liberalisert luftfartsvirkelighet</w:t>
      </w:r>
      <w:r w:rsidRPr="00554FC9">
        <w:rPr>
          <w:rFonts w:asciiTheme="minorHAnsi" w:hAnsiTheme="minorHAnsi" w:cstheme="minorHAnsi"/>
          <w:szCs w:val="22"/>
          <w:lang w:val="nb-NO"/>
        </w:rPr>
        <w:t xml:space="preserve">. </w:t>
      </w:r>
      <w:r w:rsidRPr="00554FC9">
        <w:rPr>
          <w:rFonts w:asciiTheme="minorHAnsi" w:hAnsiTheme="minorHAnsi"/>
          <w:szCs w:val="22"/>
          <w:lang w:val="nb-NO"/>
        </w:rPr>
        <w:t>Oslo: Arbeidsforskningsinstituttet, AFI-rapport 2014:11.</w:t>
      </w:r>
      <w:r w:rsidR="0050353B">
        <w:rPr>
          <w:rFonts w:asciiTheme="minorHAnsi" w:hAnsiTheme="minorHAnsi"/>
          <w:szCs w:val="22"/>
          <w:lang w:val="nb-NO"/>
        </w:rPr>
        <w:t xml:space="preserve"> </w:t>
      </w:r>
      <w:hyperlink r:id="rId31" w:history="1">
        <w:r w:rsidR="0050353B" w:rsidRPr="00490882">
          <w:rPr>
            <w:rStyle w:val="Hyperlink"/>
            <w:rFonts w:asciiTheme="minorHAnsi" w:hAnsiTheme="minorHAnsi"/>
            <w:szCs w:val="22"/>
          </w:rPr>
          <w:t>http://www.hioa.no/Om-HiOA/Senter-for-velferds-og-arbeidslivsforskning/AFI/Publikasjoner-AFI/Framtida-til-norsk-luftfart</w:t>
        </w:r>
      </w:hyperlink>
      <w:r w:rsidR="0050353B" w:rsidRPr="00490882">
        <w:rPr>
          <w:rFonts w:asciiTheme="minorHAnsi" w:hAnsiTheme="minorHAnsi"/>
          <w:szCs w:val="22"/>
        </w:rPr>
        <w:t xml:space="preserve"> </w:t>
      </w:r>
    </w:p>
    <w:p w:rsidR="00D1197E" w:rsidRPr="00554FC9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554FC9">
        <w:rPr>
          <w:rFonts w:asciiTheme="minorHAnsi" w:hAnsiTheme="minorHAnsi" w:cstheme="minorHAnsi"/>
          <w:szCs w:val="22"/>
          <w:lang w:val="nb-NO"/>
        </w:rPr>
        <w:t xml:space="preserve">Grimsmo, Asbjørn og Hanne Heen (2014): </w:t>
      </w:r>
      <w:r w:rsidRPr="00554FC9">
        <w:rPr>
          <w:rFonts w:asciiTheme="minorHAnsi" w:eastAsiaTheme="minorHAnsi" w:hAnsiTheme="minorHAnsi" w:cstheme="minorBidi"/>
          <w:i/>
          <w:szCs w:val="22"/>
          <w:lang w:val="nb-NO"/>
        </w:rPr>
        <w:t xml:space="preserve">Journalistisk kvalitet – hvilken rolle spiller arbeidsmiljøet i redaksjonen? Sammenhengen mellom redaksjonens sosiale kapital og journalistisk kvalitet, kreativitet og produktivitet. </w:t>
      </w:r>
      <w:r w:rsidRPr="00554FC9">
        <w:rPr>
          <w:rFonts w:asciiTheme="minorHAnsi" w:hAnsiTheme="minorHAnsi"/>
          <w:szCs w:val="22"/>
          <w:lang w:val="nb-NO"/>
        </w:rPr>
        <w:t>Oslo: Arbeidsforskningsinstituttet, AFI-rapport 2014:12.</w:t>
      </w:r>
      <w:r w:rsidR="0069019C">
        <w:rPr>
          <w:rFonts w:asciiTheme="minorHAnsi" w:hAnsiTheme="minorHAnsi"/>
          <w:szCs w:val="22"/>
          <w:lang w:val="nb-NO"/>
        </w:rPr>
        <w:t xml:space="preserve"> </w:t>
      </w:r>
      <w:hyperlink r:id="rId32" w:history="1">
        <w:r w:rsidR="0069019C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http://www.hioa.no/Om-HiOA/Senter-for-velferds-og-arbeidslivsforskning/AFI/Publikasjoner-AFI/Journalistisk-kvalitet-hvilken-rolle-spiller-arbeidsmiljoeet-i-redaksjonen</w:t>
        </w:r>
      </w:hyperlink>
      <w:r w:rsidR="0069019C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490882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</w:rPr>
      </w:pPr>
      <w:r w:rsidRPr="00554FC9">
        <w:rPr>
          <w:rFonts w:asciiTheme="minorHAnsi" w:hAnsiTheme="minorHAnsi" w:cstheme="minorHAnsi"/>
          <w:szCs w:val="22"/>
          <w:lang w:val="nb-NO"/>
        </w:rPr>
        <w:t xml:space="preserve">Fossestøl, Knut, Eric Breit og Elin Borg (2014): </w:t>
      </w:r>
      <w:r w:rsidRPr="00B45FE6">
        <w:rPr>
          <w:rFonts w:asciiTheme="minorHAnsi" w:hAnsiTheme="minorHAnsi" w:cstheme="minorHAnsi"/>
          <w:i/>
          <w:szCs w:val="22"/>
          <w:lang w:val="nb-NO"/>
        </w:rPr>
        <w:t>NAV-reformen 2014. En oppfølgingsstudie av lokalkontorenes organisering etter innholdsreformen</w:t>
      </w:r>
      <w:r w:rsidRPr="00554FC9">
        <w:rPr>
          <w:rFonts w:asciiTheme="minorHAnsi" w:hAnsiTheme="minorHAnsi" w:cstheme="minorHAnsi"/>
          <w:szCs w:val="22"/>
          <w:lang w:val="nb-NO"/>
        </w:rPr>
        <w:t xml:space="preserve">. </w:t>
      </w:r>
      <w:r w:rsidRPr="00554FC9">
        <w:rPr>
          <w:rFonts w:asciiTheme="minorHAnsi" w:hAnsiTheme="minorHAnsi"/>
          <w:szCs w:val="22"/>
          <w:lang w:val="nb-NO"/>
        </w:rPr>
        <w:t>Oslo: Arbeidsforskningsinstituttet, AFI-rapport 2014:13.</w:t>
      </w:r>
      <w:r w:rsidR="00D0467B">
        <w:rPr>
          <w:rFonts w:asciiTheme="minorHAnsi" w:hAnsiTheme="minorHAnsi"/>
          <w:szCs w:val="22"/>
          <w:lang w:val="nb-NO"/>
        </w:rPr>
        <w:t xml:space="preserve"> </w:t>
      </w:r>
      <w:hyperlink r:id="rId33" w:history="1">
        <w:r w:rsidR="00D0467B" w:rsidRPr="00490882">
          <w:rPr>
            <w:rStyle w:val="Hyperlink"/>
            <w:rFonts w:asciiTheme="minorHAnsi" w:hAnsiTheme="minorHAnsi"/>
            <w:szCs w:val="22"/>
          </w:rPr>
          <w:t>http://www.hioa.no/Om-HiOA/Senter-for-velferds-og-arbeidslivsforskning/AFI/Publikasjoner-AFI/NAV-reformen-2014</w:t>
        </w:r>
      </w:hyperlink>
      <w:r w:rsidR="00D0467B" w:rsidRPr="00490882">
        <w:rPr>
          <w:rFonts w:asciiTheme="minorHAnsi" w:hAnsiTheme="minorHAnsi"/>
          <w:szCs w:val="22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>
        <w:rPr>
          <w:rFonts w:asciiTheme="minorHAnsi" w:hAnsiTheme="minorHAnsi"/>
          <w:szCs w:val="22"/>
          <w:lang w:val="nb-NO"/>
        </w:rPr>
        <w:t xml:space="preserve">Mamelund, Svenn Erik og Steinar Widding (2014): </w:t>
      </w:r>
      <w:r>
        <w:rPr>
          <w:rFonts w:asciiTheme="minorHAnsi" w:hAnsiTheme="minorHAnsi"/>
          <w:i/>
          <w:szCs w:val="22"/>
          <w:lang w:val="nb-NO"/>
        </w:rPr>
        <w:t>NAVs formidlings- rekrutte</w:t>
      </w:r>
      <w:r w:rsidRPr="00B45FE6">
        <w:rPr>
          <w:rFonts w:asciiTheme="minorHAnsi" w:hAnsiTheme="minorHAnsi"/>
          <w:i/>
          <w:szCs w:val="22"/>
          <w:lang w:val="nb-NO"/>
        </w:rPr>
        <w:t>r</w:t>
      </w:r>
      <w:r>
        <w:rPr>
          <w:rFonts w:asciiTheme="minorHAnsi" w:hAnsiTheme="minorHAnsi"/>
          <w:i/>
          <w:szCs w:val="22"/>
          <w:lang w:val="nb-NO"/>
        </w:rPr>
        <w:t>i</w:t>
      </w:r>
      <w:r w:rsidRPr="00B45FE6">
        <w:rPr>
          <w:rFonts w:asciiTheme="minorHAnsi" w:hAnsiTheme="minorHAnsi"/>
          <w:i/>
          <w:szCs w:val="22"/>
          <w:lang w:val="nb-NO"/>
        </w:rPr>
        <w:t>ngstjenester</w:t>
      </w:r>
      <w:r>
        <w:rPr>
          <w:rFonts w:asciiTheme="minorHAnsi" w:hAnsiTheme="minorHAnsi"/>
          <w:szCs w:val="22"/>
          <w:lang w:val="nb-NO"/>
        </w:rPr>
        <w:t xml:space="preserve">. </w:t>
      </w:r>
      <w:r w:rsidRPr="00554FC9">
        <w:rPr>
          <w:rFonts w:asciiTheme="minorHAnsi" w:hAnsiTheme="minorHAnsi"/>
          <w:szCs w:val="22"/>
          <w:lang w:val="nb-NO"/>
        </w:rPr>
        <w:t>Oslo: Arbeidsforskningsinstituttet, AFI-rapport 2014:1</w:t>
      </w:r>
      <w:r>
        <w:rPr>
          <w:rFonts w:asciiTheme="minorHAnsi" w:hAnsiTheme="minorHAnsi"/>
          <w:szCs w:val="22"/>
          <w:lang w:val="nb-NO"/>
        </w:rPr>
        <w:t>4</w:t>
      </w:r>
      <w:r w:rsidRPr="00554FC9">
        <w:rPr>
          <w:rFonts w:asciiTheme="minorHAnsi" w:hAnsiTheme="minorHAnsi"/>
          <w:szCs w:val="22"/>
          <w:lang w:val="nb-NO"/>
        </w:rPr>
        <w:t>.</w:t>
      </w:r>
      <w:r w:rsidR="0069019C">
        <w:rPr>
          <w:rFonts w:asciiTheme="minorHAnsi" w:hAnsiTheme="minorHAnsi"/>
          <w:szCs w:val="22"/>
          <w:lang w:val="nb-NO"/>
        </w:rPr>
        <w:t xml:space="preserve"> </w:t>
      </w:r>
      <w:hyperlink r:id="rId34" w:history="1">
        <w:r w:rsidR="0069019C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http://www.hioa.no/Om-HiOA/Senter-for-velferds-og-arbeidslivsforskning/AFI/Publikasjoner-AFI/NAVs-formidlings-og-rekrutteringstjenester</w:t>
        </w:r>
      </w:hyperlink>
      <w:r w:rsidR="0069019C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54FC9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0D3027">
        <w:rPr>
          <w:rFonts w:ascii="Calibri" w:hAnsi="Calibri" w:cstheme="minorHAnsi"/>
          <w:lang w:val="nb-NO"/>
        </w:rPr>
        <w:t>Tatiana Maximova-Mentzoni</w:t>
      </w:r>
      <w:r>
        <w:rPr>
          <w:rFonts w:ascii="Calibri" w:hAnsi="Calibri" w:cstheme="minorHAnsi"/>
          <w:lang w:val="nb-NO"/>
        </w:rPr>
        <w:t xml:space="preserve"> (2014): </w:t>
      </w:r>
      <w:r w:rsidRPr="007614E6">
        <w:rPr>
          <w:rFonts w:ascii="Calibri" w:hAnsi="Calibri" w:cstheme="minorHAnsi"/>
          <w:i/>
          <w:lang w:val="nb-NO"/>
        </w:rPr>
        <w:t>Evaluering av arbeidstidsordningen - for medarbeidere i undervisnings- og forskerstillinger ved Høgskolen i Lillehammer</w:t>
      </w:r>
      <w:r>
        <w:rPr>
          <w:rFonts w:ascii="Calibri" w:hAnsi="Calibri" w:cstheme="minorHAnsi"/>
          <w:lang w:val="nb-NO"/>
        </w:rPr>
        <w:t xml:space="preserve">. </w:t>
      </w:r>
      <w:r w:rsidRPr="00554FC9">
        <w:rPr>
          <w:rFonts w:asciiTheme="minorHAnsi" w:hAnsiTheme="minorHAnsi"/>
          <w:szCs w:val="22"/>
          <w:lang w:val="nb-NO"/>
        </w:rPr>
        <w:t>Oslo: Arbeidsforskningsinstituttet, AFI-rapport 2014:1</w:t>
      </w:r>
      <w:r>
        <w:rPr>
          <w:rFonts w:asciiTheme="minorHAnsi" w:hAnsiTheme="minorHAnsi"/>
          <w:szCs w:val="22"/>
          <w:lang w:val="nb-NO"/>
        </w:rPr>
        <w:t>5</w:t>
      </w:r>
      <w:r w:rsidRPr="00554FC9">
        <w:rPr>
          <w:rFonts w:asciiTheme="minorHAnsi" w:hAnsiTheme="minorHAnsi"/>
          <w:szCs w:val="22"/>
          <w:lang w:val="nb-NO"/>
        </w:rPr>
        <w:t>.</w:t>
      </w:r>
      <w:r w:rsidR="00302EAF">
        <w:rPr>
          <w:rFonts w:asciiTheme="minorHAnsi" w:hAnsiTheme="minorHAnsi"/>
          <w:szCs w:val="22"/>
          <w:lang w:val="nb-NO"/>
        </w:rPr>
        <w:t xml:space="preserve"> </w:t>
      </w:r>
      <w:hyperlink r:id="rId35" w:history="1">
        <w:r w:rsidR="00302EAF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http://www.hioa.no/Om-HiOA/Senter-for-velferds-og-arbeidslivsforskning/AFI/Publikasjoner-AFI/Evaluering-av-arbeidstidsordningen</w:t>
        </w:r>
      </w:hyperlink>
      <w:r w:rsidR="00302EAF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BE624A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E624A">
        <w:rPr>
          <w:rFonts w:asciiTheme="minorHAnsi" w:hAnsiTheme="minorHAnsi"/>
          <w:szCs w:val="22"/>
          <w:lang w:val="nb-NO"/>
        </w:rPr>
        <w:t xml:space="preserve">Qvortrup, Jon og Øystein Spjelkavik (2013): </w:t>
      </w:r>
      <w:r w:rsidRPr="00BE624A">
        <w:rPr>
          <w:rFonts w:asciiTheme="minorHAnsi" w:hAnsiTheme="minorHAnsi"/>
          <w:i/>
          <w:szCs w:val="22"/>
          <w:lang w:val="nb-NO"/>
        </w:rPr>
        <w:t>Hva er god Arbeid med bistand? Forhold som kan være av betydning for om deltakerne kommer i arbeid</w:t>
      </w:r>
      <w:r w:rsidRPr="00BE624A">
        <w:rPr>
          <w:rFonts w:asciiTheme="minorHAnsi" w:hAnsiTheme="minorHAnsi"/>
          <w:szCs w:val="22"/>
          <w:lang w:val="nb-NO"/>
        </w:rPr>
        <w:t>. Oslo: Arbeidsforskningsinstituttet, AFI-rapport 2013:2.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36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http://www.hioa.no/Om-HiOA/Senter-for-velferds-og-arbeidslivsforskning/AFI/Publikasjoner-AFI/Hva-er-god-Arbeid-med-bistand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BE624A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E624A">
        <w:rPr>
          <w:rFonts w:asciiTheme="minorHAnsi" w:hAnsiTheme="minorHAnsi"/>
          <w:szCs w:val="22"/>
          <w:lang w:val="nb-NO"/>
        </w:rPr>
        <w:t>Talberg, Niri og Ida Drange (2013): ”Hvem skal ut?” Kjennetegn ved de som er usikre på sin arbeidslivstilknytning. Oslo: Arbeidsforskningsinstituttet, AFI-rapport 2013:3.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37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http://www.hioa.no/Om-HiOA/Senter-for-velferds-og-arbeidslivsforskning/AFI/Publikasjoner-AFI/Hvem-skal-ut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BE624A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E624A">
        <w:rPr>
          <w:rFonts w:asciiTheme="minorHAnsi" w:hAnsiTheme="minorHAnsi"/>
          <w:szCs w:val="22"/>
          <w:lang w:val="nb-NO"/>
        </w:rPr>
        <w:t xml:space="preserve">Egeland, Cathrine, Cathrine Tømte og Hebe Gunnes (2013): </w:t>
      </w:r>
      <w:r w:rsidRPr="00BE624A">
        <w:rPr>
          <w:rFonts w:asciiTheme="minorHAnsi" w:hAnsiTheme="minorHAnsi"/>
          <w:i/>
          <w:szCs w:val="22"/>
          <w:lang w:val="nb-NO"/>
        </w:rPr>
        <w:t>Historie – et guttefag? En undersøkelse av kjønnsubalansen ved Seksjon for historie, Institutt for arkeologi, konservering og historie, Universitetet i Oslo</w:t>
      </w:r>
      <w:r w:rsidRPr="00BE624A">
        <w:rPr>
          <w:rFonts w:asciiTheme="minorHAnsi" w:hAnsiTheme="minorHAnsi"/>
          <w:szCs w:val="22"/>
          <w:lang w:val="nb-NO"/>
        </w:rPr>
        <w:t>. Oslo: Arbeidsforskningsinstituttet, AFI-rapport 2013:4.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38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http://www.hioa.no/Om-HiOA/Senter-for-velferds-og-arbeidslivsforskning/AFI/Publikasjoner-AFI/Historie-et-guttefag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BE624A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E624A">
        <w:rPr>
          <w:rFonts w:asciiTheme="minorHAnsi" w:hAnsiTheme="minorHAnsi"/>
          <w:szCs w:val="22"/>
          <w:lang w:val="nb-NO"/>
        </w:rPr>
        <w:t xml:space="preserve">Enehaug, Heidi og Steinar Widding (2013): </w:t>
      </w:r>
      <w:r w:rsidRPr="00BE624A">
        <w:rPr>
          <w:rFonts w:asciiTheme="minorHAnsi" w:hAnsiTheme="minorHAnsi"/>
          <w:i/>
          <w:szCs w:val="22"/>
          <w:lang w:val="nb-NO"/>
        </w:rPr>
        <w:t>Evaluering av prosjektet ”Godt nok norsk”. Et opplæringsprosjekt for minoritetsspråklig helsepersonell i den kommunale pleie- og omsorgstjeneste.</w:t>
      </w:r>
      <w:r w:rsidRPr="00BE624A">
        <w:rPr>
          <w:rFonts w:asciiTheme="minorHAnsi" w:hAnsiTheme="minorHAnsi"/>
          <w:szCs w:val="22"/>
          <w:lang w:val="nb-NO"/>
        </w:rPr>
        <w:t xml:space="preserve"> Oslo: Arbeidsforskningsinstituttet, AFI-rapport 2013:5.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39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http://www.hioa.no/Om-HiOA/Senter-for-velferds-og-arbeidslivsforskning/AFI/Publikasjoner-AFI/Evaluering-av-prosjektet-Godt-nok-norsk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BE624A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E624A">
        <w:rPr>
          <w:rFonts w:asciiTheme="minorHAnsi" w:hAnsiTheme="minorHAnsi" w:cstheme="minorHAnsi"/>
          <w:lang w:val="nb-NO"/>
        </w:rPr>
        <w:t>Brøgger, Benedicte og Robert Salomon</w:t>
      </w:r>
      <w:r w:rsidRPr="00BE624A">
        <w:rPr>
          <w:rFonts w:asciiTheme="minorHAnsi" w:hAnsiTheme="minorHAnsi" w:cstheme="minorHAnsi"/>
          <w:lang w:val="nb-NO"/>
        </w:rPr>
        <w:tab/>
        <w:t xml:space="preserve">(2013): </w:t>
      </w:r>
      <w:r w:rsidRPr="00BE624A">
        <w:rPr>
          <w:rFonts w:asciiTheme="minorHAnsi" w:hAnsiTheme="minorHAnsi" w:cstheme="minorHAnsi"/>
          <w:i/>
          <w:lang w:val="nb-NO"/>
        </w:rPr>
        <w:t>Å jobbe med arbeidsglede – hva kan virksomheter få ut av det? En kunnskapsstatus.</w:t>
      </w:r>
      <w:r w:rsidRPr="00BE624A">
        <w:rPr>
          <w:rFonts w:asciiTheme="minorHAnsi" w:hAnsiTheme="minorHAnsi" w:cstheme="minorHAnsi"/>
          <w:lang w:val="nb-NO"/>
        </w:rPr>
        <w:t xml:space="preserve"> </w:t>
      </w:r>
      <w:r w:rsidRPr="00BE624A">
        <w:rPr>
          <w:rFonts w:asciiTheme="minorHAnsi" w:hAnsiTheme="minorHAnsi"/>
          <w:szCs w:val="22"/>
          <w:lang w:val="nb-NO"/>
        </w:rPr>
        <w:t>Oslo: Arbeidsforskningsinstituttet, AFI-rapport 2013:6.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40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http://www.hioa.no/Om-HiOA/Senter-for-velferds-og-arbeidslivsforskning/AFI/Publikasjoner-AFI/AA-jobbe-med-arbeidsglede-hva-kan-virksomheter-faa-ut-av-det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BE624A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E624A">
        <w:rPr>
          <w:rFonts w:asciiTheme="minorHAnsi" w:hAnsiTheme="minorHAnsi" w:cstheme="minorHAnsi"/>
          <w:lang w:val="nb-NO"/>
        </w:rPr>
        <w:t xml:space="preserve">Legard, Sveinung (2013): </w:t>
      </w:r>
      <w:r w:rsidRPr="00BE624A">
        <w:rPr>
          <w:rFonts w:asciiTheme="minorHAnsi" w:hAnsiTheme="minorHAnsi" w:cstheme="minorHAnsi"/>
          <w:i/>
          <w:lang w:val="nb-NO"/>
        </w:rPr>
        <w:t>De vanskelige overgangene. En kunnskapsoversikt over forskning, politikk og tiltak for å bedre unge funksjonshemmedes overgang til høyere utdanning og arbeid</w:t>
      </w:r>
      <w:r w:rsidRPr="00BE624A">
        <w:rPr>
          <w:rFonts w:asciiTheme="minorHAnsi" w:hAnsiTheme="minorHAnsi" w:cstheme="minorHAnsi"/>
          <w:lang w:val="nb-NO"/>
        </w:rPr>
        <w:t>. .</w:t>
      </w:r>
      <w:r w:rsidRPr="00BE624A">
        <w:rPr>
          <w:rFonts w:asciiTheme="minorHAnsi" w:hAnsiTheme="minorHAnsi"/>
          <w:szCs w:val="22"/>
          <w:lang w:val="nb-NO"/>
        </w:rPr>
        <w:t>Oslo: Arbeidsforskningsinstituttet, AFI-rapport 2013:7.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41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http://www.hioa.no/Om-HiOA/Senter-for-velferds-og-arbeidslivsforskning/AFI/Publikasjoner-AFI/De-vanskelige-overgangene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BE624A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E624A">
        <w:rPr>
          <w:rFonts w:asciiTheme="minorHAnsi" w:hAnsiTheme="minorHAnsi" w:cstheme="minorHAnsi"/>
          <w:lang w:val="nb-NO"/>
        </w:rPr>
        <w:t xml:space="preserve">Fossestøl, Knut og Ingebjørg Skarpaas (2013): </w:t>
      </w:r>
      <w:r w:rsidRPr="00BE624A">
        <w:rPr>
          <w:rFonts w:asciiTheme="minorHAnsi" w:hAnsiTheme="minorHAnsi" w:cstheme="minorHAnsi"/>
          <w:i/>
          <w:lang w:val="nb-NO"/>
        </w:rPr>
        <w:t>Modellutprøving av psykologer i kommunehelsetjenesten. En evaluering</w:t>
      </w:r>
      <w:r w:rsidRPr="00BE624A">
        <w:rPr>
          <w:rFonts w:asciiTheme="minorHAnsi" w:hAnsiTheme="minorHAnsi" w:cstheme="minorHAnsi"/>
          <w:lang w:val="nb-NO"/>
        </w:rPr>
        <w:t xml:space="preserve">. </w:t>
      </w:r>
      <w:r w:rsidRPr="00BE624A">
        <w:rPr>
          <w:rFonts w:asciiTheme="minorHAnsi" w:hAnsiTheme="minorHAnsi"/>
          <w:szCs w:val="22"/>
          <w:lang w:val="nb-NO"/>
        </w:rPr>
        <w:t>Oslo: Arbeidsforskningsinstituttet, AFI-rapport 2013:8.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42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http://www.hioa.no/Om-HiOA/Senter-for-velferds-og-arbeidslivsforskning/AFI/Publikasjoner-AFI/Modellutproeving-av-psykologer-i-kommunehelsetjenesten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BE624A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E624A">
        <w:rPr>
          <w:rFonts w:asciiTheme="minorHAnsi" w:hAnsiTheme="minorHAnsi" w:cstheme="minorHAnsi"/>
          <w:lang w:val="nb-NO"/>
        </w:rPr>
        <w:t>Bragdø, Annlaug og Øystein Spjelkavik (2013):</w:t>
      </w:r>
      <w:r w:rsidRPr="00BE624A">
        <w:rPr>
          <w:rFonts w:asciiTheme="minorHAnsi" w:hAnsiTheme="minorHAnsi" w:cstheme="minorHAnsi"/>
          <w:i/>
          <w:lang w:val="nb-NO"/>
        </w:rPr>
        <w:t xml:space="preserve"> Individuell oppfølging av unge i ferd med å havne utenfor skole og arbeid.</w:t>
      </w:r>
      <w:r w:rsidRPr="00BE624A">
        <w:rPr>
          <w:rFonts w:asciiTheme="minorHAnsi" w:hAnsiTheme="minorHAnsi" w:cstheme="minorHAnsi"/>
          <w:lang w:val="nb-NO"/>
        </w:rPr>
        <w:t xml:space="preserve"> </w:t>
      </w:r>
      <w:r w:rsidRPr="00BE624A">
        <w:rPr>
          <w:rFonts w:asciiTheme="minorHAnsi" w:hAnsiTheme="minorHAnsi"/>
          <w:szCs w:val="22"/>
          <w:lang w:val="nb-NO"/>
        </w:rPr>
        <w:t>Oslo: Arbeidsforskningsinstituttet, AFI-rapport 2013:9.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43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http://www.hioa.no/Om-HiOA/Senter-for-velferds-og-arbeidslivsforskning/AFI/Publikasjoner-AFI/Individuell-oppfoelging-av-unge-i-ferd-med-aa-havne-utenfor-skole-og-arbeid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BE624A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E504B8">
        <w:rPr>
          <w:rFonts w:asciiTheme="minorHAnsi" w:hAnsiTheme="minorHAnsi" w:cstheme="minorHAnsi"/>
          <w:lang w:val="nb-NO"/>
        </w:rPr>
        <w:t xml:space="preserve">Rudningen, Gudrun (red.) </w:t>
      </w:r>
      <w:r w:rsidRPr="00BE624A">
        <w:rPr>
          <w:rFonts w:asciiTheme="minorHAnsi" w:hAnsiTheme="minorHAnsi" w:cstheme="minorHAnsi"/>
          <w:lang w:val="nb-NO"/>
        </w:rPr>
        <w:t xml:space="preserve">(2013): </w:t>
      </w:r>
      <w:r w:rsidRPr="00BE624A">
        <w:rPr>
          <w:rFonts w:asciiTheme="minorHAnsi" w:hAnsiTheme="minorHAnsi"/>
          <w:i/>
          <w:lang w:val="nb-NO"/>
        </w:rPr>
        <w:t>Barrierer mot arbeid - for langtidsmottakere av sosialhjelp og deltakere i kvalifiseringsprogrammet</w:t>
      </w:r>
      <w:r w:rsidRPr="00BE624A">
        <w:rPr>
          <w:rFonts w:asciiTheme="minorHAnsi" w:hAnsiTheme="minorHAnsi"/>
          <w:lang w:val="nb-NO"/>
        </w:rPr>
        <w:t xml:space="preserve">. </w:t>
      </w:r>
      <w:r w:rsidRPr="00BE624A">
        <w:rPr>
          <w:rFonts w:asciiTheme="minorHAnsi" w:hAnsiTheme="minorHAnsi"/>
          <w:szCs w:val="22"/>
          <w:lang w:val="nb-NO"/>
        </w:rPr>
        <w:t>Oslo: Arbeidsforskningsinstituttet, AFI-rapport 2013:10.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44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http://www.hioa.no/Om-HiOA/Senter-for-velferds-og-arbeidslivsforskning/AFI/Publikasjoner-AFI/Barrierer-mot-arbeid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BE624A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BE624A">
        <w:rPr>
          <w:rFonts w:asciiTheme="minorHAnsi" w:hAnsiTheme="minorHAnsi" w:cstheme="minorHAnsi"/>
          <w:lang w:val="nb-NO"/>
        </w:rPr>
        <w:t xml:space="preserve">Neumann, Cecilie Basberg og Karen-Sofie Pettersen (2013): </w:t>
      </w:r>
      <w:r w:rsidRPr="00BE624A">
        <w:rPr>
          <w:rFonts w:asciiTheme="minorHAnsi" w:hAnsiTheme="minorHAnsi"/>
          <w:i/>
          <w:lang w:val="nb-NO"/>
        </w:rPr>
        <w:t>Tilbakeføringsgarantien i praksis   Evaluering av prosjektet TAFU – Tilbakeføring gjennom arbeid, fritid og utdanning</w:t>
      </w:r>
      <w:r w:rsidRPr="00BE624A">
        <w:rPr>
          <w:rFonts w:asciiTheme="minorHAnsi" w:hAnsiTheme="minorHAnsi"/>
          <w:lang w:val="nb-NO"/>
        </w:rPr>
        <w:t xml:space="preserve">. </w:t>
      </w:r>
      <w:r w:rsidRPr="00BE624A">
        <w:rPr>
          <w:rFonts w:asciiTheme="minorHAnsi" w:hAnsiTheme="minorHAnsi"/>
          <w:szCs w:val="22"/>
          <w:lang w:val="nb-NO"/>
        </w:rPr>
        <w:t>Oslo: Arbeidsforskningsinstituttet, AFI-rapport 2013:11.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45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http://www.hioa.no/Om-HiOA/Senter-for-velferds-og-arbeidslivsforskning/AFI/Publikasjoner-AFI/Tilbakefoeringsgarantien-i-praksis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490882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</w:rPr>
      </w:pPr>
      <w:r w:rsidRPr="00BE624A">
        <w:rPr>
          <w:rFonts w:asciiTheme="minorHAnsi" w:hAnsiTheme="minorHAnsi" w:cstheme="minorHAnsi"/>
          <w:lang w:val="nb-NO"/>
        </w:rPr>
        <w:t xml:space="preserve">Schafft, Angelika, Ketil Frøyland og Øystein Spjelkavik (2013): </w:t>
      </w:r>
      <w:r w:rsidRPr="00BE624A">
        <w:rPr>
          <w:rFonts w:asciiTheme="minorHAnsi" w:hAnsiTheme="minorHAnsi"/>
          <w:i/>
          <w:lang w:val="nb-NO"/>
        </w:rPr>
        <w:t xml:space="preserve">En ny rolle for NAV i fengsel. </w:t>
      </w:r>
      <w:r w:rsidRPr="00BE624A">
        <w:rPr>
          <w:rFonts w:asciiTheme="minorHAnsi" w:hAnsiTheme="minorHAnsi"/>
          <w:i/>
          <w:iCs/>
          <w:lang w:val="nb-NO"/>
        </w:rPr>
        <w:t xml:space="preserve">Evaluering av NAV-prosjektet ”Samordning av tiltak for tilbakeføring”. </w:t>
      </w:r>
      <w:r w:rsidRPr="00BE624A">
        <w:rPr>
          <w:rFonts w:asciiTheme="minorHAnsi" w:hAnsiTheme="minorHAnsi"/>
          <w:szCs w:val="22"/>
          <w:lang w:val="nb-NO"/>
        </w:rPr>
        <w:t>Oslo: Arbeidsforskningsinstituttet, AFI-rapport 2013:12.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46" w:history="1">
        <w:r w:rsidR="001121E8" w:rsidRPr="00490882">
          <w:rPr>
            <w:rStyle w:val="Hyperlink"/>
            <w:rFonts w:asciiTheme="minorHAnsi" w:hAnsiTheme="minorHAnsi"/>
            <w:szCs w:val="22"/>
          </w:rPr>
          <w:t>http://www.hioa.no/Om-HiOA/Senter-for-velferds-og-arbeidslivsforskning/AFI/Publikasjoner-AFI/En-ny-rolle-for-NAV-i-fengsel</w:t>
        </w:r>
      </w:hyperlink>
      <w:r w:rsidR="001121E8" w:rsidRPr="00490882">
        <w:rPr>
          <w:rFonts w:asciiTheme="minorHAnsi" w:hAnsiTheme="minorHAnsi"/>
          <w:szCs w:val="22"/>
        </w:rPr>
        <w:t xml:space="preserve"> </w:t>
      </w:r>
    </w:p>
    <w:p w:rsidR="00D1197E" w:rsidRPr="00E504B8" w:rsidRDefault="00D1197E" w:rsidP="00D1197E">
      <w:pPr>
        <w:pStyle w:val="publikasjonsliste"/>
        <w:ind w:left="960" w:hanging="960"/>
        <w:rPr>
          <w:rFonts w:asciiTheme="minorHAnsi" w:hAnsiTheme="minorHAnsi"/>
          <w:lang w:val="nb-NO"/>
        </w:rPr>
      </w:pPr>
      <w:r w:rsidRPr="00FD7114">
        <w:rPr>
          <w:rFonts w:asciiTheme="minorHAnsi" w:hAnsiTheme="minorHAnsi" w:cstheme="minorHAnsi"/>
          <w:lang w:val="nb-NO"/>
        </w:rPr>
        <w:t xml:space="preserve">Bergene, Ann Cecilie, Arild H. Steen, Cathrine Egeland og Ida Drange (2013): </w:t>
      </w:r>
      <w:r w:rsidRPr="00DD02CA">
        <w:rPr>
          <w:rFonts w:asciiTheme="minorHAnsi" w:hAnsiTheme="minorHAnsi"/>
          <w:i/>
          <w:lang w:val="nb-NO"/>
        </w:rPr>
        <w:t>Hva kan forklare medlemsveksten i</w:t>
      </w:r>
      <w:r w:rsidRPr="00FD7114">
        <w:rPr>
          <w:rFonts w:asciiTheme="minorHAnsi" w:hAnsiTheme="minorHAnsi"/>
          <w:i/>
          <w:lang w:val="nb-NO"/>
        </w:rPr>
        <w:t xml:space="preserve"> </w:t>
      </w:r>
      <w:r w:rsidRPr="00DD02CA">
        <w:rPr>
          <w:rFonts w:asciiTheme="minorHAnsi" w:hAnsiTheme="minorHAnsi"/>
          <w:i/>
          <w:lang w:val="nb-NO"/>
        </w:rPr>
        <w:t>Forbundet for Ledelse og Teknikk?</w:t>
      </w:r>
      <w:r w:rsidRPr="00FD7114">
        <w:rPr>
          <w:rFonts w:asciiTheme="minorHAnsi" w:hAnsiTheme="minorHAnsi"/>
          <w:lang w:val="nb-NO"/>
        </w:rPr>
        <w:t xml:space="preserve"> </w:t>
      </w:r>
      <w:r w:rsidRPr="00BE624A">
        <w:rPr>
          <w:rFonts w:asciiTheme="minorHAnsi" w:hAnsiTheme="minorHAnsi"/>
          <w:szCs w:val="22"/>
          <w:lang w:val="nb-NO"/>
        </w:rPr>
        <w:t xml:space="preserve">Oslo: Arbeidsforskningsinstituttet, AFI-rapport 2013:13. </w:t>
      </w:r>
      <w:hyperlink r:id="rId47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http://www.hioa.no/Om-HiOA/Senter-for-velferds-og-arbeidslivsforskning/AFI/Publikasjoner-AFI/Hva-kan-forklare-medlemsveksten-i-Forbundet-for-Ledelse-og-Teknikk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5669D1">
        <w:rPr>
          <w:rFonts w:asciiTheme="minorHAnsi" w:hAnsiTheme="minorHAnsi" w:cstheme="minorHAnsi"/>
          <w:szCs w:val="22"/>
          <w:lang w:val="nb-NO"/>
        </w:rPr>
        <w:t xml:space="preserve">Egeland, Cathrine og Ann Cecilie Bergene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Tidsbruk, arbeidstid og tidskonflikt i den norske universitets- og høgskolesektoren.</w:t>
      </w:r>
      <w:r w:rsidRPr="005669D1">
        <w:rPr>
          <w:rFonts w:asciiTheme="minorHAnsi" w:hAnsiTheme="minorHAnsi" w:cstheme="minorHAnsi"/>
          <w:szCs w:val="22"/>
          <w:lang w:val="nb-NO"/>
        </w:rPr>
        <w:t xml:space="preserve"> </w:t>
      </w:r>
      <w:r w:rsidRPr="005669D1">
        <w:rPr>
          <w:rFonts w:asciiTheme="minorHAnsi" w:hAnsiTheme="minorHAnsi"/>
          <w:szCs w:val="22"/>
          <w:lang w:val="nb-NO"/>
        </w:rPr>
        <w:t xml:space="preserve">Oslo: Arbeidsforskningsinstituttet, AFI-rapport 2012:1. </w:t>
      </w:r>
      <w:hyperlink r:id="rId48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http://www.hioa.no/Om-HiOA/Senter-for-velferds-og-arbeidslivsforskning/AFI/Publikasjoner-AFI/Tidsbruk-arbeidstid-og-tidskonflikt-i-den-norske-universitets-og-hoegskolesektoren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5669D1">
        <w:rPr>
          <w:rFonts w:asciiTheme="minorHAnsi" w:hAnsiTheme="minorHAnsi" w:cstheme="minorHAnsi"/>
          <w:szCs w:val="22"/>
          <w:lang w:val="nb-NO"/>
        </w:rPr>
        <w:t xml:space="preserve">Ann Bergene, Cecilie (2012): </w:t>
      </w:r>
      <w:r w:rsidRPr="00655E59">
        <w:rPr>
          <w:rFonts w:asciiTheme="minorHAnsi" w:hAnsiTheme="minorHAnsi"/>
          <w:i/>
          <w:szCs w:val="22"/>
          <w:lang w:val="nb-NO"/>
        </w:rPr>
        <w:t>En analyse av de som er usikre på sin tilknytning til arbeidslivet</w:t>
      </w:r>
      <w:r w:rsidRPr="005669D1">
        <w:rPr>
          <w:rFonts w:asciiTheme="minorHAnsi" w:hAnsiTheme="minorHAnsi"/>
          <w:szCs w:val="22"/>
          <w:lang w:val="nb-NO"/>
        </w:rPr>
        <w:t>. Oslo: Arbeidsforskningsinstituttet, AFI-rapport 2012:2.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49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http://www.hioa.no/Om-HiOA/Senter-for-velferds-og-arbeidslivsforskning/AFI/Publikasjoner-AFI/Faerre-paa-vei-ut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5669D1">
        <w:rPr>
          <w:rFonts w:asciiTheme="minorHAnsi" w:hAnsiTheme="minorHAnsi" w:cstheme="minorHAnsi"/>
          <w:szCs w:val="22"/>
          <w:lang w:val="nb-NO"/>
        </w:rPr>
        <w:t xml:space="preserve">Heen, Hanne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 xml:space="preserve">Samliv i Forsvaret 2011. </w:t>
      </w:r>
      <w:r w:rsidRPr="00655E59">
        <w:rPr>
          <w:rFonts w:asciiTheme="minorHAnsi" w:hAnsiTheme="minorHAnsi"/>
          <w:i/>
          <w:szCs w:val="22"/>
          <w:lang w:val="nb-NO"/>
        </w:rPr>
        <w:t xml:space="preserve">Forholdet mellom familie og arbeid i befalsfamilier. </w:t>
      </w:r>
      <w:r w:rsidRPr="00BC41A7">
        <w:rPr>
          <w:rFonts w:asciiTheme="minorHAnsi" w:hAnsiTheme="minorHAnsi"/>
          <w:i/>
          <w:szCs w:val="22"/>
          <w:lang w:val="nb-NO"/>
        </w:rPr>
        <w:t>En kvantitativ studie.</w:t>
      </w:r>
      <w:r w:rsidRPr="00BC41A7">
        <w:rPr>
          <w:rFonts w:asciiTheme="minorHAnsi" w:hAnsiTheme="minorHAnsi"/>
          <w:szCs w:val="22"/>
          <w:lang w:val="nb-NO"/>
        </w:rPr>
        <w:t xml:space="preserve"> </w:t>
      </w:r>
      <w:r w:rsidRPr="005669D1">
        <w:rPr>
          <w:rFonts w:asciiTheme="minorHAnsi" w:hAnsiTheme="minorHAnsi"/>
          <w:szCs w:val="22"/>
          <w:lang w:val="nb-NO"/>
        </w:rPr>
        <w:t>Oslo: Arbeidsforskningsinstituttet, AFI-rapport 2012:3.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50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http://www.hioa.no/Om-HiOA/Senter-for-velferds-og-arbeidslivsforskning/AFI/Publikasjoner-AFI/Samliv-i-Forsvaret-2011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490882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</w:rPr>
      </w:pPr>
      <w:r w:rsidRPr="005669D1">
        <w:rPr>
          <w:rFonts w:asciiTheme="minorHAnsi" w:hAnsiTheme="minorHAnsi" w:cstheme="minorHAnsi"/>
          <w:szCs w:val="22"/>
          <w:lang w:val="nb-NO"/>
        </w:rPr>
        <w:t xml:space="preserve">Pettersen, Karen-Sofie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Praksiskonsulenten som brobygger. Evaluering av prosjektet ”Allmennlegetjenesten og psykisk helse - Praksiskonsulentordningen”</w:t>
      </w:r>
      <w:r w:rsidRPr="005669D1">
        <w:rPr>
          <w:rFonts w:asciiTheme="minorHAnsi" w:hAnsiTheme="minorHAnsi" w:cstheme="minorHAnsi"/>
          <w:szCs w:val="22"/>
          <w:lang w:val="nb-NO"/>
        </w:rPr>
        <w:t xml:space="preserve">. </w:t>
      </w:r>
      <w:r w:rsidRPr="005669D1">
        <w:rPr>
          <w:rFonts w:asciiTheme="minorHAnsi" w:hAnsiTheme="minorHAnsi"/>
          <w:szCs w:val="22"/>
          <w:lang w:val="nb-NO"/>
        </w:rPr>
        <w:t>Oslo: Arbeidsforskningsinstituttet, AFI-rapport 2012:4.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51" w:history="1">
        <w:r w:rsidR="001121E8" w:rsidRPr="00490882">
          <w:rPr>
            <w:rStyle w:val="Hyperlink"/>
            <w:rFonts w:asciiTheme="minorHAnsi" w:hAnsiTheme="minorHAnsi"/>
            <w:szCs w:val="22"/>
          </w:rPr>
          <w:t>http://www.hioa.no/Om-HiOA/Senter-for-velferds-og-arbeidslivsforskning/AFI/Publikasjoner-AFI/Praksiskonsulenten-som-brobygger</w:t>
        </w:r>
      </w:hyperlink>
      <w:r w:rsidR="001121E8" w:rsidRPr="00490882">
        <w:rPr>
          <w:rFonts w:asciiTheme="minorHAnsi" w:hAnsiTheme="minorHAnsi"/>
          <w:szCs w:val="22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655E59">
        <w:rPr>
          <w:rFonts w:asciiTheme="minorHAnsi" w:hAnsiTheme="minorHAnsi"/>
          <w:szCs w:val="22"/>
          <w:lang w:val="nb-NO"/>
        </w:rPr>
        <w:t xml:space="preserve">Steen, Arild H., Sveinung Legard, Jes Erik Jessen, Niels Anker og Peter G. Madsen (2012): </w:t>
      </w:r>
      <w:r w:rsidRPr="00655E59">
        <w:rPr>
          <w:rFonts w:asciiTheme="minorHAnsi" w:hAnsiTheme="minorHAnsi"/>
          <w:i/>
          <w:szCs w:val="22"/>
          <w:lang w:val="nb-NO"/>
        </w:rPr>
        <w:t xml:space="preserve">Samfunnsøkonomisk analyse av økt sysselsetting av personer med nedsatt funksjonsevne. </w:t>
      </w:r>
      <w:r w:rsidRPr="005669D1">
        <w:rPr>
          <w:rFonts w:asciiTheme="minorHAnsi" w:hAnsiTheme="minorHAnsi"/>
          <w:szCs w:val="22"/>
          <w:lang w:val="nb-NO"/>
        </w:rPr>
        <w:t>Oslo: Arbeidsforskningsinstituttet, AFI-rapport 2012:5.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52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http://www.hioa.no/Om-HiOA/Senter-for-velferds-og-arbeidslivsforskning/AFI/Publikasjoner-AFI/Samfunnsoekonomisk-analyse-av-oekt-sysselsetting-av-personer-med-nedsatt-funksjonsevne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 w:cstheme="minorHAnsi"/>
          <w:i/>
          <w:szCs w:val="22"/>
          <w:lang w:val="nb-NO"/>
        </w:rPr>
      </w:pPr>
      <w:r w:rsidRPr="00155280">
        <w:rPr>
          <w:rStyle w:val="AFIresymeside"/>
          <w:rFonts w:asciiTheme="minorHAnsi" w:hAnsiTheme="minorHAnsi" w:cstheme="minorHAnsi"/>
          <w:i w:val="0"/>
          <w:szCs w:val="22"/>
          <w:lang w:val="nb-NO"/>
        </w:rPr>
        <w:t>Frøylang, Kjetil og Cecilie Basberg Neumann (2012</w:t>
      </w:r>
      <w:r w:rsidRPr="005669D1">
        <w:rPr>
          <w:rStyle w:val="AFIresymeside"/>
          <w:rFonts w:asciiTheme="minorHAnsi" w:hAnsiTheme="minorHAnsi" w:cstheme="minorHAnsi"/>
          <w:szCs w:val="22"/>
          <w:lang w:val="nb-NO"/>
        </w:rPr>
        <w:t xml:space="preserve">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 xml:space="preserve">Ungdom i Ny sjanse. </w:t>
      </w:r>
      <w:r w:rsidRPr="00655E59">
        <w:rPr>
          <w:rFonts w:asciiTheme="minorHAnsi" w:hAnsiTheme="minorHAnsi" w:cstheme="minorHAnsi"/>
          <w:i/>
          <w:noProof/>
          <w:szCs w:val="22"/>
          <w:lang w:val="nn-NO"/>
        </w:rPr>
        <w:t>Kvalifisering av ungdom med innvandrerbakgrunn til skole og arbeid – metoder og erfaringer fra åtte prosjekter.</w:t>
      </w:r>
      <w:r w:rsidRPr="005669D1">
        <w:rPr>
          <w:rFonts w:asciiTheme="minorHAnsi" w:hAnsiTheme="minorHAnsi" w:cstheme="minorHAnsi"/>
          <w:noProof/>
          <w:szCs w:val="22"/>
          <w:lang w:val="nn-NO"/>
        </w:rPr>
        <w:t xml:space="preserve"> </w:t>
      </w:r>
      <w:r w:rsidRPr="005669D1">
        <w:rPr>
          <w:rFonts w:asciiTheme="minorHAnsi" w:hAnsiTheme="minorHAnsi"/>
          <w:szCs w:val="22"/>
          <w:lang w:val="nb-NO"/>
        </w:rPr>
        <w:t>Oslo: Arbeidsforskningsinstituttet, AFI-rapport 2012:6.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53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http://www.hioa.no/Om-HiOA/Senter-for-velferds-og-arbeidslivsforskning/AFI/Publikasjoner-AFI/Ungdom-i-Ny-sjanse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5669D1">
        <w:rPr>
          <w:rFonts w:asciiTheme="minorHAnsi" w:hAnsiTheme="minorHAnsi" w:cs="Calibri"/>
          <w:szCs w:val="22"/>
          <w:lang w:val="nn-NO"/>
        </w:rPr>
        <w:t xml:space="preserve">Skarpaas, Ingebjørg og Knut Fossestøl (2012): </w:t>
      </w:r>
      <w:r w:rsidRPr="00655E59">
        <w:rPr>
          <w:rFonts w:asciiTheme="minorHAnsi" w:hAnsiTheme="minorHAnsi"/>
          <w:i/>
          <w:szCs w:val="22"/>
          <w:lang w:val="nb-NO"/>
        </w:rPr>
        <w:t>Evaluering av forsøk med fagutvikling av sosiale tjenester i utvalgte NAV-kontor.</w:t>
      </w:r>
      <w:r w:rsidRPr="005669D1">
        <w:rPr>
          <w:rFonts w:asciiTheme="minorHAnsi" w:hAnsiTheme="minorHAnsi"/>
          <w:szCs w:val="22"/>
          <w:lang w:val="nb-NO"/>
        </w:rPr>
        <w:t xml:space="preserve"> Oslo: Arbeidsforskningsinstituttet, AFI-rapport 2012:7.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54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http://www.hioa.no/Om-HiOA/Senter-for-velferds-og-arbeidslivsforskning/AFI/Publikasjoner-AFI/Evaluering-av-forsoek-med-fagutvikling-av-sosiale-tjenester-i-utvalgte-NAV-kontor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 w:rsidRPr="006F2BAD">
        <w:rPr>
          <w:rFonts w:asciiTheme="minorHAnsi" w:hAnsiTheme="minorHAnsi" w:cstheme="minorHAnsi"/>
          <w:szCs w:val="22"/>
          <w:lang w:val="en-US"/>
        </w:rPr>
        <w:t>Widding, Steinar  (2012</w:t>
      </w:r>
      <w:r w:rsidRPr="006F2BAD">
        <w:rPr>
          <w:rFonts w:asciiTheme="minorHAnsi" w:hAnsiTheme="minorHAnsi" w:cstheme="minorHAnsi"/>
          <w:i/>
          <w:szCs w:val="22"/>
          <w:lang w:val="en-US"/>
        </w:rPr>
        <w:t xml:space="preserve">): Evaluering av Telenor Open Mind Integartion/Evaluation of Telenor Open Mind Integration. </w:t>
      </w:r>
      <w:r w:rsidRPr="005669D1">
        <w:rPr>
          <w:rFonts w:asciiTheme="minorHAnsi" w:hAnsiTheme="minorHAnsi"/>
          <w:szCs w:val="22"/>
          <w:lang w:val="nb-NO"/>
        </w:rPr>
        <w:t>Oslo: Arbeidsforskningsinstituttet, AFI-rapport 2012:8.</w:t>
      </w:r>
      <w:r w:rsidR="001121E8">
        <w:rPr>
          <w:rFonts w:asciiTheme="minorHAnsi" w:hAnsiTheme="minorHAnsi"/>
          <w:szCs w:val="22"/>
          <w:lang w:val="nb-NO"/>
        </w:rPr>
        <w:t xml:space="preserve"> </w:t>
      </w:r>
      <w:hyperlink r:id="rId55" w:history="1">
        <w:r w:rsidR="001121E8" w:rsidRPr="000E475C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http://www.hioa.no/Om-HiOA/Senter-for-velferds-og-arbeidslivsforskning/AFI/Publikasjoner-AFI/Evaluering-av-Telenor-Open-Mind-Integartion-Evaluation-of-Telenor-Open-Mind-Integration</w:t>
        </w:r>
      </w:hyperlink>
      <w:r w:rsidR="001121E8">
        <w:rPr>
          <w:rFonts w:asciiTheme="minorHAnsi" w:hAnsi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92322F">
        <w:rPr>
          <w:rFonts w:asciiTheme="minorHAnsi" w:hAnsiTheme="minorHAnsi" w:cstheme="minorHAnsi"/>
          <w:szCs w:val="22"/>
          <w:lang w:val="nb-NO"/>
        </w:rPr>
        <w:t xml:space="preserve">Schafft, Angelika og Asbjørn Grimsmo (2012): </w:t>
      </w:r>
      <w:r w:rsidRPr="0092322F">
        <w:rPr>
          <w:rFonts w:asciiTheme="minorHAnsi" w:hAnsiTheme="minorHAnsi" w:cstheme="minorHAnsi"/>
          <w:i/>
          <w:szCs w:val="22"/>
          <w:lang w:val="nb-NO"/>
        </w:rPr>
        <w:t>Gode intensjoner – holder det? En undersøkelse blant deltakere på gjestebud om arbeid og psykisk helse.</w:t>
      </w:r>
      <w:r w:rsidRPr="0092322F">
        <w:rPr>
          <w:rFonts w:asciiTheme="minorHAnsi" w:hAnsiTheme="minorHAnsi" w:cstheme="minorHAnsi"/>
          <w:szCs w:val="22"/>
          <w:lang w:val="nb-NO"/>
        </w:rPr>
        <w:t xml:space="preserve"> </w:t>
      </w:r>
      <w:r w:rsidRPr="005669D1">
        <w:rPr>
          <w:rFonts w:asciiTheme="minorHAnsi" w:hAnsiTheme="minorHAnsi" w:cstheme="minorHAnsi"/>
          <w:szCs w:val="22"/>
          <w:lang w:val="nb-NO"/>
        </w:rPr>
        <w:t>Oslo: Arbeidsforskningsinstituttet, AFI-rapport 2012:9.</w:t>
      </w:r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  <w:hyperlink r:id="rId56" w:history="1">
        <w:r w:rsidR="001121E8" w:rsidRPr="000E475C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http://www.hioa.no/Om-HiOA/Senter-for-velferds-og-arbeidslivsforskning/AFI/Publikasjoner-AFI/Gode-intensjoner-holder-det</w:t>
        </w:r>
      </w:hyperlink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5669D1">
        <w:rPr>
          <w:rFonts w:asciiTheme="minorHAnsi" w:hAnsiTheme="minorHAnsi" w:cstheme="minorHAnsi"/>
          <w:szCs w:val="22"/>
          <w:lang w:val="nb-NO"/>
        </w:rPr>
        <w:t xml:space="preserve">Bergene, Ann Cecilie og Anders Underthun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Transportarbeid i Norge: Trender og utfordringer.</w:t>
      </w:r>
      <w:r w:rsidRPr="005669D1">
        <w:rPr>
          <w:rFonts w:asciiTheme="minorHAnsi" w:hAnsiTheme="minorHAnsi" w:cstheme="minorHAnsi"/>
          <w:szCs w:val="22"/>
          <w:lang w:val="nb-NO"/>
        </w:rPr>
        <w:t xml:space="preserve"> Oslo: Arbeidsforskningsinstituttet, AFI-rapport 2012:10.</w:t>
      </w:r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  <w:hyperlink r:id="rId57" w:history="1">
        <w:r w:rsidR="001121E8" w:rsidRPr="000E475C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http://www.hioa.no/Om-HiOA/Senter-for-velferds-og-arbeidslivsforskning/AFI/Publikasjoner-AFI/Transportarbeid-i-Norge</w:t>
        </w:r>
      </w:hyperlink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5669D1">
        <w:rPr>
          <w:rFonts w:asciiTheme="minorHAnsi" w:hAnsiTheme="minorHAnsi" w:cstheme="minorHAnsi"/>
          <w:szCs w:val="22"/>
          <w:lang w:val="nb-NO"/>
        </w:rPr>
        <w:t xml:space="preserve">Falkum, Eivind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Risiko og inkludering. Betingelser for funksjonshemmede og eldres deltakelse i arbeidslivet.</w:t>
      </w:r>
      <w:r w:rsidRPr="005669D1">
        <w:rPr>
          <w:rFonts w:asciiTheme="minorHAnsi" w:hAnsiTheme="minorHAnsi" w:cstheme="minorHAnsi"/>
          <w:szCs w:val="22"/>
          <w:lang w:val="nb-NO"/>
        </w:rPr>
        <w:t xml:space="preserve"> Oslo: Arbeidsforskningsinstituttet, AFI-rapport 2012:11.</w:t>
      </w:r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  <w:hyperlink r:id="rId58" w:history="1">
        <w:r w:rsidR="001121E8" w:rsidRPr="000E475C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http://www.hioa.no/Om-HiOA/Senter-for-velferds-og-arbeidslivsforskning/AFI/Publikasjoner-AFI/Risiko-og-inkludering</w:t>
        </w:r>
      </w:hyperlink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5669D1">
        <w:rPr>
          <w:rFonts w:asciiTheme="minorHAnsi" w:hAnsiTheme="minorHAnsi" w:cs="Arial"/>
          <w:szCs w:val="22"/>
          <w:lang w:val="nb-NO"/>
        </w:rPr>
        <w:t xml:space="preserve">Hilsen, Anne Inga (2012): </w:t>
      </w:r>
      <w:r w:rsidRPr="00655E59">
        <w:rPr>
          <w:rFonts w:asciiTheme="minorHAnsi" w:hAnsiTheme="minorHAnsi" w:cs="Arial"/>
          <w:i/>
          <w:szCs w:val="22"/>
          <w:lang w:val="nb-NO"/>
        </w:rPr>
        <w:t>Følgeevaluering av Langtidsfrisk-arbeidet ved SI Kongsvinger</w:t>
      </w:r>
      <w:r w:rsidRPr="005669D1">
        <w:rPr>
          <w:rFonts w:asciiTheme="minorHAnsi" w:hAnsiTheme="minorHAnsi" w:cs="Arial"/>
          <w:szCs w:val="22"/>
          <w:lang w:val="nb-NO"/>
        </w:rPr>
        <w:t xml:space="preserve">. </w:t>
      </w:r>
      <w:r w:rsidRPr="005669D1">
        <w:rPr>
          <w:rFonts w:asciiTheme="minorHAnsi" w:hAnsiTheme="minorHAnsi" w:cstheme="minorHAnsi"/>
          <w:szCs w:val="22"/>
          <w:lang w:val="nb-NO"/>
        </w:rPr>
        <w:t>Oslo: Arbeidsforskningsinstituttet, AFI-rapport 2012:12.</w:t>
      </w:r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  <w:hyperlink r:id="rId59" w:history="1">
        <w:r w:rsidR="001121E8" w:rsidRPr="000E475C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http://www.hioa.no/Om-HiOA/Senter-for-velferds-og-arbeidslivsforskning/AFI/Publikasjoner-AFI/Foelgeevaluering-av-Langtidsfrisk-arbeidet-ved-SI-Kongsvinger</w:t>
        </w:r>
      </w:hyperlink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 w:cs="Arial"/>
          <w:szCs w:val="22"/>
          <w:lang w:val="nb-NO"/>
        </w:rPr>
      </w:pPr>
      <w:r w:rsidRPr="005669D1">
        <w:rPr>
          <w:rFonts w:asciiTheme="minorHAnsi" w:hAnsiTheme="minorHAnsi" w:cs="Arial"/>
          <w:szCs w:val="22"/>
          <w:lang w:val="nb-NO"/>
        </w:rPr>
        <w:t xml:space="preserve">Fossestøl, Knu; Pål Børing og Ingebjørg Skarpaas (2012): </w:t>
      </w:r>
      <w:r w:rsidRPr="00655E59">
        <w:rPr>
          <w:rFonts w:asciiTheme="minorHAnsi" w:hAnsiTheme="minorHAnsi" w:cs="Arial"/>
          <w:i/>
          <w:szCs w:val="22"/>
          <w:lang w:val="nb-NO"/>
        </w:rPr>
        <w:t>Nødvendig differensiering eller overlappende tiltak?Evaluering av avklarings- og oppfølgingstiltakene i regi av NAV</w:t>
      </w:r>
      <w:r w:rsidRPr="005669D1">
        <w:rPr>
          <w:rFonts w:asciiTheme="minorHAnsi" w:hAnsiTheme="minorHAnsi" w:cs="Arial"/>
          <w:szCs w:val="22"/>
          <w:lang w:val="nb-NO"/>
        </w:rPr>
        <w:t>. Oslo: Arbeidsforskningsinstituttet, AFI-rapport 2012:13.</w:t>
      </w:r>
      <w:r w:rsidR="001121E8">
        <w:rPr>
          <w:rFonts w:asciiTheme="minorHAnsi" w:hAnsiTheme="minorHAnsi" w:cs="Arial"/>
          <w:szCs w:val="22"/>
          <w:lang w:val="nb-NO"/>
        </w:rPr>
        <w:t xml:space="preserve"> </w:t>
      </w:r>
      <w:hyperlink r:id="rId60" w:history="1">
        <w:r w:rsidR="001121E8" w:rsidRPr="000E475C">
          <w:rPr>
            <w:rStyle w:val="Hyperlink"/>
            <w:rFonts w:asciiTheme="minorHAnsi" w:hAnsiTheme="minorHAnsi" w:cs="Arial"/>
            <w:szCs w:val="22"/>
            <w:lang w:val="nb-NO"/>
          </w:rPr>
          <w:t>http://www.hioa.no/Om-HiOA/Senter-for-velferds-og-arbeidslivsforskning/AFI/Publikasjoner-AFI/Noedvendig-differensiering-eller-overlappende-tiltak</w:t>
        </w:r>
      </w:hyperlink>
      <w:r w:rsidR="001121E8">
        <w:rPr>
          <w:rFonts w:asciiTheme="minorHAnsi" w:hAnsiTheme="minorHAnsi" w:cs="Arial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 w:cs="Arial"/>
          <w:szCs w:val="22"/>
          <w:lang w:val="nb-NO"/>
        </w:rPr>
      </w:pPr>
      <w:r w:rsidRPr="005669D1">
        <w:rPr>
          <w:rFonts w:asciiTheme="minorHAnsi" w:hAnsiTheme="minorHAnsi" w:cstheme="minorHAnsi"/>
          <w:szCs w:val="22"/>
          <w:lang w:val="nb-NO"/>
        </w:rPr>
        <w:t xml:space="preserve">Spjelkavik, Øystein, Pål Børing, Kjetil Frøyland og Ingebjørg Skarpaas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Behovet for varig tilrettelagt arbeid.</w:t>
      </w:r>
      <w:r w:rsidRPr="005669D1">
        <w:rPr>
          <w:rFonts w:asciiTheme="minorHAnsi" w:hAnsiTheme="minorHAnsi" w:cstheme="minorHAnsi"/>
          <w:szCs w:val="22"/>
          <w:lang w:val="nb-NO"/>
        </w:rPr>
        <w:t xml:space="preserve"> </w:t>
      </w:r>
      <w:r w:rsidRPr="005669D1">
        <w:rPr>
          <w:rFonts w:asciiTheme="minorHAnsi" w:hAnsiTheme="minorHAnsi" w:cs="Arial"/>
          <w:szCs w:val="22"/>
          <w:lang w:val="nb-NO"/>
        </w:rPr>
        <w:t>Oslo: Arbeidsforskningsinstituttet, AFI-rapport 2012:14.</w:t>
      </w:r>
      <w:r w:rsidR="001121E8">
        <w:rPr>
          <w:rFonts w:asciiTheme="minorHAnsi" w:hAnsiTheme="minorHAnsi" w:cs="Arial"/>
          <w:szCs w:val="22"/>
          <w:lang w:val="nb-NO"/>
        </w:rPr>
        <w:t xml:space="preserve"> </w:t>
      </w:r>
      <w:hyperlink r:id="rId61" w:history="1">
        <w:r w:rsidR="001121E8" w:rsidRPr="000E475C">
          <w:rPr>
            <w:rStyle w:val="Hyperlink"/>
            <w:rFonts w:asciiTheme="minorHAnsi" w:hAnsiTheme="minorHAnsi" w:cs="Arial"/>
            <w:szCs w:val="22"/>
            <w:lang w:val="nb-NO"/>
          </w:rPr>
          <w:t>http://www.hioa.no/Om-HiOA/Senter-for-velferds-og-arbeidslivsforskning/AFI/Publikasjoner-AFI/Behovet-for-varig-tilrettelagt-arbeid</w:t>
        </w:r>
      </w:hyperlink>
      <w:r w:rsidR="001121E8">
        <w:rPr>
          <w:rFonts w:asciiTheme="minorHAnsi" w:hAnsiTheme="minorHAnsi" w:cs="Arial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5669D1">
        <w:rPr>
          <w:rFonts w:asciiTheme="minorHAnsi" w:hAnsiTheme="minorHAnsi" w:cstheme="minorHAnsi"/>
          <w:szCs w:val="22"/>
          <w:lang w:val="nb-NO"/>
        </w:rPr>
        <w:t xml:space="preserve">Hilsen,  Anne Inga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Seniorpolitikk i store virksomheter - følgeevaluering ved St. Olavs Hospital.</w:t>
      </w:r>
      <w:r w:rsidRPr="005669D1">
        <w:rPr>
          <w:rFonts w:asciiTheme="minorHAnsi" w:hAnsiTheme="minorHAnsi" w:cstheme="minorHAnsi"/>
          <w:szCs w:val="22"/>
          <w:lang w:val="nb-NO"/>
        </w:rPr>
        <w:t xml:space="preserve"> Oslo: Arbeidsforskningsinstituttet, AFI-rapport 2012:15.</w:t>
      </w:r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  <w:hyperlink r:id="rId62" w:history="1">
        <w:r w:rsidR="001121E8" w:rsidRPr="000E475C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http://www.hioa.no/Om-HiOA/Senter-for-velferds-og-arbeidslivsforskning/AFI/Publikasjoner-AFI/Seniorpolitikk-i-store-virksomheter-foelgeevaluering-ved-St.-Olavs-Hospital</w:t>
        </w:r>
      </w:hyperlink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5669D1">
        <w:rPr>
          <w:rFonts w:asciiTheme="minorHAnsi" w:hAnsiTheme="minorHAnsi" w:cstheme="minorHAnsi"/>
          <w:szCs w:val="22"/>
          <w:lang w:val="nb-NO"/>
        </w:rPr>
        <w:t>Schafft, Angelika, Øystein Spjelkavik, Benedicte Brøgger og Asbjørn Grimsmo (2012</w:t>
      </w:r>
      <w:r w:rsidRPr="00655E59">
        <w:rPr>
          <w:rFonts w:asciiTheme="minorHAnsi" w:hAnsiTheme="minorHAnsi" w:cstheme="minorHAnsi"/>
          <w:i/>
          <w:szCs w:val="22"/>
          <w:lang w:val="nb-NO"/>
        </w:rPr>
        <w:t xml:space="preserve">): Arbeidsgiverlos – lederstøtte i arbeidet med psykiske helse på arbeidsplassen. </w:t>
      </w:r>
      <w:r w:rsidRPr="005669D1">
        <w:rPr>
          <w:rFonts w:asciiTheme="minorHAnsi" w:hAnsiTheme="minorHAnsi" w:cstheme="minorHAnsi"/>
          <w:szCs w:val="22"/>
          <w:lang w:val="nb-NO"/>
        </w:rPr>
        <w:t>Oslo: Arbeidsforskningsinstituttet, AFI-rapport 2012:16.</w:t>
      </w:r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  <w:hyperlink r:id="rId63" w:history="1">
        <w:r w:rsidR="001121E8" w:rsidRPr="000E475C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http://www.hioa.no/Om-HiOA/Senter-for-velferds-og-arbeidslivsforskning/AFI/Publikasjoner-AFI/Arbeidsgiverlos-lederstoette-i-arbeidet-med-psykiske-helse-paa-arbeidsplassen</w:t>
        </w:r>
      </w:hyperlink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5669D1">
        <w:rPr>
          <w:rFonts w:asciiTheme="minorHAnsi" w:hAnsiTheme="minorHAnsi" w:cstheme="minorHAnsi"/>
          <w:szCs w:val="22"/>
          <w:lang w:val="nb-NO"/>
        </w:rPr>
        <w:t xml:space="preserve">Lau, Bjørn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Arbeid, helse og engasjement blant ansatte i Den norske kirke</w:t>
      </w:r>
      <w:r w:rsidRPr="005669D1">
        <w:rPr>
          <w:rFonts w:asciiTheme="minorHAnsi" w:hAnsiTheme="minorHAnsi" w:cstheme="minorHAnsi"/>
          <w:szCs w:val="22"/>
          <w:lang w:val="nb-NO"/>
        </w:rPr>
        <w:t>. Oslo: Arbeidsforskningsinstituttet, AFI-rapport 2012:17.</w:t>
      </w:r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  <w:hyperlink r:id="rId64" w:history="1">
        <w:r w:rsidR="001121E8" w:rsidRPr="000E475C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http://www.hioa.no/Om-HiOA/Senter-for-velferds-og-arbeidslivsforskning/AFI/Publikasjoner-AFI/Arbeid-helse-og-engasjement-blant-ansatte-i-Den-norske-kirke</w:t>
        </w:r>
      </w:hyperlink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5669D1">
        <w:rPr>
          <w:rFonts w:asciiTheme="minorHAnsi" w:hAnsiTheme="minorHAnsi" w:cstheme="minorHAnsi"/>
          <w:szCs w:val="22"/>
          <w:lang w:val="nb-NO"/>
        </w:rPr>
        <w:t xml:space="preserve">Bygdås, Arne og Eivind Falkum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 xml:space="preserve">LEAN i solnedgang. Vekst og fall i RECs Waferfabrikk på Herøya. </w:t>
      </w:r>
      <w:r w:rsidRPr="005669D1">
        <w:rPr>
          <w:rFonts w:asciiTheme="minorHAnsi" w:hAnsiTheme="minorHAnsi" w:cstheme="minorHAnsi"/>
          <w:szCs w:val="22"/>
          <w:lang w:val="nb-NO"/>
        </w:rPr>
        <w:t>Oslo: Arbeidsforskningsinstituttet, AFI-rapport 2012:18.</w:t>
      </w:r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  <w:hyperlink r:id="rId65" w:history="1">
        <w:r w:rsidR="001121E8" w:rsidRPr="000E475C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http://www.hioa.no/Om-HiOA/Senter-for-velferds-og-arbeidslivsforskning/AFI/Publikasjoner-AFI/LEAN-i-solnedgang</w:t>
        </w:r>
      </w:hyperlink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D1197E" w:rsidRPr="005669D1" w:rsidRDefault="00D1197E" w:rsidP="00D1197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5669D1">
        <w:rPr>
          <w:rFonts w:asciiTheme="minorHAnsi" w:hAnsiTheme="minorHAnsi" w:cstheme="minorHAnsi"/>
          <w:szCs w:val="22"/>
          <w:lang w:val="nb-NO"/>
        </w:rPr>
        <w:t xml:space="preserve">Terjesen, Hans Christoffer Aargaard, Bjørn Lau og Robert Salomon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 xml:space="preserve">”Er du her, så regner jeg med deg!” </w:t>
      </w:r>
      <w:r w:rsidRPr="00655E59">
        <w:rPr>
          <w:rFonts w:asciiTheme="minorHAnsi" w:hAnsiTheme="minorHAnsi"/>
          <w:i/>
          <w:szCs w:val="22"/>
          <w:lang w:val="nb-NO"/>
        </w:rPr>
        <w:t xml:space="preserve">En studie av god ledelse innenfor pleie og omsorg: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Hvordan kan utøvelse av</w:t>
      </w:r>
      <w:r w:rsidRPr="00655E59">
        <w:rPr>
          <w:rFonts w:asciiTheme="minorHAnsi" w:hAnsiTheme="minorHAnsi" w:cstheme="minorHAnsi"/>
          <w:i/>
          <w:szCs w:val="22"/>
          <w:lang w:val="nb-NO"/>
        </w:rPr>
        <w:br/>
        <w:t xml:space="preserve">ledelse bidra til å forlenge yrkeskarrieren for seniorer i en sektor preget av </w:t>
      </w:r>
      <w:r w:rsidRPr="00655E59">
        <w:rPr>
          <w:rFonts w:asciiTheme="minorHAnsi" w:hAnsiTheme="minorHAnsi" w:cstheme="minorHAnsi"/>
          <w:i/>
          <w:szCs w:val="22"/>
          <w:lang w:val="nb-NO"/>
        </w:rPr>
        <w:br/>
        <w:t xml:space="preserve">tidligpensjonering og uførhet? </w:t>
      </w:r>
      <w:r w:rsidRPr="005669D1">
        <w:rPr>
          <w:rFonts w:asciiTheme="minorHAnsi" w:hAnsiTheme="minorHAnsi" w:cstheme="minorHAnsi"/>
          <w:szCs w:val="22"/>
          <w:lang w:val="nb-NO"/>
        </w:rPr>
        <w:t>Oslo: Arbeidsforskningsinstituttet, AFI-rapport 2012:19.</w:t>
      </w:r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  <w:hyperlink r:id="rId66" w:history="1">
        <w:r w:rsidR="001121E8" w:rsidRPr="000E475C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http://www.hioa.no/Om-HiOA/Senter-for-velferds-og-arbeidslivsforskning/AFI/Publikasjoner-AFI/Er-du-her-saa-regner-jeg-med-deg</w:t>
        </w:r>
      </w:hyperlink>
      <w:r w:rsidR="001121E8" w:rsidRPr="001121E8">
        <w:rPr>
          <w:rFonts w:asciiTheme="minorHAnsi" w:hAnsiTheme="minorHAnsi" w:cstheme="minorHAnsi"/>
          <w:szCs w:val="22"/>
          <w:lang w:val="nb-NO"/>
        </w:rPr>
        <w:t>!</w:t>
      </w:r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D1197E" w:rsidRPr="00490882" w:rsidRDefault="00D1197E" w:rsidP="00D1197E">
      <w:pPr>
        <w:pStyle w:val="publikasjonsliste"/>
        <w:ind w:left="960" w:hanging="960"/>
        <w:rPr>
          <w:rFonts w:asciiTheme="minorHAnsi" w:hAnsiTheme="minorHAnsi" w:cstheme="minorHAnsi"/>
          <w:szCs w:val="22"/>
        </w:rPr>
      </w:pPr>
      <w:r w:rsidRPr="005669D1">
        <w:rPr>
          <w:rFonts w:asciiTheme="minorHAnsi" w:hAnsiTheme="minorHAnsi" w:cstheme="minorHAnsi"/>
          <w:szCs w:val="22"/>
          <w:lang w:val="nb-NO"/>
        </w:rPr>
        <w:t xml:space="preserve">Frøyland, Kjetil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Inkludering av ungdom i skole eller arbeid. Tiltak, metoder, samarbeid og samordning i og rundt NAV-kontoret. Første delrapport fra evalueringen av et utviklingsarbeid i 13 prosjektområder.</w:t>
      </w:r>
      <w:r w:rsidRPr="005669D1">
        <w:rPr>
          <w:rFonts w:asciiTheme="minorHAnsi" w:hAnsiTheme="minorHAnsi" w:cstheme="minorHAnsi"/>
          <w:szCs w:val="22"/>
          <w:lang w:val="nb-NO"/>
        </w:rPr>
        <w:t xml:space="preserve"> Oslo: Arbeidsforskningsinstituttet, AFI-rapport 2012:20.</w:t>
      </w:r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  <w:hyperlink r:id="rId67" w:history="1">
        <w:r w:rsidR="001121E8" w:rsidRPr="00490882">
          <w:rPr>
            <w:rStyle w:val="Hyperlink"/>
            <w:rFonts w:asciiTheme="minorHAnsi" w:hAnsiTheme="minorHAnsi" w:cstheme="minorHAnsi"/>
            <w:szCs w:val="22"/>
          </w:rPr>
          <w:t>http://www.hioa.no/Om-HiOA/Senter-for-velferds-og-arbeidslivsforskning/AFI/Publikasjoner-AFI/Inkludering-av-ungdom-i-skole-eller-arbeid</w:t>
        </w:r>
      </w:hyperlink>
      <w:r w:rsidR="001121E8" w:rsidRPr="00490882">
        <w:rPr>
          <w:rFonts w:asciiTheme="minorHAnsi" w:hAnsiTheme="minorHAnsi" w:cstheme="minorHAnsi"/>
          <w:szCs w:val="22"/>
        </w:rPr>
        <w:t xml:space="preserve"> </w:t>
      </w:r>
    </w:p>
    <w:p w:rsidR="00D1197E" w:rsidRPr="00490882" w:rsidRDefault="00D1197E" w:rsidP="00D1197E">
      <w:pPr>
        <w:pStyle w:val="publikasjonsliste"/>
        <w:ind w:left="960" w:hanging="960"/>
        <w:rPr>
          <w:rFonts w:asciiTheme="minorHAnsi" w:hAnsiTheme="minorHAnsi" w:cstheme="minorHAnsi"/>
          <w:szCs w:val="22"/>
        </w:rPr>
      </w:pPr>
      <w:r w:rsidRPr="005669D1">
        <w:rPr>
          <w:rFonts w:asciiTheme="minorHAnsi" w:hAnsiTheme="minorHAnsi" w:cstheme="minorHAnsi"/>
          <w:szCs w:val="22"/>
          <w:lang w:val="nb-NO"/>
        </w:rPr>
        <w:t xml:space="preserve">Pettersen, Karen-Sofie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Med blikk for sammenhengen mellom barnehage og skole. Evaluering av Temapraksis – barnehagen som en del av utdanningsløpet</w:t>
      </w:r>
      <w:r w:rsidRPr="005669D1">
        <w:rPr>
          <w:rFonts w:asciiTheme="minorHAnsi" w:hAnsiTheme="minorHAnsi" w:cstheme="minorHAnsi"/>
          <w:szCs w:val="22"/>
          <w:lang w:val="nb-NO"/>
        </w:rPr>
        <w:t>. Oslo: Arbeidsforskningsinstituttet, AFI-rapport 2012:21.</w:t>
      </w:r>
      <w:r w:rsidR="001121E8">
        <w:rPr>
          <w:rFonts w:asciiTheme="minorHAnsi" w:hAnsiTheme="minorHAnsi" w:cstheme="minorHAnsi"/>
          <w:szCs w:val="22"/>
          <w:lang w:val="nb-NO"/>
        </w:rPr>
        <w:t xml:space="preserve"> </w:t>
      </w:r>
      <w:hyperlink r:id="rId68" w:history="1">
        <w:r w:rsidR="001121E8" w:rsidRPr="00490882">
          <w:rPr>
            <w:rStyle w:val="Hyperlink"/>
            <w:rFonts w:asciiTheme="minorHAnsi" w:hAnsiTheme="minorHAnsi" w:cstheme="minorHAnsi"/>
            <w:szCs w:val="22"/>
          </w:rPr>
          <w:t>http://www.hioa.no/Om-HiOA/Senter-for-velferds-og-arbeidslivsforskning/AFI/Publikasjoner-AFI/Med-blikk-for-sammenhengen-mellom-barnehage-og-skole</w:t>
        </w:r>
      </w:hyperlink>
      <w:r w:rsidR="001121E8" w:rsidRPr="00490882">
        <w:rPr>
          <w:rFonts w:asciiTheme="minorHAnsi" w:hAnsiTheme="minorHAnsi" w:cstheme="minorHAnsi"/>
          <w:szCs w:val="22"/>
        </w:rPr>
        <w:t xml:space="preserve"> </w:t>
      </w:r>
    </w:p>
    <w:p w:rsidR="00D1197E" w:rsidRDefault="00D1197E" w:rsidP="00D1197E">
      <w:pPr>
        <w:spacing w:before="240"/>
        <w:ind w:left="958" w:hanging="915"/>
        <w:rPr>
          <w:rFonts w:ascii="Calibri" w:hAnsi="Calibri"/>
        </w:rPr>
      </w:pPr>
      <w:r w:rsidRPr="0040141C">
        <w:rPr>
          <w:rFonts w:ascii="Calibri" w:hAnsi="Calibri"/>
        </w:rPr>
        <w:t xml:space="preserve">Svare Helge og Lars Klemsdal (2011): </w:t>
      </w:r>
      <w:r w:rsidRPr="0040141C">
        <w:rPr>
          <w:rFonts w:ascii="Calibri" w:hAnsi="Calibri"/>
          <w:i/>
        </w:rPr>
        <w:t>Hvordan skape økt mestring blant frontlinjeansatte i servicenæringen. Rapport fra et FoU-prosjekt støttet av NHOs arbeidsmiljøfond</w:t>
      </w:r>
      <w:r w:rsidRPr="0040141C">
        <w:rPr>
          <w:rFonts w:ascii="Calibri" w:hAnsi="Calibri"/>
        </w:rPr>
        <w:t>. Oslo: Arbeidsforskningsinstituttet. AFI-rapport 2011:1.</w:t>
      </w:r>
      <w:r w:rsidR="000E67B8">
        <w:rPr>
          <w:rFonts w:ascii="Calibri" w:hAnsi="Calibri"/>
        </w:rPr>
        <w:t xml:space="preserve"> </w:t>
      </w:r>
      <w:hyperlink r:id="rId69" w:history="1">
        <w:r w:rsidR="000E67B8" w:rsidRPr="000E475C">
          <w:rPr>
            <w:rStyle w:val="Hyperlink"/>
            <w:rFonts w:ascii="Calibri" w:hAnsi="Calibri"/>
          </w:rPr>
          <w:t>http://www.hioa.no/Om-HiOA/Senter-for-velferds-og-arbeidslivsforskning/AFI/Publikasjoner-AFI/Hvordan-skape-oekt-mestring-blant-frontlinjeansatte-i-servicenaeringen</w:t>
        </w:r>
      </w:hyperlink>
      <w:r w:rsidR="000E67B8">
        <w:rPr>
          <w:rFonts w:ascii="Calibri" w:hAnsi="Calibri"/>
        </w:rPr>
        <w:t xml:space="preserve"> </w:t>
      </w:r>
    </w:p>
    <w:p w:rsidR="00D1197E" w:rsidRDefault="00D1197E" w:rsidP="00D1197E">
      <w:pPr>
        <w:spacing w:before="240"/>
        <w:ind w:left="958" w:hanging="915"/>
        <w:rPr>
          <w:rFonts w:ascii="Calibri" w:hAnsi="Calibri"/>
        </w:rPr>
      </w:pPr>
      <w:r w:rsidRPr="00EB13D7">
        <w:rPr>
          <w:rFonts w:ascii="Calibri" w:hAnsi="Calibri"/>
        </w:rPr>
        <w:t xml:space="preserve">Svare, Helge (2011): </w:t>
      </w:r>
      <w:r w:rsidRPr="00EB13D7">
        <w:rPr>
          <w:rFonts w:ascii="Calibri" w:hAnsi="Calibri"/>
          <w:i/>
          <w:iCs/>
        </w:rPr>
        <w:t>Samarbeidsrådet for tros- og livssynssamfunn som dialogorganisasjon</w:t>
      </w:r>
      <w:r w:rsidRPr="00EB13D7">
        <w:rPr>
          <w:rFonts w:ascii="Calibri" w:hAnsi="Calibri"/>
        </w:rPr>
        <w:t>. Oslo: Arbeidsforskningsinstituttet. AFI-rapport 2011:2.</w:t>
      </w:r>
      <w:r w:rsidR="000E67B8">
        <w:rPr>
          <w:rFonts w:ascii="Calibri" w:hAnsi="Calibri"/>
        </w:rPr>
        <w:t xml:space="preserve"> </w:t>
      </w:r>
      <w:hyperlink r:id="rId70" w:history="1">
        <w:r w:rsidR="000E67B8" w:rsidRPr="000E475C">
          <w:rPr>
            <w:rStyle w:val="Hyperlink"/>
            <w:rFonts w:ascii="Calibri" w:hAnsi="Calibri"/>
          </w:rPr>
          <w:t>http://www.hioa.no/Om-HiOA/Senter-for-velferds-og-arbeidslivsforskning/AFI/Publikasjoner-AFI/Samarbeidsraadet-for-tros-og-livssynssamfunn-som-dialogorganisasjon</w:t>
        </w:r>
      </w:hyperlink>
      <w:r w:rsidR="000E67B8">
        <w:rPr>
          <w:rFonts w:ascii="Calibri" w:hAnsi="Calibri"/>
        </w:rPr>
        <w:t xml:space="preserve"> </w:t>
      </w:r>
    </w:p>
    <w:p w:rsidR="00D1197E" w:rsidRDefault="00D1197E" w:rsidP="00D1197E">
      <w:pPr>
        <w:spacing w:before="240"/>
        <w:ind w:left="958" w:hanging="915"/>
        <w:rPr>
          <w:rFonts w:ascii="Calibri" w:hAnsi="Calibri"/>
        </w:rPr>
      </w:pPr>
      <w:r w:rsidRPr="002B2D0E">
        <w:rPr>
          <w:rFonts w:ascii="Calibri" w:hAnsi="Calibri"/>
        </w:rPr>
        <w:t>Spjelkavik Øystein med bidrag av Branko Hagen og Kristiin Härkäpää (2011): </w:t>
      </w:r>
      <w:r w:rsidRPr="002B2D0E">
        <w:rPr>
          <w:rFonts w:ascii="Calibri" w:hAnsi="Calibri"/>
          <w:i/>
          <w:iCs/>
        </w:rPr>
        <w:t xml:space="preserve">Supported Employment i Norden. </w:t>
      </w:r>
      <w:r w:rsidRPr="002B2D0E">
        <w:rPr>
          <w:rFonts w:ascii="Calibri" w:hAnsi="Calibri"/>
        </w:rPr>
        <w:t>Oslo: Arbeidsforskningsinstituttet. AFI-rapport</w:t>
      </w:r>
      <w:r>
        <w:rPr>
          <w:rFonts w:ascii="Calibri" w:hAnsi="Calibri"/>
        </w:rPr>
        <w:t xml:space="preserve"> </w:t>
      </w:r>
      <w:r w:rsidRPr="002B2D0E">
        <w:rPr>
          <w:rFonts w:ascii="Calibri" w:hAnsi="Calibri"/>
        </w:rPr>
        <w:t>2011:3.</w:t>
      </w:r>
      <w:r w:rsidR="000E67B8">
        <w:rPr>
          <w:rFonts w:ascii="Calibri" w:hAnsi="Calibri"/>
        </w:rPr>
        <w:t xml:space="preserve"> </w:t>
      </w:r>
      <w:hyperlink r:id="rId71" w:history="1">
        <w:r w:rsidR="000E67B8" w:rsidRPr="000E475C">
          <w:rPr>
            <w:rStyle w:val="Hyperlink"/>
            <w:rFonts w:ascii="Calibri" w:hAnsi="Calibri"/>
          </w:rPr>
          <w:t>http://www.hioa.no/Om-HiOA/Senter-for-velferds-og-arbeidslivsforskning/AFI/Publikasjoner-AFI/Supported-Employment-i-Norden</w:t>
        </w:r>
      </w:hyperlink>
      <w:r w:rsidR="000E67B8">
        <w:rPr>
          <w:rFonts w:ascii="Calibri" w:hAnsi="Calibri"/>
        </w:rPr>
        <w:t xml:space="preserve"> </w:t>
      </w:r>
    </w:p>
    <w:p w:rsidR="00D1197E" w:rsidRDefault="00D1197E" w:rsidP="00D1197E">
      <w:pPr>
        <w:spacing w:before="240"/>
        <w:ind w:left="958" w:hanging="915"/>
        <w:rPr>
          <w:rFonts w:ascii="Calibri" w:hAnsi="Calibri"/>
        </w:rPr>
      </w:pPr>
      <w:r w:rsidRPr="000A0F33">
        <w:rPr>
          <w:rFonts w:ascii="Calibri" w:hAnsi="Calibri"/>
        </w:rPr>
        <w:t>Schafft, Angelika</w:t>
      </w:r>
      <w:r>
        <w:rPr>
          <w:rFonts w:ascii="Calibri" w:hAnsi="Calibri"/>
        </w:rPr>
        <w:t xml:space="preserve"> og Øystein Spjelkavik (2011): </w:t>
      </w:r>
      <w:r w:rsidRPr="000A0F33">
        <w:rPr>
          <w:rFonts w:ascii="Calibri" w:hAnsi="Calibri"/>
          <w:i/>
        </w:rPr>
        <w:t>Evaluering av Kvalifiseringsprogrammet. Sluttrapport</w:t>
      </w:r>
      <w:r w:rsidRPr="000A0F33">
        <w:rPr>
          <w:rFonts w:ascii="Calibri" w:hAnsi="Calibri"/>
        </w:rPr>
        <w:t>. Oslo: Arbeidsforskningsinstituttet</w:t>
      </w:r>
      <w:r>
        <w:rPr>
          <w:rFonts w:ascii="Calibri" w:hAnsi="Calibri"/>
        </w:rPr>
        <w:t>.</w:t>
      </w:r>
      <w:r w:rsidRPr="000A0F33">
        <w:rPr>
          <w:rFonts w:ascii="Calibri" w:hAnsi="Calibri"/>
        </w:rPr>
        <w:t xml:space="preserve"> AFI-rapport 2011:4.</w:t>
      </w:r>
      <w:r w:rsidR="000E67B8">
        <w:rPr>
          <w:rFonts w:ascii="Calibri" w:hAnsi="Calibri"/>
        </w:rPr>
        <w:t xml:space="preserve"> </w:t>
      </w:r>
      <w:hyperlink r:id="rId72" w:history="1">
        <w:r w:rsidR="000E67B8" w:rsidRPr="000E475C">
          <w:rPr>
            <w:rStyle w:val="Hyperlink"/>
            <w:rFonts w:ascii="Calibri" w:hAnsi="Calibri"/>
          </w:rPr>
          <w:t>http://www.hioa.no/Om-HiOA/Senter-for-velferds-og-arbeidslivsforskning/AFI/Publikasjoner-AFI/Evaluering-av-Kvalifiseringsprogrammet-sluttrapport</w:t>
        </w:r>
      </w:hyperlink>
      <w:r w:rsidR="000E67B8">
        <w:rPr>
          <w:rFonts w:ascii="Calibri" w:hAnsi="Calibri"/>
        </w:rPr>
        <w:t xml:space="preserve"> </w:t>
      </w:r>
    </w:p>
    <w:p w:rsidR="00D1197E" w:rsidRDefault="00D1197E" w:rsidP="00D1197E">
      <w:pPr>
        <w:spacing w:before="240"/>
        <w:ind w:left="958" w:hanging="915"/>
        <w:rPr>
          <w:rFonts w:ascii="Calibri" w:hAnsi="Calibri"/>
        </w:rPr>
      </w:pPr>
      <w:r>
        <w:rPr>
          <w:rFonts w:ascii="Calibri" w:hAnsi="Calibri"/>
        </w:rPr>
        <w:t>Enehaug, Heidi og Migle Gamperiene (2011</w:t>
      </w:r>
      <w:r w:rsidRPr="00575A7B">
        <w:rPr>
          <w:rFonts w:ascii="Calibri" w:hAnsi="Calibri"/>
          <w:i/>
        </w:rPr>
        <w:t>): Rekruttering til ledelse. En studie av ansatte med og uten innvandrerbakgrunn i ISS</w:t>
      </w:r>
      <w:r>
        <w:rPr>
          <w:rFonts w:ascii="Calibri" w:hAnsi="Calibri"/>
        </w:rPr>
        <w:t xml:space="preserve">. </w:t>
      </w:r>
      <w:r w:rsidRPr="000A0F33">
        <w:rPr>
          <w:rFonts w:ascii="Calibri" w:hAnsi="Calibri"/>
        </w:rPr>
        <w:t>Oslo: Arbeidsforskningsinstituttet</w:t>
      </w:r>
      <w:r>
        <w:rPr>
          <w:rFonts w:ascii="Calibri" w:hAnsi="Calibri"/>
        </w:rPr>
        <w:t>. AFI-rapport 2011:5.</w:t>
      </w:r>
      <w:r w:rsidR="000E67B8">
        <w:rPr>
          <w:rFonts w:ascii="Calibri" w:hAnsi="Calibri"/>
        </w:rPr>
        <w:t xml:space="preserve"> </w:t>
      </w:r>
      <w:hyperlink r:id="rId73" w:history="1">
        <w:r w:rsidR="000E67B8" w:rsidRPr="000E475C">
          <w:rPr>
            <w:rStyle w:val="Hyperlink"/>
            <w:rFonts w:ascii="Calibri" w:hAnsi="Calibri"/>
          </w:rPr>
          <w:t>http://www.hioa.no/Om-HiOA/Senter-for-velferds-og-arbeidslivsforskning/AFI/Publikasjoner-AFI/Rekruttering-til-ledelse</w:t>
        </w:r>
      </w:hyperlink>
      <w:r w:rsidR="000E67B8">
        <w:rPr>
          <w:rFonts w:ascii="Calibri" w:hAnsi="Calibri"/>
        </w:rPr>
        <w:t xml:space="preserve"> </w:t>
      </w:r>
    </w:p>
    <w:p w:rsidR="00D1197E" w:rsidRDefault="00D1197E" w:rsidP="00D1197E">
      <w:pPr>
        <w:spacing w:before="240"/>
        <w:ind w:left="958" w:hanging="915"/>
        <w:rPr>
          <w:rFonts w:ascii="Calibri" w:hAnsi="Calibri"/>
        </w:rPr>
      </w:pPr>
      <w:r w:rsidRPr="00A10B75">
        <w:rPr>
          <w:rFonts w:ascii="Calibri" w:hAnsi="Calibri"/>
        </w:rPr>
        <w:t xml:space="preserve">Enehaug, Heidi og Steinar Widding (2011): </w:t>
      </w:r>
      <w:r w:rsidRPr="00A10B75">
        <w:rPr>
          <w:rFonts w:ascii="Calibri" w:hAnsi="Calibri"/>
          <w:i/>
        </w:rPr>
        <w:t>Kompetanse, opplæring og mangfold. Resultater og refleksjoner fra et forsknings-og utviklingsprosjekt finansiert av Arbeidsmiljøfondet</w:t>
      </w:r>
      <w:r w:rsidRPr="00A10B75">
        <w:rPr>
          <w:rFonts w:ascii="Calibri" w:hAnsi="Calibri"/>
        </w:rPr>
        <w:t>. Oslo: Arbeidsforskningsinstituttet. AFI-rapport, 2011:6.</w:t>
      </w:r>
      <w:r w:rsidR="000E67B8">
        <w:rPr>
          <w:rFonts w:ascii="Calibri" w:hAnsi="Calibri"/>
        </w:rPr>
        <w:t xml:space="preserve"> </w:t>
      </w:r>
      <w:hyperlink r:id="rId74" w:history="1">
        <w:r w:rsidR="000E67B8" w:rsidRPr="000E475C">
          <w:rPr>
            <w:rStyle w:val="Hyperlink"/>
            <w:rFonts w:ascii="Calibri" w:hAnsi="Calibri"/>
          </w:rPr>
          <w:t>http://www.hioa.no/Om-HiOA/Senter-for-velferds-og-arbeidslivsforskning/AFI/Publikasjoner-AFI/Kompetanse-opplaering-og-mangfold</w:t>
        </w:r>
      </w:hyperlink>
      <w:r w:rsidR="000E67B8">
        <w:rPr>
          <w:rFonts w:ascii="Calibri" w:hAnsi="Calibri"/>
        </w:rPr>
        <w:t xml:space="preserve"> </w:t>
      </w:r>
    </w:p>
    <w:p w:rsidR="00D1197E" w:rsidRDefault="00D1197E" w:rsidP="00D1197E">
      <w:pPr>
        <w:spacing w:before="240"/>
        <w:ind w:left="958" w:hanging="915"/>
        <w:rPr>
          <w:szCs w:val="16"/>
        </w:rPr>
      </w:pPr>
      <w:r w:rsidRPr="00015FFF">
        <w:rPr>
          <w:szCs w:val="16"/>
        </w:rPr>
        <w:t>Schafft, Angelika; Torbjørn Skardhamar &amp;Tao Zhang: Ny evaluering av Tiltakssatsingen for sosialhjelpsmottakere.</w:t>
      </w:r>
      <w:r w:rsidR="00214A9F">
        <w:rPr>
          <w:szCs w:val="16"/>
        </w:rPr>
        <w:t xml:space="preserve"> </w:t>
      </w:r>
      <w:r w:rsidR="00CD257F" w:rsidRPr="00A10B75">
        <w:rPr>
          <w:rFonts w:ascii="Calibri" w:hAnsi="Calibri"/>
        </w:rPr>
        <w:t>Oslo: Arbeidsforskningsinstituttet.</w:t>
      </w:r>
      <w:r w:rsidR="00CD257F">
        <w:rPr>
          <w:rFonts w:ascii="Calibri" w:hAnsi="Calibri"/>
        </w:rPr>
        <w:t xml:space="preserve"> AFI-rapport 2010:1.</w:t>
      </w:r>
      <w:r w:rsidR="000E67B8">
        <w:rPr>
          <w:szCs w:val="16"/>
        </w:rPr>
        <w:br/>
      </w:r>
      <w:hyperlink r:id="rId75" w:history="1">
        <w:r w:rsidR="000E67B8" w:rsidRPr="000E475C">
          <w:rPr>
            <w:rStyle w:val="Hyperlink"/>
            <w:szCs w:val="16"/>
          </w:rPr>
          <w:t>http://www.hioa.no/Om-HiOA/Senter-for-velferds-og-arbeidslivsforskning/AFI/Publikasjoner-AFI/Ny-evaluering-av-Tiltakssatsingen-for-sosialhjelpsmottakere</w:t>
        </w:r>
      </w:hyperlink>
      <w:r w:rsidR="000E67B8">
        <w:rPr>
          <w:szCs w:val="16"/>
        </w:rPr>
        <w:t xml:space="preserve"> </w:t>
      </w:r>
    </w:p>
    <w:p w:rsidR="000E67B8" w:rsidRPr="000E67B8" w:rsidRDefault="00D1197E" w:rsidP="000E67B8">
      <w:pPr>
        <w:spacing w:before="240"/>
        <w:ind w:left="958" w:hanging="915"/>
        <w:rPr>
          <w:color w:val="0000FF"/>
          <w:u w:val="single"/>
        </w:rPr>
      </w:pPr>
      <w:r>
        <w:t xml:space="preserve">Heidi Enehaug og Migle Gamperiene (2010): </w:t>
      </w:r>
      <w:r w:rsidRPr="00E34DAF">
        <w:rPr>
          <w:i/>
        </w:rPr>
        <w:t>Nærtransportsjåførens arbeidsdag. En undersøkelse blant sjåfører i Oslo, Bergen og Trondheim.</w:t>
      </w:r>
      <w:r>
        <w:t xml:space="preserve"> </w:t>
      </w:r>
      <w:r w:rsidR="00CD257F" w:rsidRPr="00A10B75">
        <w:rPr>
          <w:rFonts w:ascii="Calibri" w:hAnsi="Calibri"/>
        </w:rPr>
        <w:t>Oslo: Arbeidsforskningsinstituttet.</w:t>
      </w:r>
      <w:r w:rsidR="00CD257F">
        <w:rPr>
          <w:rFonts w:ascii="Calibri" w:hAnsi="Calibri"/>
        </w:rPr>
        <w:t xml:space="preserve"> AFI-rapport 2010:2.</w:t>
      </w:r>
      <w:r w:rsidR="000E67B8">
        <w:rPr>
          <w:rStyle w:val="Hyperlink"/>
        </w:rPr>
        <w:br/>
      </w:r>
      <w:hyperlink r:id="rId76" w:history="1">
        <w:r w:rsidR="000E67B8" w:rsidRPr="000E475C">
          <w:rPr>
            <w:rStyle w:val="Hyperlink"/>
          </w:rPr>
          <w:t>http://www.hioa.no/Om-HiOA/Senter-for-velferds-og-arbeidslivsforskning/AFI/Publikasjoner-AFI/Naertransportsjaafoerens-arbeidsdag</w:t>
        </w:r>
      </w:hyperlink>
      <w:r w:rsidR="000E67B8">
        <w:rPr>
          <w:color w:val="0000FF"/>
          <w:u w:val="single"/>
        </w:rPr>
        <w:t xml:space="preserve"> </w:t>
      </w:r>
    </w:p>
    <w:p w:rsidR="00D1197E" w:rsidRDefault="00D1197E" w:rsidP="00D1197E">
      <w:pPr>
        <w:spacing w:before="240"/>
        <w:ind w:left="958" w:hanging="915"/>
        <w:rPr>
          <w:szCs w:val="16"/>
        </w:rPr>
      </w:pPr>
      <w:r w:rsidRPr="00E808A5">
        <w:rPr>
          <w:szCs w:val="16"/>
        </w:rPr>
        <w:t xml:space="preserve">Lyng, S. T., S. Legard, A. C. Bergene, N. Anker, J. E. Jessen og K. R.-Kjennerud (2010): </w:t>
      </w:r>
      <w:r w:rsidRPr="00E808A5">
        <w:rPr>
          <w:i/>
          <w:szCs w:val="16"/>
        </w:rPr>
        <w:t xml:space="preserve">Tilbake til framtiden? </w:t>
      </w:r>
      <w:r w:rsidRPr="00E808A5">
        <w:rPr>
          <w:i/>
          <w:iCs/>
          <w:szCs w:val="16"/>
        </w:rPr>
        <w:t>En</w:t>
      </w:r>
      <w:r w:rsidRPr="00E808A5">
        <w:rPr>
          <w:i/>
          <w:szCs w:val="16"/>
        </w:rPr>
        <w:t xml:space="preserve"> studie av alternative kvalifiseringstiltak for ungdom utenfor skole og arbeidsliv: Kjennetegn, resultater, suksessfaktorer og utfordringer</w:t>
      </w:r>
      <w:r w:rsidRPr="00E808A5">
        <w:rPr>
          <w:szCs w:val="16"/>
        </w:rPr>
        <w:t>.</w:t>
      </w:r>
      <w:r>
        <w:rPr>
          <w:szCs w:val="16"/>
        </w:rPr>
        <w:t xml:space="preserve"> </w:t>
      </w:r>
      <w:r w:rsidR="00CD257F" w:rsidRPr="00A10B75">
        <w:rPr>
          <w:rFonts w:ascii="Calibri" w:hAnsi="Calibri"/>
        </w:rPr>
        <w:t>Oslo: Arbeidsforskningsinstituttet.</w:t>
      </w:r>
      <w:r w:rsidR="00CD257F">
        <w:rPr>
          <w:rFonts w:ascii="Calibri" w:hAnsi="Calibri"/>
        </w:rPr>
        <w:t xml:space="preserve"> AFI-rapport 2010:3.</w:t>
      </w:r>
      <w:r w:rsidR="000E67B8">
        <w:rPr>
          <w:rStyle w:val="Hyperlink"/>
          <w:szCs w:val="16"/>
        </w:rPr>
        <w:br/>
      </w:r>
      <w:hyperlink r:id="rId77" w:history="1">
        <w:r w:rsidR="000E67B8" w:rsidRPr="000E475C">
          <w:rPr>
            <w:rStyle w:val="Hyperlink"/>
            <w:szCs w:val="16"/>
          </w:rPr>
          <w:t>http://www.hioa.no/Om-HiOA/Senter-for-velferds-og-arbeidslivsforskning/AFI/Publikasjoner-AFI/Tilbake-til-framtiden</w:t>
        </w:r>
      </w:hyperlink>
      <w:r w:rsidR="000E67B8">
        <w:rPr>
          <w:szCs w:val="16"/>
        </w:rPr>
        <w:t xml:space="preserve"> </w:t>
      </w:r>
    </w:p>
    <w:p w:rsidR="000E67B8" w:rsidRPr="000E67B8" w:rsidRDefault="00D1197E" w:rsidP="000E67B8">
      <w:pPr>
        <w:spacing w:before="240"/>
        <w:ind w:left="958" w:hanging="915"/>
        <w:rPr>
          <w:color w:val="0000FF"/>
          <w:szCs w:val="16"/>
          <w:u w:val="single"/>
        </w:rPr>
      </w:pPr>
      <w:r>
        <w:rPr>
          <w:szCs w:val="16"/>
        </w:rPr>
        <w:t xml:space="preserve">Hilsen, Anne Inga, Robert Salomon, Hanne Heen, Kristin Reichborn-Kjennerud, Ingrid Rusnes, Ingebjørg Skarpaas og Guro Ødemark (2010): </w:t>
      </w:r>
      <w:r w:rsidRPr="003C3F42">
        <w:rPr>
          <w:i/>
          <w:szCs w:val="16"/>
        </w:rPr>
        <w:t>Seniorpolitikk – virker virkemidlene?</w:t>
      </w:r>
      <w:r>
        <w:rPr>
          <w:szCs w:val="16"/>
        </w:rPr>
        <w:t xml:space="preserve"> </w:t>
      </w:r>
      <w:r w:rsidR="00CD257F" w:rsidRPr="00A10B75">
        <w:rPr>
          <w:rFonts w:ascii="Calibri" w:hAnsi="Calibri"/>
        </w:rPr>
        <w:t>Oslo: Arbeidsforskningsinstituttet.</w:t>
      </w:r>
      <w:r w:rsidR="00CD257F">
        <w:rPr>
          <w:rFonts w:ascii="Calibri" w:hAnsi="Calibri"/>
        </w:rPr>
        <w:t xml:space="preserve"> AFI-rapport 2010:4.</w:t>
      </w:r>
      <w:r w:rsidR="000E67B8">
        <w:rPr>
          <w:rStyle w:val="Hyperlink"/>
          <w:szCs w:val="16"/>
        </w:rPr>
        <w:br/>
      </w:r>
      <w:r w:rsidR="000E67B8" w:rsidRPr="000E67B8">
        <w:rPr>
          <w:color w:val="0000FF"/>
          <w:szCs w:val="16"/>
          <w:u w:val="single"/>
        </w:rPr>
        <w:t>http://www.hioa.no/Om-HiOA/Senter-for-velferds-og-arbeidslivsforskning/AFI/Publikasjoner-AFI/Seniorpolitikk-virker-virkemidlene</w:t>
      </w:r>
    </w:p>
    <w:p w:rsidR="00D1197E" w:rsidRPr="00B41BCA" w:rsidRDefault="00D1197E" w:rsidP="00D1197E">
      <w:pPr>
        <w:pStyle w:val="publikasjonsliste"/>
        <w:ind w:left="960" w:hanging="960"/>
        <w:rPr>
          <w:lang w:val="nb-NO"/>
        </w:rPr>
      </w:pPr>
      <w:r w:rsidRPr="00F80A38">
        <w:rPr>
          <w:lang w:val="nb-NO"/>
        </w:rPr>
        <w:t xml:space="preserve">Egeland, Cathrine &amp; Neumann, Cecilie: </w:t>
      </w:r>
      <w:r w:rsidRPr="00F80A38">
        <w:rPr>
          <w:i/>
          <w:lang w:val="nb-NO"/>
        </w:rPr>
        <w:t>Evaluering av likestillings- og diskrimineringsombudet</w:t>
      </w:r>
      <w:r w:rsidRPr="00F80A38">
        <w:rPr>
          <w:lang w:val="nb-NO"/>
        </w:rPr>
        <w:t xml:space="preserve">. </w:t>
      </w:r>
      <w:r w:rsidR="00CD257F" w:rsidRPr="00B41BCA">
        <w:rPr>
          <w:rFonts w:ascii="Calibri" w:hAnsi="Calibri"/>
          <w:lang w:val="nb-NO"/>
        </w:rPr>
        <w:t>Oslo: Arbeidsforskningsinstituttet. AFI-rapport 2009:1.</w:t>
      </w:r>
      <w:r w:rsidR="000E67B8">
        <w:rPr>
          <w:rStyle w:val="Hyperlink"/>
          <w:lang w:val="nb-NO"/>
        </w:rPr>
        <w:br/>
      </w:r>
      <w:hyperlink r:id="rId78" w:history="1">
        <w:r w:rsidR="000E67B8" w:rsidRPr="00B41BCA">
          <w:rPr>
            <w:rStyle w:val="Hyperlink"/>
            <w:lang w:val="nb-NO"/>
          </w:rPr>
          <w:t>http://www.hioa.no/Om-HiOA/Senter-for-velferds-og-arbeidslivsforskning/AFI/Publikasjoner-AFI/Evaluering-av-likestillings-og-diskrimineringsombudet</w:t>
        </w:r>
      </w:hyperlink>
      <w:r w:rsidR="000E67B8" w:rsidRPr="00B41BCA">
        <w:rPr>
          <w:lang w:val="nb-NO"/>
        </w:rPr>
        <w:t xml:space="preserve"> </w:t>
      </w:r>
    </w:p>
    <w:p w:rsidR="00D1197E" w:rsidRPr="00AB3B86" w:rsidRDefault="00D1197E" w:rsidP="00D1197E">
      <w:pPr>
        <w:pStyle w:val="publikasjonsliste"/>
        <w:ind w:left="960" w:hanging="960"/>
        <w:rPr>
          <w:lang w:val="nb-NO"/>
        </w:rPr>
      </w:pPr>
      <w:r w:rsidRPr="003B7B85">
        <w:rPr>
          <w:lang w:val="en-US"/>
        </w:rPr>
        <w:t>Hansen, Inger Lise Skog</w:t>
      </w:r>
      <w:r>
        <w:rPr>
          <w:lang w:val="en-US"/>
        </w:rPr>
        <w:t xml:space="preserve"> (</w:t>
      </w:r>
      <w:r>
        <w:rPr>
          <w:sz w:val="24"/>
          <w:lang w:val="en-US"/>
        </w:rPr>
        <w:t>ed.)</w:t>
      </w:r>
      <w:r w:rsidRPr="003B7B85">
        <w:rPr>
          <w:lang w:val="en-US"/>
        </w:rPr>
        <w:t xml:space="preserve">: </w:t>
      </w:r>
      <w:r w:rsidRPr="003B7B85">
        <w:rPr>
          <w:bCs/>
          <w:i/>
          <w:color w:val="000000"/>
        </w:rPr>
        <w:t>ICT and employment</w:t>
      </w:r>
      <w:r w:rsidRPr="003B7B85">
        <w:rPr>
          <w:i/>
          <w:color w:val="000000"/>
        </w:rPr>
        <w:t xml:space="preserve">  - Actors involved in innovation, production, distribution and implementation of assistive ICT in Norway, Denmark, the Netherlands and United Kingdom</w:t>
      </w:r>
      <w:r>
        <w:rPr>
          <w:i/>
          <w:color w:val="000000"/>
        </w:rPr>
        <w:t xml:space="preserve">. </w:t>
      </w:r>
      <w:r w:rsidR="00CD257F" w:rsidRPr="00B41BCA">
        <w:rPr>
          <w:rFonts w:ascii="Calibri" w:hAnsi="Calibri"/>
          <w:lang w:val="nb-NO"/>
        </w:rPr>
        <w:t>Oslo: Arbeidsforskningsinstituttet. AFI-rapport 2009:2.</w:t>
      </w:r>
      <w:r w:rsidR="000E67B8">
        <w:rPr>
          <w:color w:val="000000"/>
          <w:lang w:val="nb-NO"/>
        </w:rPr>
        <w:br/>
      </w:r>
      <w:hyperlink r:id="rId79" w:history="1">
        <w:r w:rsidR="000E67B8" w:rsidRPr="000E475C">
          <w:rPr>
            <w:rStyle w:val="Hyperlink"/>
            <w:lang w:val="nb-NO"/>
          </w:rPr>
          <w:t>http://www.hioa.no/Om-HiOA/Senter-for-velferds-og-arbeidslivsforskning/AFI/Publikasjoner-AFI/ICT-and-employment</w:t>
        </w:r>
      </w:hyperlink>
      <w:r w:rsidR="000E67B8">
        <w:rPr>
          <w:lang w:val="nb-NO"/>
        </w:rPr>
        <w:t xml:space="preserve"> </w:t>
      </w:r>
    </w:p>
    <w:p w:rsidR="00D1197E" w:rsidRPr="00B41BCA" w:rsidRDefault="00D1197E" w:rsidP="00D1197E">
      <w:pPr>
        <w:pStyle w:val="publikasjonsliste"/>
        <w:ind w:left="960" w:hanging="960"/>
        <w:rPr>
          <w:color w:val="000000"/>
          <w:lang w:val="nb-NO"/>
        </w:rPr>
      </w:pPr>
      <w:r w:rsidRPr="00AB3B86">
        <w:rPr>
          <w:color w:val="000000"/>
          <w:lang w:val="nb-NO"/>
        </w:rPr>
        <w:t xml:space="preserve">Enehaug, Heidi; Gamperiene, Migle &amp; Wathne, Christin Thea: </w:t>
      </w:r>
      <w:r w:rsidRPr="00AB3B86">
        <w:rPr>
          <w:i/>
          <w:color w:val="000000"/>
          <w:lang w:val="nb-NO"/>
        </w:rPr>
        <w:t>Gammel industri med nytt innhold. Utviklingen av en ny organisasjons- og ledelseskultur ved TINE Heimdal ved innføring av sekstimersdag</w:t>
      </w:r>
      <w:r>
        <w:rPr>
          <w:i/>
          <w:color w:val="000000"/>
          <w:lang w:val="nb-NO"/>
        </w:rPr>
        <w:t xml:space="preserve">. </w:t>
      </w:r>
      <w:r w:rsidR="00CD257F" w:rsidRPr="00B41BCA">
        <w:rPr>
          <w:rFonts w:ascii="Calibri" w:hAnsi="Calibri"/>
          <w:lang w:val="nb-NO"/>
        </w:rPr>
        <w:t>Oslo: Arbeidsforskningsinstituttet. AFI-rapport 2009:3.</w:t>
      </w:r>
      <w:r w:rsidR="000E67B8">
        <w:rPr>
          <w:color w:val="000000"/>
          <w:lang w:val="nb-NO"/>
        </w:rPr>
        <w:br/>
      </w:r>
      <w:hyperlink r:id="rId80" w:history="1">
        <w:r w:rsidR="000E67B8" w:rsidRPr="00B41BCA">
          <w:rPr>
            <w:rStyle w:val="Hyperlink"/>
            <w:lang w:val="nb-NO"/>
          </w:rPr>
          <w:t>http://www.hioa.no/Om-HiOA/Senter-for-velferds-og-arbeidslivsforskning/AFI/Publikasjoner-AFI/Gammel-industri-med-nytt-innhold</w:t>
        </w:r>
      </w:hyperlink>
      <w:r w:rsidR="000E67B8" w:rsidRPr="00B41BCA">
        <w:rPr>
          <w:color w:val="000000"/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color w:val="000000"/>
          <w:lang w:val="nb-NO"/>
        </w:rPr>
      </w:pPr>
      <w:r>
        <w:rPr>
          <w:color w:val="000000"/>
          <w:lang w:val="nb-NO"/>
        </w:rPr>
        <w:t>Hilsen, Anne Inga; Olsvik, Vigdis Mathisen &amp; Steinum,</w:t>
      </w:r>
      <w:r w:rsidRPr="001E6C01">
        <w:rPr>
          <w:color w:val="000000"/>
          <w:lang w:val="nb-NO"/>
        </w:rPr>
        <w:t xml:space="preserve"> </w:t>
      </w:r>
      <w:r>
        <w:rPr>
          <w:color w:val="000000"/>
          <w:lang w:val="nb-NO"/>
        </w:rPr>
        <w:t xml:space="preserve">Trude: </w:t>
      </w:r>
      <w:r>
        <w:rPr>
          <w:i/>
          <w:color w:val="000000"/>
          <w:lang w:val="nb-NO"/>
        </w:rPr>
        <w:t xml:space="preserve">På seniorvis. </w:t>
      </w:r>
      <w:r w:rsidRPr="00C9778E">
        <w:rPr>
          <w:i/>
          <w:color w:val="000000"/>
          <w:lang w:val="nb-NO"/>
        </w:rPr>
        <w:t> Seniorpolitikk i kvinnedominerte bransjer, tiltak for å hindre tidligavgang i hotell og helsevesen</w:t>
      </w:r>
      <w:r>
        <w:rPr>
          <w:i/>
          <w:color w:val="000000"/>
          <w:lang w:val="nb-NO"/>
        </w:rPr>
        <w:t xml:space="preserve">. </w:t>
      </w:r>
      <w:r w:rsidR="00CD257F" w:rsidRPr="00B41BCA">
        <w:rPr>
          <w:rFonts w:ascii="Calibri" w:hAnsi="Calibri"/>
          <w:lang w:val="nb-NO"/>
        </w:rPr>
        <w:t>Oslo: Arbeidsforskningsinstituttet. AFI-rapport 2009:4.</w:t>
      </w:r>
      <w:r w:rsidR="000E67B8">
        <w:rPr>
          <w:rStyle w:val="Hyperlink"/>
          <w:lang w:val="nb-NO"/>
        </w:rPr>
        <w:br/>
      </w:r>
      <w:hyperlink r:id="rId81" w:history="1">
        <w:r w:rsidR="000E67B8" w:rsidRPr="000E475C">
          <w:rPr>
            <w:rStyle w:val="Hyperlink"/>
            <w:lang w:val="nb-NO"/>
          </w:rPr>
          <w:t>http://www.hioa.no/Om-HiOA/Senter-for-velferds-og-arbeidslivsforskning/AFI/Publikasjoner-AFI/Paa-seniorvis</w:t>
        </w:r>
      </w:hyperlink>
      <w:r w:rsidR="000E67B8">
        <w:rPr>
          <w:color w:val="000000"/>
          <w:lang w:val="nb-NO"/>
        </w:rPr>
        <w:t xml:space="preserve"> </w:t>
      </w:r>
    </w:p>
    <w:tbl>
      <w:tblPr>
        <w:tblW w:w="0" w:type="auto"/>
        <w:tblCellSpacing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</w:tblGrid>
      <w:tr w:rsidR="00D1197E" w:rsidRPr="00C9778E" w:rsidTr="001121E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97E" w:rsidRPr="00C9778E" w:rsidRDefault="00D1197E" w:rsidP="001121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D1197E" w:rsidRPr="00CD257F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Holter, Øystein Gullvåg, Svare, Helge &amp; Egeland, Cathrine: </w:t>
      </w:r>
      <w:r w:rsidRPr="00282C6B">
        <w:rPr>
          <w:i/>
          <w:lang w:val="nb-NO"/>
        </w:rPr>
        <w:t>Likestilling og livskvalitet 2007</w:t>
      </w:r>
      <w:r>
        <w:rPr>
          <w:lang w:val="nb-NO"/>
        </w:rPr>
        <w:t xml:space="preserve">. </w:t>
      </w:r>
      <w:r w:rsidR="00CD257F" w:rsidRPr="00CD257F">
        <w:rPr>
          <w:rFonts w:ascii="Calibri" w:hAnsi="Calibri"/>
          <w:lang w:val="nb-NO"/>
        </w:rPr>
        <w:t>Oslo: Arbeidsforskningsinstituttet. AFI-rapport 200</w:t>
      </w:r>
      <w:r w:rsidR="00CD257F">
        <w:rPr>
          <w:rFonts w:ascii="Calibri" w:hAnsi="Calibri"/>
          <w:lang w:val="nb-NO"/>
        </w:rPr>
        <w:t>8</w:t>
      </w:r>
      <w:r w:rsidR="00CD257F" w:rsidRPr="00CD257F">
        <w:rPr>
          <w:rFonts w:ascii="Calibri" w:hAnsi="Calibri"/>
          <w:lang w:val="nb-NO"/>
        </w:rPr>
        <w:t>:1.</w:t>
      </w:r>
      <w:r w:rsidR="00CD257F" w:rsidRPr="00CD257F">
        <w:rPr>
          <w:rFonts w:ascii="Calibri" w:hAnsi="Calibri"/>
          <w:lang w:val="nb-NO"/>
        </w:rPr>
        <w:br/>
      </w:r>
      <w:hyperlink r:id="rId82" w:history="1">
        <w:r w:rsidR="000E67B8" w:rsidRPr="00CD257F">
          <w:rPr>
            <w:rStyle w:val="Hyperlink"/>
            <w:lang w:val="nb-NO"/>
          </w:rPr>
          <w:t>http://www.hioa.no/Om-HiOA/Senter-for-velferds-og-arbeidslivsforskning/AFI/Publikasjoner-AFI/Likestilling-og-livskvalitet-20072</w:t>
        </w:r>
      </w:hyperlink>
      <w:r w:rsidR="000E67B8" w:rsidRPr="00CD257F">
        <w:rPr>
          <w:lang w:val="nb-NO"/>
        </w:rPr>
        <w:t xml:space="preserve"> </w:t>
      </w:r>
    </w:p>
    <w:p w:rsidR="00D1197E" w:rsidRPr="00B41BCA" w:rsidRDefault="00D1197E" w:rsidP="00D1197E">
      <w:pPr>
        <w:pStyle w:val="publikasjonsliste"/>
        <w:ind w:left="960" w:hanging="960"/>
        <w:rPr>
          <w:bCs/>
          <w:color w:val="000000"/>
          <w:szCs w:val="22"/>
          <w:lang w:val="nb-NO"/>
        </w:rPr>
      </w:pPr>
      <w:r>
        <w:rPr>
          <w:lang w:val="nb-NO"/>
        </w:rPr>
        <w:t xml:space="preserve">Egeland, Cathrine; Enehaug, Heidi; Halrynjo, Sigtona; Lyng, Selma &amp; Svare, Helge: </w:t>
      </w:r>
      <w:r w:rsidRPr="00523B19">
        <w:rPr>
          <w:bCs/>
          <w:i/>
          <w:color w:val="000000"/>
          <w:szCs w:val="22"/>
          <w:lang w:val="nb-NO"/>
        </w:rPr>
        <w:t>Erfaringer med og konsekvenser av graviditet og uttak av foreldrepermisjon i norsk arbeidsli</w:t>
      </w:r>
      <w:r>
        <w:rPr>
          <w:bCs/>
          <w:i/>
          <w:color w:val="000000"/>
          <w:szCs w:val="22"/>
          <w:lang w:val="nb-NO"/>
        </w:rPr>
        <w:t xml:space="preserve">v. </w:t>
      </w:r>
      <w:r w:rsidR="00CD257F" w:rsidRPr="00B41BCA">
        <w:rPr>
          <w:rFonts w:ascii="Calibri" w:hAnsi="Calibri"/>
          <w:lang w:val="nb-NO"/>
        </w:rPr>
        <w:t>Oslo: Arbeidsforskningsinstituttet. AFI-rapport 2008:2.</w:t>
      </w:r>
      <w:r w:rsidR="000E67B8">
        <w:rPr>
          <w:rStyle w:val="Hyperlink"/>
          <w:bCs/>
          <w:szCs w:val="22"/>
          <w:lang w:val="nb-NO"/>
        </w:rPr>
        <w:br/>
      </w:r>
      <w:hyperlink r:id="rId83" w:history="1">
        <w:r w:rsidR="000E67B8" w:rsidRPr="00B41BCA">
          <w:rPr>
            <w:rStyle w:val="Hyperlink"/>
            <w:bCs/>
            <w:szCs w:val="22"/>
            <w:lang w:val="nb-NO"/>
          </w:rPr>
          <w:t>http://www.hioa.no/Om-HiOA/Senter-for-velferds-og-arbeidslivsforskning/AFI/Publikasjoner-AFI/Erfaringer-med-og-konsekvenser-av-graviditet-og-uttak-av-foreldrepermisjon-i-norsk-arbeidsliv</w:t>
        </w:r>
      </w:hyperlink>
      <w:r w:rsidR="000E67B8" w:rsidRPr="00B41BCA">
        <w:rPr>
          <w:bCs/>
          <w:color w:val="000000"/>
          <w:szCs w:val="22"/>
          <w:lang w:val="nb-NO"/>
        </w:rPr>
        <w:t xml:space="preserve"> </w:t>
      </w:r>
    </w:p>
    <w:p w:rsidR="00D1197E" w:rsidRPr="00B41BCA" w:rsidRDefault="00D1197E" w:rsidP="00D1197E">
      <w:pPr>
        <w:pStyle w:val="publikasjonsliste"/>
        <w:ind w:left="960" w:hanging="960"/>
        <w:rPr>
          <w:bCs/>
          <w:color w:val="000000"/>
          <w:szCs w:val="22"/>
        </w:rPr>
      </w:pPr>
      <w:r>
        <w:rPr>
          <w:bCs/>
          <w:color w:val="000000"/>
          <w:szCs w:val="22"/>
          <w:lang w:val="nb-NO"/>
        </w:rPr>
        <w:t xml:space="preserve">Spjelkavik, Øystein: </w:t>
      </w:r>
      <w:r w:rsidRPr="0058442E">
        <w:rPr>
          <w:bCs/>
          <w:i/>
          <w:color w:val="000000"/>
          <w:szCs w:val="22"/>
          <w:lang w:val="nb-NO"/>
        </w:rPr>
        <w:t>Nye muligheter for jobb med tidsubestemt lønnstilskudd? Evaluering av forsøk i fem fylker.</w:t>
      </w:r>
      <w:r>
        <w:rPr>
          <w:bCs/>
          <w:i/>
          <w:color w:val="000000"/>
          <w:szCs w:val="22"/>
          <w:lang w:val="nb-NO"/>
        </w:rPr>
        <w:t xml:space="preserve"> </w:t>
      </w:r>
      <w:r w:rsidR="00CD257F" w:rsidRPr="00B41BCA">
        <w:rPr>
          <w:rFonts w:ascii="Calibri" w:hAnsi="Calibri"/>
          <w:lang w:val="nb-NO"/>
        </w:rPr>
        <w:t>Oslo: Arbeidsforskningsinstituttet. AFI-rapport 2008:3.</w:t>
      </w:r>
      <w:r w:rsidR="000E67B8">
        <w:rPr>
          <w:rStyle w:val="Hyperlink"/>
          <w:bCs/>
          <w:szCs w:val="22"/>
          <w:lang w:val="nb-NO"/>
        </w:rPr>
        <w:br/>
      </w:r>
      <w:hyperlink r:id="rId84" w:history="1">
        <w:r w:rsidR="000E67B8" w:rsidRPr="00B41BCA">
          <w:rPr>
            <w:rStyle w:val="Hyperlink"/>
            <w:bCs/>
            <w:szCs w:val="22"/>
          </w:rPr>
          <w:t>http://www.hioa.no/Om-HiOA/Senter-for-velferds-og-arbeidslivsforskning/AFI/Publikasjoner-AFI/Nye-muligheter-for-jobb-med-tidsubestemt-loennstilskudd</w:t>
        </w:r>
      </w:hyperlink>
      <w:r w:rsidR="000E67B8" w:rsidRPr="00B41BCA">
        <w:rPr>
          <w:bCs/>
          <w:color w:val="000000"/>
          <w:szCs w:val="22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color w:val="000000"/>
          <w:lang w:val="nb-NO"/>
        </w:rPr>
      </w:pPr>
      <w:r>
        <w:rPr>
          <w:bCs/>
          <w:color w:val="000000"/>
          <w:szCs w:val="22"/>
          <w:lang w:val="nb-NO"/>
        </w:rPr>
        <w:t xml:space="preserve">Schafft, Angelika: </w:t>
      </w:r>
      <w:r w:rsidRPr="00C15D9C">
        <w:rPr>
          <w:bCs/>
          <w:i/>
          <w:color w:val="000000"/>
          <w:lang w:val="nb-NO"/>
        </w:rPr>
        <w:t>Psykiske lidelser og arbeidsintegrering i Skandinavia</w:t>
      </w:r>
      <w:r w:rsidRPr="00C15D9C">
        <w:rPr>
          <w:i/>
          <w:color w:val="000000"/>
          <w:lang w:val="nb-NO"/>
        </w:rPr>
        <w:t xml:space="preserve">  - En kunnskapsstatus</w:t>
      </w:r>
      <w:r>
        <w:rPr>
          <w:i/>
          <w:color w:val="000000"/>
          <w:lang w:val="nb-NO"/>
        </w:rPr>
        <w:t xml:space="preserve">. </w:t>
      </w:r>
      <w:r w:rsidR="00CD257F" w:rsidRPr="00CD257F">
        <w:rPr>
          <w:rFonts w:ascii="Calibri" w:hAnsi="Calibri"/>
          <w:lang w:val="nb-NO"/>
        </w:rPr>
        <w:t>Oslo: Arbeidsforskningsinstituttet. AFI-rapport 2008:</w:t>
      </w:r>
      <w:r w:rsidR="00CD257F">
        <w:rPr>
          <w:rFonts w:ascii="Calibri" w:hAnsi="Calibri"/>
          <w:lang w:val="nb-NO"/>
        </w:rPr>
        <w:t>4</w:t>
      </w:r>
      <w:r w:rsidR="00CD257F" w:rsidRPr="00CD257F">
        <w:rPr>
          <w:rFonts w:ascii="Calibri" w:hAnsi="Calibri"/>
          <w:lang w:val="nb-NO"/>
        </w:rPr>
        <w:t>.</w:t>
      </w:r>
      <w:r w:rsidR="000E67B8">
        <w:rPr>
          <w:rStyle w:val="Hyperlink"/>
          <w:lang w:val="nb-NO"/>
        </w:rPr>
        <w:br/>
      </w:r>
      <w:r w:rsidR="000E67B8" w:rsidRPr="000E67B8">
        <w:rPr>
          <w:rStyle w:val="Hyperlink"/>
          <w:lang w:val="nb-NO"/>
        </w:rPr>
        <w:t>http://www.hioa.no/Om-HiOA/Senter-for-velferds-og-arbeidslivsforskning/AFI/Publikasjoner-AFI/Psykiske-lidelser-og-arbeidsintegrering-i-Skandinavia</w:t>
      </w:r>
    </w:p>
    <w:p w:rsidR="00D1197E" w:rsidRPr="00B41BCA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Enehaug, Heidi &amp; Taran Thune: </w:t>
      </w:r>
      <w:r w:rsidRPr="005758C1">
        <w:rPr>
          <w:i/>
          <w:lang w:val="nb-NO"/>
        </w:rPr>
        <w:t>Organisasjonskultur og mennesker i fusjonsprosesser</w:t>
      </w:r>
      <w:r>
        <w:rPr>
          <w:lang w:val="nb-NO"/>
        </w:rPr>
        <w:t xml:space="preserve">. </w:t>
      </w:r>
      <w:r w:rsidR="00CD257F">
        <w:rPr>
          <w:lang w:val="nb-NO"/>
        </w:rPr>
        <w:br/>
      </w:r>
      <w:r w:rsidR="00CD257F" w:rsidRPr="00B41BCA">
        <w:rPr>
          <w:rFonts w:ascii="Calibri" w:hAnsi="Calibri"/>
          <w:lang w:val="nb-NO"/>
        </w:rPr>
        <w:t>Oslo: Arbeidsforskningsinstituttet. AFI-rapport 2007:1.</w:t>
      </w:r>
      <w:r w:rsidR="00EF023D">
        <w:rPr>
          <w:lang w:val="nb-NO"/>
        </w:rPr>
        <w:br/>
      </w:r>
      <w:hyperlink r:id="rId85" w:history="1">
        <w:r w:rsidR="00EF023D" w:rsidRPr="00B41BCA">
          <w:rPr>
            <w:rStyle w:val="Hyperlink"/>
            <w:lang w:val="nb-NO"/>
          </w:rPr>
          <w:t>http://www.hioa.no/Om-HiOA/Senter-for-velferds-og-arbeidslivsforskning/AFI/Publikasjoner-AFI/Organisasjonskultur-og-mennesker-i-fusjonsprosesser</w:t>
        </w:r>
      </w:hyperlink>
      <w:r w:rsidR="00EF023D" w:rsidRPr="00B41BCA">
        <w:rPr>
          <w:lang w:val="nb-NO"/>
        </w:rPr>
        <w:t xml:space="preserve"> </w:t>
      </w:r>
    </w:p>
    <w:p w:rsidR="00D1197E" w:rsidRPr="00B41BCA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Andreassen, Tone Alm: </w:t>
      </w:r>
      <w:r w:rsidRPr="006955A6">
        <w:rPr>
          <w:i/>
          <w:lang w:val="nb-NO"/>
        </w:rPr>
        <w:t xml:space="preserve">For at ikke pasientperspektivet skal bli glemt?: </w:t>
      </w:r>
      <w:bookmarkStart w:id="1" w:name="_Toc160006157"/>
      <w:r w:rsidRPr="006955A6">
        <w:rPr>
          <w:i/>
          <w:sz w:val="24"/>
          <w:szCs w:val="24"/>
          <w:lang w:val="nb-NO"/>
        </w:rPr>
        <w:t>en kvalitativ analyse av betydningen av brukerutvalg i helseforetak</w:t>
      </w:r>
      <w:bookmarkEnd w:id="1"/>
      <w:r>
        <w:rPr>
          <w:sz w:val="24"/>
          <w:szCs w:val="24"/>
          <w:lang w:val="nb-NO"/>
        </w:rPr>
        <w:t xml:space="preserve">. </w:t>
      </w:r>
      <w:r w:rsidR="00CD257F" w:rsidRPr="00B41BCA">
        <w:rPr>
          <w:rFonts w:ascii="Calibri" w:hAnsi="Calibri"/>
          <w:lang w:val="nb-NO"/>
        </w:rPr>
        <w:t>Oslo: Arbeidsforskningsinstituttet. AFI-rapport 2007:2.</w:t>
      </w:r>
      <w:r w:rsidR="00EF023D">
        <w:rPr>
          <w:lang w:val="nb-NO"/>
        </w:rPr>
        <w:br/>
      </w:r>
      <w:hyperlink r:id="rId86" w:history="1">
        <w:r w:rsidR="00EF023D" w:rsidRPr="00B41BCA">
          <w:rPr>
            <w:rStyle w:val="Hyperlink"/>
            <w:lang w:val="nb-NO"/>
          </w:rPr>
          <w:t>http://www.hioa.no/Om-HiOA/Senter-for-velferds-og-arbeidslivsforskning/AFI/Publikasjoner-AFI/For-at-ikke-pasientperspektivet-skal-bli-glemt</w:t>
        </w:r>
      </w:hyperlink>
      <w:r w:rsidR="00EF023D" w:rsidRPr="00B41BCA">
        <w:rPr>
          <w:lang w:val="nb-NO"/>
        </w:rPr>
        <w:t xml:space="preserve"> </w:t>
      </w:r>
    </w:p>
    <w:p w:rsidR="00D1197E" w:rsidRPr="00B41BCA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Deichman-Sørensen: </w:t>
      </w:r>
      <w:r w:rsidRPr="0060538A">
        <w:rPr>
          <w:i/>
          <w:lang w:val="nb-NO"/>
        </w:rPr>
        <w:t>Mot en ny infrastruktur for læring og kontroll: kvalitetsvurdering i fag- og yrkesopplæringen: rapport fra evaluering av Nasjonalt kvalitetsvurderingssystem i grunnopplæringen</w:t>
      </w:r>
      <w:r>
        <w:rPr>
          <w:lang w:val="nb-NO"/>
        </w:rPr>
        <w:t xml:space="preserve">. </w:t>
      </w:r>
      <w:r w:rsidR="00CD257F" w:rsidRPr="00B41BCA">
        <w:rPr>
          <w:rFonts w:ascii="Calibri" w:hAnsi="Calibri"/>
          <w:lang w:val="nb-NO"/>
        </w:rPr>
        <w:t>Oslo: Arbeidsforskningsinstituttet. AFI-rapport 2007:3.</w:t>
      </w:r>
      <w:r w:rsidR="00EF023D">
        <w:rPr>
          <w:lang w:val="nb-NO"/>
        </w:rPr>
        <w:br/>
      </w:r>
      <w:hyperlink r:id="rId87" w:history="1">
        <w:r w:rsidR="00EF023D" w:rsidRPr="00B41BCA">
          <w:rPr>
            <w:rStyle w:val="Hyperlink"/>
            <w:lang w:val="nb-NO"/>
          </w:rPr>
          <w:t>http://www.hioa.no/Om-HiOA/Senter-for-velferds-og-arbeidslivsforskning/AFI/Publikasjoner-AFI/Mot-en-ny-infrastruktur-for-laering-og-kontroll</w:t>
        </w:r>
      </w:hyperlink>
      <w:r w:rsidR="00EF023D" w:rsidRPr="00B41BCA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</w:pPr>
      <w:r w:rsidRPr="003412DE">
        <w:rPr>
          <w:color w:val="000000"/>
          <w:szCs w:val="22"/>
          <w:lang w:val="nb-NO"/>
        </w:rPr>
        <w:t xml:space="preserve">Andreassen, Tone Alm, Ida Drange, Taran Thune &amp; Lars Chr. Monkerud: </w:t>
      </w:r>
      <w:r w:rsidRPr="003412DE">
        <w:rPr>
          <w:bCs/>
          <w:i/>
          <w:color w:val="000000"/>
          <w:szCs w:val="22"/>
          <w:lang w:val="nb-NO"/>
        </w:rPr>
        <w:t>På vei mot en integrert velferdsforvaltning?: e</w:t>
      </w:r>
      <w:r w:rsidRPr="003412DE">
        <w:rPr>
          <w:i/>
          <w:color w:val="000000"/>
          <w:szCs w:val="22"/>
          <w:lang w:val="nb-NO"/>
        </w:rPr>
        <w:t>rfaringer fra pilotprosessen i den nye arbeids- og velferdsforvaltningen</w:t>
      </w:r>
      <w:r>
        <w:rPr>
          <w:color w:val="000000"/>
          <w:szCs w:val="22"/>
          <w:lang w:val="nb-NO"/>
        </w:rPr>
        <w:t xml:space="preserve">. </w:t>
      </w:r>
      <w:r w:rsidR="00CD257F" w:rsidRPr="00B41BCA">
        <w:rPr>
          <w:rFonts w:ascii="Calibri" w:hAnsi="Calibri"/>
          <w:lang w:val="nb-NO"/>
        </w:rPr>
        <w:t>Oslo: Arbeidsforskningsinstituttet. AFI-rapport 2007:4.</w:t>
      </w:r>
      <w:r w:rsidR="00EF023D">
        <w:rPr>
          <w:lang w:val="nb-NO"/>
        </w:rPr>
        <w:br/>
      </w:r>
      <w:hyperlink r:id="rId88" w:history="1">
        <w:r w:rsidR="00EF023D" w:rsidRPr="00AD4D01">
          <w:rPr>
            <w:rStyle w:val="Hyperlink"/>
          </w:rPr>
          <w:t>http://www.hioa.no/Om-HiOA/Senter-for-velferds-og-arbeidslivsforskning/AFI/Publikasjoner-AFI/Paa-vei-mot-en-integrert-velferdsforvaltning</w:t>
        </w:r>
      </w:hyperlink>
      <w:r w:rsidR="00EF023D" w:rsidRPr="00AD4D01">
        <w:t xml:space="preserve"> </w:t>
      </w:r>
    </w:p>
    <w:p w:rsidR="00D1197E" w:rsidRPr="00B41BCA" w:rsidRDefault="00D1197E" w:rsidP="00D1197E">
      <w:pPr>
        <w:pStyle w:val="publikasjonsliste"/>
        <w:ind w:left="960" w:hanging="960"/>
        <w:rPr>
          <w:lang w:val="nb-NO"/>
        </w:rPr>
      </w:pPr>
      <w:r w:rsidRPr="00C02C32">
        <w:t>Fossestøl, Knut (red.):</w:t>
      </w:r>
      <w:r w:rsidRPr="00140422">
        <w:rPr>
          <w:i/>
        </w:rPr>
        <w:t xml:space="preserve"> Stairway to heaven?: </w:t>
      </w:r>
      <w:r w:rsidRPr="00C02C32">
        <w:rPr>
          <w:i/>
        </w:rPr>
        <w:t>ICT-policy, disability and employment in Denmark, the Netherlands, United Kingdom and Norway</w:t>
      </w:r>
      <w:r>
        <w:t xml:space="preserve">. </w:t>
      </w:r>
      <w:r w:rsidR="00CD257F" w:rsidRPr="00B41BCA">
        <w:rPr>
          <w:rFonts w:ascii="Calibri" w:hAnsi="Calibri"/>
          <w:lang w:val="nb-NO"/>
        </w:rPr>
        <w:t>Oslo: Arbeidsforskningsinstituttet. AFI-rapport 2007:5.</w:t>
      </w:r>
      <w:r w:rsidR="00EF023D" w:rsidRPr="00B41BCA">
        <w:rPr>
          <w:lang w:val="nb-NO"/>
        </w:rPr>
        <w:br/>
      </w:r>
      <w:hyperlink r:id="rId89" w:history="1">
        <w:r w:rsidR="00EF023D" w:rsidRPr="00B41BCA">
          <w:rPr>
            <w:rStyle w:val="Hyperlink"/>
            <w:lang w:val="nb-NO"/>
          </w:rPr>
          <w:t>http://www.hioa.no/Om-HiOA/Senter-for-velferds-og-arbeidslivsforskning/AFI/Publikasjoner-AFI/Stairway-to-Heaven</w:t>
        </w:r>
      </w:hyperlink>
      <w:r w:rsidR="00EF023D" w:rsidRPr="00B41BCA">
        <w:rPr>
          <w:lang w:val="nb-NO"/>
        </w:rPr>
        <w:t xml:space="preserve"> </w:t>
      </w:r>
    </w:p>
    <w:p w:rsidR="00D1197E" w:rsidRPr="00B41BCA" w:rsidRDefault="00D1197E" w:rsidP="00D1197E">
      <w:pPr>
        <w:pStyle w:val="publikasjonsliste"/>
        <w:ind w:left="1080" w:hanging="1080"/>
        <w:rPr>
          <w:lang w:val="nb-NO"/>
        </w:rPr>
      </w:pPr>
      <w:r w:rsidRPr="00920B5A">
        <w:rPr>
          <w:lang w:val="nb-NO"/>
        </w:rPr>
        <w:t xml:space="preserve">Hilsen, A.I. &amp; Steinum, T.: </w:t>
      </w:r>
      <w:r w:rsidRPr="00AA4DC6">
        <w:rPr>
          <w:i/>
          <w:lang w:val="nb-NO"/>
        </w:rPr>
        <w:t>Forte</w:t>
      </w:r>
      <w:r>
        <w:rPr>
          <w:i/>
          <w:lang w:val="nb-NO"/>
        </w:rPr>
        <w:t>l</w:t>
      </w:r>
      <w:r w:rsidRPr="00AA4DC6">
        <w:rPr>
          <w:i/>
          <w:lang w:val="nb-NO"/>
        </w:rPr>
        <w:t>l meg at jeg er ønsket!: sluttrapport fra Livsfaseprosjektet i trygdeetaten, et prosjekt under Nasjonal</w:t>
      </w:r>
      <w:r>
        <w:rPr>
          <w:i/>
          <w:lang w:val="nb-NO"/>
        </w:rPr>
        <w:t>t</w:t>
      </w:r>
      <w:r w:rsidRPr="00AA4DC6">
        <w:rPr>
          <w:i/>
          <w:lang w:val="nb-NO"/>
        </w:rPr>
        <w:t xml:space="preserve"> krafttak for seniorpolitikk i arbeidslivet.</w:t>
      </w:r>
      <w:r w:rsidR="00CD257F" w:rsidRPr="00CD257F">
        <w:rPr>
          <w:rFonts w:ascii="Calibri" w:hAnsi="Calibri"/>
          <w:lang w:val="nb-NO"/>
        </w:rPr>
        <w:t xml:space="preserve"> </w:t>
      </w:r>
      <w:r w:rsidR="00CD257F" w:rsidRPr="00B41BCA">
        <w:rPr>
          <w:rFonts w:ascii="Calibri" w:hAnsi="Calibri"/>
          <w:lang w:val="nb-NO"/>
        </w:rPr>
        <w:t>Oslo: Arbeidsforskningsinstituttet. AFI-rapport 2006:2.</w:t>
      </w:r>
      <w:r>
        <w:rPr>
          <w:lang w:val="nb-NO"/>
        </w:rPr>
        <w:tab/>
      </w:r>
      <w:r w:rsidR="00EF023D">
        <w:rPr>
          <w:lang w:val="nb-NO"/>
        </w:rPr>
        <w:br/>
      </w:r>
      <w:hyperlink r:id="rId90" w:history="1">
        <w:r w:rsidR="00EF023D" w:rsidRPr="00B41BCA">
          <w:rPr>
            <w:rStyle w:val="Hyperlink"/>
            <w:lang w:val="nb-NO"/>
          </w:rPr>
          <w:t>http://www.hioa.no/Om-HiOA/Senter-for-velferds-og-arbeidslivsforskning/AFI/Publikasjoner-AFI/Fortell-meg-at-jeg-er-oensket</w:t>
        </w:r>
      </w:hyperlink>
      <w:r w:rsidR="00EF023D" w:rsidRPr="00B41BCA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1080" w:hanging="1080"/>
        <w:rPr>
          <w:lang w:val="nb-NO"/>
        </w:rPr>
      </w:pPr>
      <w:r>
        <w:rPr>
          <w:lang w:val="nb-NO"/>
        </w:rPr>
        <w:t xml:space="preserve">Finsrud, H. Dons &amp; Hildrum, J.: </w:t>
      </w:r>
      <w:r w:rsidRPr="00EF0DA3">
        <w:rPr>
          <w:i/>
          <w:lang w:val="nb-NO"/>
        </w:rPr>
        <w:t>På vei mot en ny region?: evaluering av regionforsøket i Buskerud, Telemark og Vestfold</w:t>
      </w:r>
      <w:r w:rsidR="00BA67CC">
        <w:rPr>
          <w:lang w:val="nb-NO"/>
        </w:rPr>
        <w:t xml:space="preserve">. </w:t>
      </w:r>
      <w:r w:rsidR="00E83F22" w:rsidRPr="00B41BCA">
        <w:rPr>
          <w:rFonts w:ascii="Calibri" w:hAnsi="Calibri"/>
          <w:lang w:val="nb-NO"/>
        </w:rPr>
        <w:t>Oslo: Arbeidsforskningsinstituttet. AFI-rapport 2006:</w:t>
      </w:r>
      <w:r w:rsidR="00E83F22">
        <w:rPr>
          <w:rFonts w:ascii="Calibri" w:hAnsi="Calibri"/>
          <w:lang w:val="nb-NO"/>
        </w:rPr>
        <w:t>4</w:t>
      </w:r>
      <w:r w:rsidR="00E83F22" w:rsidRPr="00B41BCA">
        <w:rPr>
          <w:rFonts w:ascii="Calibri" w:hAnsi="Calibri"/>
          <w:lang w:val="nb-NO"/>
        </w:rPr>
        <w:t>.</w:t>
      </w:r>
      <w:r w:rsidR="00EF023D">
        <w:rPr>
          <w:lang w:val="nb-NO"/>
        </w:rPr>
        <w:br/>
      </w:r>
      <w:hyperlink r:id="rId91" w:history="1">
        <w:r w:rsidR="00EF023D" w:rsidRPr="00AD4D01">
          <w:rPr>
            <w:rStyle w:val="Hyperlink"/>
            <w:lang w:val="nb-NO"/>
          </w:rPr>
          <w:t>http://www.hioa.no/Om-HiOA/Senter-for-velferds-og-arbeidslivsforskning/AFI/Publikasjoner-AFI/Paa-vei-mot-en-ny-region</w:t>
        </w:r>
      </w:hyperlink>
      <w:r w:rsidR="00EF023D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1080" w:hanging="1080"/>
        <w:rPr>
          <w:lang w:val="nb-NO"/>
        </w:rPr>
      </w:pPr>
      <w:r w:rsidRPr="0027703D">
        <w:rPr>
          <w:lang w:val="nb-NO"/>
        </w:rPr>
        <w:t xml:space="preserve">Heen, H. &amp; Halrynjo S.: </w:t>
      </w:r>
      <w:r w:rsidRPr="0027703D">
        <w:rPr>
          <w:i/>
          <w:lang w:val="nb-NO"/>
        </w:rPr>
        <w:t>Samliv i Forsvaret</w:t>
      </w:r>
      <w:r>
        <w:rPr>
          <w:i/>
          <w:lang w:val="nb-NO"/>
        </w:rPr>
        <w:t>: e</w:t>
      </w:r>
      <w:r w:rsidRPr="0027703D">
        <w:rPr>
          <w:i/>
          <w:lang w:val="nb-NO"/>
        </w:rPr>
        <w:t>n kvantitativ studie av forholdet mellom familie og arbeid i befalsfamilier.</w:t>
      </w:r>
      <w:r w:rsidRPr="0027703D">
        <w:rPr>
          <w:lang w:val="nb-NO"/>
        </w:rPr>
        <w:t xml:space="preserve"> </w:t>
      </w:r>
      <w:r w:rsidR="00E83F22" w:rsidRPr="00B41BCA">
        <w:rPr>
          <w:rFonts w:ascii="Calibri" w:hAnsi="Calibri"/>
          <w:lang w:val="nb-NO"/>
        </w:rPr>
        <w:t>Oslo: Arbeidsforskningsinstituttet. AFI-rapport 2006:</w:t>
      </w:r>
      <w:r w:rsidR="00E83F22">
        <w:rPr>
          <w:rFonts w:ascii="Calibri" w:hAnsi="Calibri"/>
          <w:lang w:val="nb-NO"/>
        </w:rPr>
        <w:t>5</w:t>
      </w:r>
      <w:r w:rsidR="00E83F22" w:rsidRPr="00B41BCA">
        <w:rPr>
          <w:rFonts w:ascii="Calibri" w:hAnsi="Calibri"/>
          <w:lang w:val="nb-NO"/>
        </w:rPr>
        <w:t>.</w:t>
      </w:r>
      <w:r w:rsidRPr="00664C39">
        <w:rPr>
          <w:lang w:val="nb-NO"/>
        </w:rPr>
        <w:t xml:space="preserve"> </w:t>
      </w:r>
      <w:r w:rsidR="00EF023D">
        <w:rPr>
          <w:lang w:val="nb-NO"/>
        </w:rPr>
        <w:br/>
      </w:r>
      <w:hyperlink r:id="rId92" w:history="1">
        <w:r w:rsidR="00EF023D" w:rsidRPr="00AD4D01">
          <w:rPr>
            <w:rStyle w:val="Hyperlink"/>
            <w:lang w:val="nb-NO"/>
          </w:rPr>
          <w:t>http://www.hioa.no/Om-HiOA/Senter-for-velferds-og-arbeidslivsforskning/AFI/Publikasjoner-AFI/Samliv-i-Forsvaret</w:t>
        </w:r>
      </w:hyperlink>
      <w:r w:rsidR="00EF023D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1080" w:hanging="1080"/>
        <w:rPr>
          <w:lang w:val="nb-NO"/>
        </w:rPr>
      </w:pPr>
      <w:r w:rsidRPr="008F3CF4">
        <w:rPr>
          <w:lang w:val="nb-NO"/>
        </w:rPr>
        <w:t xml:space="preserve">Schafft, A. &amp; Spjelkavik, Ø.: </w:t>
      </w:r>
      <w:r>
        <w:rPr>
          <w:rStyle w:val="Emphasis"/>
          <w:lang w:val="nb-NO"/>
        </w:rPr>
        <w:t>På vei til jobb?: e</w:t>
      </w:r>
      <w:r w:rsidRPr="008F3CF4">
        <w:rPr>
          <w:rStyle w:val="Emphasis"/>
          <w:lang w:val="nb-NO"/>
        </w:rPr>
        <w:t>valuering av arbeidsmarkedssatsingen for sosialhjelpsmottaker</w:t>
      </w:r>
      <w:r>
        <w:rPr>
          <w:rStyle w:val="Emphasis"/>
          <w:lang w:val="nb-NO"/>
        </w:rPr>
        <w:t>e.</w:t>
      </w:r>
      <w:r>
        <w:rPr>
          <w:rStyle w:val="Emphasis"/>
          <w:i w:val="0"/>
          <w:lang w:val="nb-NO"/>
        </w:rPr>
        <w:t xml:space="preserve"> </w:t>
      </w:r>
      <w:bookmarkStart w:id="2" w:name="OLE_LINK5"/>
      <w:bookmarkStart w:id="3" w:name="OLE_LINK6"/>
      <w:r w:rsidR="00E83F22" w:rsidRPr="00B41BCA">
        <w:rPr>
          <w:rFonts w:ascii="Calibri" w:hAnsi="Calibri"/>
          <w:lang w:val="nb-NO"/>
        </w:rPr>
        <w:t>Oslo: Arbeidsforskningsinstituttet. AFI-rapport 2006:</w:t>
      </w:r>
      <w:r w:rsidR="00E83F22">
        <w:rPr>
          <w:rFonts w:ascii="Calibri" w:hAnsi="Calibri"/>
          <w:lang w:val="nb-NO"/>
        </w:rPr>
        <w:t>7</w:t>
      </w:r>
      <w:r w:rsidR="00E83F22" w:rsidRPr="00B41BCA">
        <w:rPr>
          <w:rFonts w:ascii="Calibri" w:hAnsi="Calibri"/>
          <w:lang w:val="nb-NO"/>
        </w:rPr>
        <w:t>.</w:t>
      </w:r>
      <w:r w:rsidR="00EF023D">
        <w:rPr>
          <w:lang w:val="nb-NO"/>
        </w:rPr>
        <w:br/>
      </w:r>
      <w:hyperlink r:id="rId93" w:history="1">
        <w:r w:rsidR="00EF023D" w:rsidRPr="00AD4D01">
          <w:rPr>
            <w:rStyle w:val="Hyperlink"/>
            <w:lang w:val="nb-NO"/>
          </w:rPr>
          <w:t>http://www.hioa.no/Om-HiOA/Senter-for-velferds-og-arbeidslivsforskning/AFI/Publikasjoner-AFI/Paa-vei-til-jobb</w:t>
        </w:r>
      </w:hyperlink>
      <w:r w:rsidR="00EF023D" w:rsidRPr="00AD4D01">
        <w:rPr>
          <w:lang w:val="nb-NO"/>
        </w:rPr>
        <w:t xml:space="preserve"> </w:t>
      </w:r>
    </w:p>
    <w:bookmarkEnd w:id="2"/>
    <w:bookmarkEnd w:id="3"/>
    <w:p w:rsidR="00D1197E" w:rsidRPr="00AD4D01" w:rsidRDefault="00D1197E" w:rsidP="00D1197E">
      <w:pPr>
        <w:pStyle w:val="publikasjonsliste"/>
        <w:ind w:left="1080" w:hanging="1080"/>
        <w:rPr>
          <w:lang w:val="nb-NO"/>
        </w:rPr>
      </w:pPr>
      <w:r w:rsidRPr="00D60D38">
        <w:rPr>
          <w:lang w:val="nb-NO"/>
        </w:rPr>
        <w:t xml:space="preserve">Brøgger, B., Wathne, C.T.: </w:t>
      </w:r>
      <w:r w:rsidRPr="00D60D38">
        <w:rPr>
          <w:i/>
          <w:lang w:val="nb-NO"/>
        </w:rPr>
        <w:t>Hva fremmer og hva hemmer vekst i små og mellomstore bedrifter?</w:t>
      </w:r>
      <w:r w:rsidR="00E83F22" w:rsidRPr="00E83F22">
        <w:rPr>
          <w:rFonts w:ascii="Calibri" w:hAnsi="Calibri"/>
          <w:lang w:val="nb-NO"/>
        </w:rPr>
        <w:t xml:space="preserve"> </w:t>
      </w:r>
      <w:r w:rsidR="00E83F22" w:rsidRPr="00B41BCA">
        <w:rPr>
          <w:rFonts w:ascii="Calibri" w:hAnsi="Calibri"/>
          <w:lang w:val="nb-NO"/>
        </w:rPr>
        <w:t>Oslo: Arbeidsforskningsinstituttet. AFI-rapport 200</w:t>
      </w:r>
      <w:r w:rsidR="00E83F22">
        <w:rPr>
          <w:rFonts w:ascii="Calibri" w:hAnsi="Calibri"/>
          <w:lang w:val="nb-NO"/>
        </w:rPr>
        <w:t>5</w:t>
      </w:r>
      <w:r w:rsidR="00E83F22" w:rsidRPr="00B41BCA">
        <w:rPr>
          <w:rFonts w:ascii="Calibri" w:hAnsi="Calibri"/>
          <w:lang w:val="nb-NO"/>
        </w:rPr>
        <w:t>:</w:t>
      </w:r>
      <w:r w:rsidR="00E83F22">
        <w:rPr>
          <w:rFonts w:ascii="Calibri" w:hAnsi="Calibri"/>
          <w:lang w:val="nb-NO"/>
        </w:rPr>
        <w:t>1</w:t>
      </w:r>
      <w:r w:rsidR="00E83F22" w:rsidRPr="00B41BCA">
        <w:rPr>
          <w:rFonts w:ascii="Calibri" w:hAnsi="Calibri"/>
          <w:lang w:val="nb-NO"/>
        </w:rPr>
        <w:t>.</w:t>
      </w:r>
      <w:r>
        <w:rPr>
          <w:lang w:val="nb-NO"/>
        </w:rPr>
        <w:t xml:space="preserve"> </w:t>
      </w:r>
      <w:hyperlink r:id="rId94" w:history="1">
        <w:r w:rsidR="00EF023D" w:rsidRPr="00AD4D01">
          <w:rPr>
            <w:rStyle w:val="Hyperlink"/>
            <w:lang w:val="nb-NO"/>
          </w:rPr>
          <w:t>http://www.hioa.no/Om-HiOA/Senter-for-velferds-og-arbeidslivsforskning/AFI/Publikasjoner-AFI/Hva-fremmer-og-hva-hemmer-vekst-i-smaa-og-mellomstore-bedrifter</w:t>
        </w:r>
      </w:hyperlink>
      <w:r w:rsidR="00EF023D" w:rsidRPr="00AD4D01">
        <w:rPr>
          <w:lang w:val="nb-NO"/>
        </w:rPr>
        <w:t xml:space="preserve"> </w:t>
      </w:r>
    </w:p>
    <w:p w:rsidR="00D1197E" w:rsidRPr="00E83F22" w:rsidRDefault="00D1197E" w:rsidP="00D1197E">
      <w:pPr>
        <w:pStyle w:val="publikasjonsliste"/>
        <w:ind w:left="1080" w:hanging="1080"/>
        <w:rPr>
          <w:szCs w:val="22"/>
          <w:lang w:val="nb-NO"/>
        </w:rPr>
      </w:pPr>
      <w:r w:rsidRPr="00B80D73">
        <w:rPr>
          <w:color w:val="000000"/>
          <w:szCs w:val="22"/>
          <w:lang w:val="nb-NO"/>
        </w:rPr>
        <w:t xml:space="preserve">Hetle, A. (red.): </w:t>
      </w:r>
      <w:r w:rsidRPr="00B80D73">
        <w:rPr>
          <w:i/>
          <w:color w:val="000000"/>
          <w:szCs w:val="22"/>
          <w:lang w:val="nb-NO"/>
        </w:rPr>
        <w:t>Munnkurv og varsling: en studie av ytringsfrihetens vilkår blant sykepleiere</w:t>
      </w:r>
      <w:r w:rsidRPr="00B80D73">
        <w:rPr>
          <w:color w:val="000000"/>
          <w:szCs w:val="22"/>
          <w:lang w:val="nb-NO"/>
        </w:rPr>
        <w:t>.</w:t>
      </w:r>
      <w:r w:rsidR="00E83F22">
        <w:rPr>
          <w:color w:val="000000"/>
          <w:szCs w:val="22"/>
          <w:lang w:val="nb-NO"/>
        </w:rPr>
        <w:t xml:space="preserve"> </w:t>
      </w:r>
      <w:r w:rsidR="00E83F22" w:rsidRPr="00B41BCA">
        <w:rPr>
          <w:rFonts w:ascii="Calibri" w:hAnsi="Calibri"/>
          <w:lang w:val="nb-NO"/>
        </w:rPr>
        <w:t>Oslo: Arbeidsforskningsinstituttet. AFI-rapport 200</w:t>
      </w:r>
      <w:r w:rsidR="00E83F22">
        <w:rPr>
          <w:rFonts w:ascii="Calibri" w:hAnsi="Calibri"/>
          <w:lang w:val="nb-NO"/>
        </w:rPr>
        <w:t>5</w:t>
      </w:r>
      <w:r w:rsidR="00E83F22" w:rsidRPr="00B41BCA">
        <w:rPr>
          <w:rFonts w:ascii="Calibri" w:hAnsi="Calibri"/>
          <w:lang w:val="nb-NO"/>
        </w:rPr>
        <w:t>:</w:t>
      </w:r>
      <w:r w:rsidR="00E83F22">
        <w:rPr>
          <w:rFonts w:ascii="Calibri" w:hAnsi="Calibri"/>
          <w:lang w:val="nb-NO"/>
        </w:rPr>
        <w:t>2</w:t>
      </w:r>
      <w:r w:rsidR="00E83F22" w:rsidRPr="00B41BCA">
        <w:rPr>
          <w:rFonts w:ascii="Calibri" w:hAnsi="Calibri"/>
          <w:lang w:val="nb-NO"/>
        </w:rPr>
        <w:t>.</w:t>
      </w:r>
      <w:r w:rsidR="00E83F22">
        <w:rPr>
          <w:lang w:val="nb-NO"/>
        </w:rPr>
        <w:t xml:space="preserve"> </w:t>
      </w:r>
      <w:r w:rsidRPr="00B80D73">
        <w:rPr>
          <w:color w:val="000000"/>
          <w:szCs w:val="22"/>
          <w:lang w:val="nb-NO"/>
        </w:rPr>
        <w:t xml:space="preserve"> </w:t>
      </w:r>
      <w:hyperlink r:id="rId95" w:history="1">
        <w:r w:rsidR="00EF023D" w:rsidRPr="00E83F22">
          <w:rPr>
            <w:rStyle w:val="Hyperlink"/>
            <w:szCs w:val="22"/>
            <w:lang w:val="nb-NO"/>
          </w:rPr>
          <w:t>http://www.hioa.no/Om-HiOA/Senter-for-velferds-og-arbeidslivsforskning/AFI/Publikasjoner-AFI/Munnkurv-og-varsling</w:t>
        </w:r>
      </w:hyperlink>
      <w:r w:rsidR="00EF023D" w:rsidRPr="00E83F22">
        <w:rPr>
          <w:color w:val="000000"/>
          <w:szCs w:val="22"/>
          <w:lang w:val="nb-NO"/>
        </w:rPr>
        <w:t xml:space="preserve"> </w:t>
      </w:r>
    </w:p>
    <w:p w:rsidR="00D1197E" w:rsidRPr="00CD257F" w:rsidRDefault="00D1197E" w:rsidP="00D1197E">
      <w:pPr>
        <w:pStyle w:val="publikasjonsliste"/>
        <w:ind w:left="1080" w:hanging="1080"/>
        <w:rPr>
          <w:szCs w:val="22"/>
          <w:lang w:val="nb-NO"/>
        </w:rPr>
      </w:pPr>
      <w:r w:rsidRPr="00C81F92">
        <w:rPr>
          <w:lang w:val="nb-NO"/>
        </w:rPr>
        <w:t xml:space="preserve">Frøyland, K., Grimsmo, A., Sørensen, B.Aa.: </w:t>
      </w:r>
      <w:r w:rsidRPr="00C81F92">
        <w:rPr>
          <w:i/>
          <w:lang w:val="nb-NO"/>
        </w:rPr>
        <w:t>Evaluering av AKAN. Rusmiddelforebygging i norsk arbeidsliv</w:t>
      </w:r>
      <w:r w:rsidR="00BA67CC">
        <w:rPr>
          <w:lang w:val="nb-NO"/>
        </w:rPr>
        <w:t xml:space="preserve">. </w:t>
      </w:r>
      <w:r w:rsidR="00E83F22" w:rsidRPr="00B41BCA">
        <w:rPr>
          <w:rFonts w:ascii="Calibri" w:hAnsi="Calibri"/>
          <w:lang w:val="nb-NO"/>
        </w:rPr>
        <w:t>Oslo: Arbeidsforskningsinstituttet. AFI-rapport 200</w:t>
      </w:r>
      <w:r w:rsidR="00E83F22">
        <w:rPr>
          <w:rFonts w:ascii="Calibri" w:hAnsi="Calibri"/>
          <w:lang w:val="nb-NO"/>
        </w:rPr>
        <w:t>5</w:t>
      </w:r>
      <w:r w:rsidR="00E83F22" w:rsidRPr="00B41BCA">
        <w:rPr>
          <w:rFonts w:ascii="Calibri" w:hAnsi="Calibri"/>
          <w:lang w:val="nb-NO"/>
        </w:rPr>
        <w:t>:</w:t>
      </w:r>
      <w:r w:rsidR="00E83F22">
        <w:rPr>
          <w:rFonts w:ascii="Calibri" w:hAnsi="Calibri"/>
          <w:lang w:val="nb-NO"/>
        </w:rPr>
        <w:t>5</w:t>
      </w:r>
      <w:r w:rsidR="00E83F22" w:rsidRPr="00B41BCA">
        <w:rPr>
          <w:rFonts w:ascii="Calibri" w:hAnsi="Calibri"/>
          <w:lang w:val="nb-NO"/>
        </w:rPr>
        <w:t>.</w:t>
      </w:r>
      <w:r w:rsidR="00E83F22">
        <w:rPr>
          <w:lang w:val="nb-NO"/>
        </w:rPr>
        <w:t xml:space="preserve"> </w:t>
      </w:r>
      <w:r w:rsidR="00EF023D">
        <w:rPr>
          <w:lang w:val="nb-NO"/>
        </w:rPr>
        <w:t xml:space="preserve"> </w:t>
      </w:r>
      <w:r w:rsidR="00BA67CC">
        <w:rPr>
          <w:lang w:val="nb-NO"/>
        </w:rPr>
        <w:br/>
      </w:r>
      <w:hyperlink r:id="rId96" w:history="1">
        <w:r w:rsidR="00EF023D" w:rsidRPr="00CD257F">
          <w:rPr>
            <w:rStyle w:val="Hyperlink"/>
            <w:lang w:val="nb-NO"/>
          </w:rPr>
          <w:t>http://www.hioa.no/Om-HiOA/Senter-for-velferds-og-arbeidslivsforskning/AFI/Publikasjoner-AFI/Evaluering-av-AKAN</w:t>
        </w:r>
      </w:hyperlink>
      <w:r w:rsidR="00EF023D" w:rsidRPr="00CD257F">
        <w:rPr>
          <w:lang w:val="nb-NO"/>
        </w:rPr>
        <w:t xml:space="preserve"> </w:t>
      </w:r>
    </w:p>
    <w:p w:rsidR="00D1197E" w:rsidRPr="00F708A5" w:rsidRDefault="00D1197E" w:rsidP="00D1197E">
      <w:pPr>
        <w:pStyle w:val="rapp-notliste"/>
        <w:tabs>
          <w:tab w:val="left" w:pos="851"/>
        </w:tabs>
        <w:ind w:left="851" w:hanging="851"/>
        <w:jc w:val="left"/>
      </w:pPr>
      <w:r w:rsidRPr="00F708A5">
        <w:rPr>
          <w:color w:val="000000"/>
          <w:szCs w:val="16"/>
        </w:rPr>
        <w:t xml:space="preserve">Sørensen, B.A.: </w:t>
      </w:r>
      <w:r w:rsidRPr="00F05CCB">
        <w:rPr>
          <w:i/>
          <w:iCs/>
          <w:color w:val="000000"/>
          <w:szCs w:val="16"/>
        </w:rPr>
        <w:t>Redaktørliv. Om redaksjonell og relasjonell ledelse</w:t>
      </w:r>
      <w:r w:rsidRPr="00F708A5">
        <w:rPr>
          <w:color w:val="000000"/>
          <w:szCs w:val="16"/>
        </w:rPr>
        <w:t xml:space="preserve">. </w:t>
      </w:r>
      <w:r w:rsidR="00E83F22" w:rsidRPr="00B41BCA">
        <w:rPr>
          <w:rFonts w:ascii="Calibri" w:hAnsi="Calibri"/>
        </w:rPr>
        <w:t>Oslo: Arbeidsforskningsinstituttet. AFI-rapport 200</w:t>
      </w:r>
      <w:r w:rsidR="00E83F22">
        <w:rPr>
          <w:rFonts w:ascii="Calibri" w:hAnsi="Calibri"/>
        </w:rPr>
        <w:t>4</w:t>
      </w:r>
      <w:r w:rsidR="00E83F22" w:rsidRPr="00B41BCA">
        <w:rPr>
          <w:rFonts w:ascii="Calibri" w:hAnsi="Calibri"/>
        </w:rPr>
        <w:t>:</w:t>
      </w:r>
      <w:r w:rsidR="00E83F22">
        <w:rPr>
          <w:rFonts w:ascii="Calibri" w:hAnsi="Calibri"/>
        </w:rPr>
        <w:t>5</w:t>
      </w:r>
      <w:r w:rsidR="00E83F22" w:rsidRPr="00B41BCA">
        <w:rPr>
          <w:rFonts w:ascii="Calibri" w:hAnsi="Calibri"/>
        </w:rPr>
        <w:t>.</w:t>
      </w:r>
      <w:r w:rsidR="00E83F22">
        <w:t xml:space="preserve"> </w:t>
      </w:r>
      <w:r w:rsidR="00DF79A2">
        <w:rPr>
          <w:color w:val="000000"/>
          <w:szCs w:val="16"/>
        </w:rPr>
        <w:t xml:space="preserve"> </w:t>
      </w:r>
      <w:hyperlink r:id="rId97" w:history="1">
        <w:r w:rsidR="00DF79A2" w:rsidRPr="000E475C">
          <w:rPr>
            <w:rStyle w:val="Hyperlink"/>
            <w:szCs w:val="16"/>
          </w:rPr>
          <w:t>http://www.hioa.no/Om-HiOA/Senter-for-velferds-og-arbeidslivsforskning/AFI/Publikasjoner-AFI/Redaktoerliv</w:t>
        </w:r>
      </w:hyperlink>
      <w:r w:rsidR="00DF79A2">
        <w:rPr>
          <w:color w:val="000000"/>
          <w:szCs w:val="16"/>
        </w:rPr>
        <w:t xml:space="preserve"> </w:t>
      </w:r>
    </w:p>
    <w:p w:rsidR="00D1197E" w:rsidRDefault="00D1197E" w:rsidP="00D1197E">
      <w:pPr>
        <w:pStyle w:val="rapp-notliste"/>
        <w:tabs>
          <w:tab w:val="left" w:pos="851"/>
        </w:tabs>
        <w:ind w:left="851" w:hanging="851"/>
        <w:jc w:val="left"/>
      </w:pPr>
      <w:r>
        <w:t xml:space="preserve">Brøgger, B., Finsrud, H.D.: </w:t>
      </w:r>
      <w:r w:rsidRPr="007F2605">
        <w:rPr>
          <w:i/>
        </w:rPr>
        <w:t>Fylkeskommunen som regional utviklingsaktør: et innspill til utviklingsdialogene i Vestfold</w:t>
      </w:r>
      <w:r>
        <w:t xml:space="preserve">. </w:t>
      </w:r>
      <w:r w:rsidR="00E83F22" w:rsidRPr="00B41BCA">
        <w:rPr>
          <w:rFonts w:ascii="Calibri" w:hAnsi="Calibri"/>
        </w:rPr>
        <w:t>Oslo: Arbeidsforskningsinstituttet. AFI-rapport 200</w:t>
      </w:r>
      <w:r w:rsidR="00E83F22">
        <w:rPr>
          <w:rFonts w:ascii="Calibri" w:hAnsi="Calibri"/>
        </w:rPr>
        <w:t>3</w:t>
      </w:r>
      <w:r w:rsidR="00E83F22" w:rsidRPr="00B41BCA">
        <w:rPr>
          <w:rFonts w:ascii="Calibri" w:hAnsi="Calibri"/>
        </w:rPr>
        <w:t>:</w:t>
      </w:r>
      <w:r w:rsidR="00E83F22">
        <w:rPr>
          <w:rFonts w:ascii="Calibri" w:hAnsi="Calibri"/>
        </w:rPr>
        <w:t>2</w:t>
      </w:r>
      <w:r w:rsidR="00E83F22" w:rsidRPr="00B41BCA">
        <w:rPr>
          <w:rFonts w:ascii="Calibri" w:hAnsi="Calibri"/>
        </w:rPr>
        <w:t>.</w:t>
      </w:r>
      <w:r w:rsidR="00E83F22">
        <w:t xml:space="preserve"> </w:t>
      </w:r>
      <w:hyperlink r:id="rId98" w:history="1">
        <w:r w:rsidR="00C1248D" w:rsidRPr="000E475C">
          <w:rPr>
            <w:rStyle w:val="Hyperlink"/>
          </w:rPr>
          <w:t>http://www.hioa.no/Om-HiOA/Senter-for-velferds-og-arbeidslivsforskning/AFI/Publikasjoner-AFI/Fylkeskommunen-som-regional-utviklingsaktoer</w:t>
        </w:r>
      </w:hyperlink>
      <w:r w:rsidR="00C1248D">
        <w:t xml:space="preserve"> </w:t>
      </w:r>
    </w:p>
    <w:p w:rsidR="00D1197E" w:rsidRPr="00C1248D" w:rsidRDefault="00D1197E" w:rsidP="00D1197E">
      <w:pPr>
        <w:pStyle w:val="rapp-notliste"/>
        <w:tabs>
          <w:tab w:val="left" w:pos="851"/>
        </w:tabs>
        <w:ind w:left="851" w:hanging="851"/>
        <w:jc w:val="left"/>
      </w:pPr>
      <w:r>
        <w:t xml:space="preserve">Spjelkavik, Ø., Frøyland, K., Skarðhamar, T.: </w:t>
      </w:r>
      <w:r w:rsidRPr="007F2605">
        <w:rPr>
          <w:i/>
        </w:rPr>
        <w:t>Yrkeshemmede i det ordinære arbeidslivet - inkludering gjennom Arbeid med bistand</w:t>
      </w:r>
      <w:r>
        <w:t>.</w:t>
      </w:r>
      <w:r w:rsidR="00E83F22">
        <w:t xml:space="preserve"> </w:t>
      </w:r>
      <w:r w:rsidR="00E83F22" w:rsidRPr="00B41BCA">
        <w:rPr>
          <w:rFonts w:ascii="Calibri" w:hAnsi="Calibri"/>
        </w:rPr>
        <w:t>Oslo: Arbeidsforskningsinstituttet. AFI-rapport 200</w:t>
      </w:r>
      <w:r w:rsidR="00E83F22">
        <w:rPr>
          <w:rFonts w:ascii="Calibri" w:hAnsi="Calibri"/>
        </w:rPr>
        <w:t>3</w:t>
      </w:r>
      <w:r w:rsidR="00E83F22" w:rsidRPr="00B41BCA">
        <w:rPr>
          <w:rFonts w:ascii="Calibri" w:hAnsi="Calibri"/>
        </w:rPr>
        <w:t>:</w:t>
      </w:r>
      <w:r w:rsidR="00E83F22">
        <w:rPr>
          <w:rFonts w:ascii="Calibri" w:hAnsi="Calibri"/>
        </w:rPr>
        <w:t>3</w:t>
      </w:r>
      <w:r w:rsidR="00E83F22" w:rsidRPr="00B41BCA">
        <w:rPr>
          <w:rFonts w:ascii="Calibri" w:hAnsi="Calibri"/>
        </w:rPr>
        <w:t>.</w:t>
      </w:r>
      <w:r w:rsidR="00E83F22">
        <w:t xml:space="preserve"> </w:t>
      </w:r>
      <w:r>
        <w:t xml:space="preserve"> </w:t>
      </w:r>
      <w:hyperlink r:id="rId99" w:history="1">
        <w:r w:rsidR="00C1248D" w:rsidRPr="000E475C">
          <w:rPr>
            <w:rStyle w:val="Hyperlink"/>
          </w:rPr>
          <w:t>http://www.hioa.no/Om-HiOA/Senter-for-velferds-og-arbeidslivsforskning/AFI/Publikasjoner-AFI/Yrkeshemmede-i-det-ordinaere-arbeidslivet</w:t>
        </w:r>
      </w:hyperlink>
      <w:r w:rsidR="00C1248D">
        <w:t xml:space="preserve"> </w:t>
      </w:r>
    </w:p>
    <w:p w:rsidR="00D1197E" w:rsidRPr="00877B8D" w:rsidRDefault="00D1197E" w:rsidP="00D1197E">
      <w:pPr>
        <w:pStyle w:val="rapp-notliste"/>
        <w:tabs>
          <w:tab w:val="left" w:pos="851"/>
        </w:tabs>
        <w:ind w:left="851" w:hanging="851"/>
        <w:jc w:val="left"/>
      </w:pPr>
      <w:r w:rsidRPr="00877B8D">
        <w:t xml:space="preserve">Grimsmo, A., Frøyland, K., Lunde, P.H., i samarbeid med Gould, K.: </w:t>
      </w:r>
      <w:r w:rsidRPr="00A76D4E">
        <w:rPr>
          <w:i/>
          <w:iCs/>
        </w:rPr>
        <w:t>Maskinføreres arbeidsmiljø – på godt og vondt: en undersøkelse om rekruttering, tidlig avgang, arbeidsmiljø og helseforhold blant maskinførere i anleggssektoren</w:t>
      </w:r>
      <w:r w:rsidRPr="00A76D4E">
        <w:rPr>
          <w:i/>
        </w:rPr>
        <w:t>.</w:t>
      </w:r>
      <w:r w:rsidR="00100829">
        <w:t xml:space="preserve"> </w:t>
      </w:r>
      <w:r w:rsidR="00E83F22" w:rsidRPr="00B41BCA">
        <w:rPr>
          <w:rFonts w:ascii="Calibri" w:hAnsi="Calibri"/>
        </w:rPr>
        <w:t>Oslo: Arbeidsforskningsinstituttet. AFI-rapport 200</w:t>
      </w:r>
      <w:r w:rsidR="00E83F22">
        <w:rPr>
          <w:rFonts w:ascii="Calibri" w:hAnsi="Calibri"/>
        </w:rPr>
        <w:t>2</w:t>
      </w:r>
      <w:r w:rsidR="00E83F22" w:rsidRPr="00B41BCA">
        <w:rPr>
          <w:rFonts w:ascii="Calibri" w:hAnsi="Calibri"/>
        </w:rPr>
        <w:t>:</w:t>
      </w:r>
      <w:r w:rsidR="00E83F22">
        <w:rPr>
          <w:rFonts w:ascii="Calibri" w:hAnsi="Calibri"/>
        </w:rPr>
        <w:t>2</w:t>
      </w:r>
      <w:r w:rsidR="00E83F22" w:rsidRPr="00B41BCA">
        <w:rPr>
          <w:rFonts w:ascii="Calibri" w:hAnsi="Calibri"/>
        </w:rPr>
        <w:t>.</w:t>
      </w:r>
      <w:r w:rsidR="00E83F22">
        <w:t xml:space="preserve"> </w:t>
      </w:r>
      <w:hyperlink r:id="rId100" w:history="1">
        <w:r w:rsidR="00D97D6D" w:rsidRPr="000E475C">
          <w:rPr>
            <w:rStyle w:val="Hyperlink"/>
          </w:rPr>
          <w:t>http://www.hioa.no/Om-HiOA/Senter-for-velferds-og-arbeidslivsforskning/AFI/Publikasjoner-AFI/Maskinfoereres-arbeidsmiljoe-paa-godt-og-vondt</w:t>
        </w:r>
      </w:hyperlink>
      <w:r w:rsidR="00D97D6D">
        <w:t xml:space="preserve"> </w:t>
      </w:r>
    </w:p>
    <w:p w:rsidR="00D1197E" w:rsidRPr="00877B8D" w:rsidRDefault="00D1197E" w:rsidP="00D1197E">
      <w:pPr>
        <w:pStyle w:val="rapp-notliste"/>
        <w:tabs>
          <w:tab w:val="left" w:pos="851"/>
        </w:tabs>
        <w:ind w:left="851" w:hanging="851"/>
        <w:jc w:val="left"/>
      </w:pPr>
      <w:r w:rsidRPr="00877B8D">
        <w:t xml:space="preserve">Blichfeldt, J.F.: </w:t>
      </w:r>
      <w:r w:rsidRPr="00A76D4E">
        <w:rPr>
          <w:i/>
          <w:iCs/>
        </w:rPr>
        <w:t>En framtid som lærer?: en studie i utviklingsarbeid ved åtte skoler med sikte på kvalitativ forbedring og forlenging av yrkeskarrieren</w:t>
      </w:r>
      <w:r w:rsidRPr="00A76D4E">
        <w:rPr>
          <w:i/>
        </w:rPr>
        <w:t>.</w:t>
      </w:r>
      <w:r w:rsidRPr="00877B8D">
        <w:t xml:space="preserve"> </w:t>
      </w:r>
      <w:r w:rsidR="00E83F22" w:rsidRPr="00B41BCA">
        <w:rPr>
          <w:rFonts w:ascii="Calibri" w:hAnsi="Calibri"/>
        </w:rPr>
        <w:t>Oslo: Arbeidsforskningsinstituttet. AFI-rapport 200</w:t>
      </w:r>
      <w:r w:rsidR="00E83F22">
        <w:rPr>
          <w:rFonts w:ascii="Calibri" w:hAnsi="Calibri"/>
        </w:rPr>
        <w:t>2</w:t>
      </w:r>
      <w:r w:rsidR="00E83F22" w:rsidRPr="00B41BCA">
        <w:rPr>
          <w:rFonts w:ascii="Calibri" w:hAnsi="Calibri"/>
        </w:rPr>
        <w:t>:</w:t>
      </w:r>
      <w:r w:rsidR="00E83F22">
        <w:rPr>
          <w:rFonts w:ascii="Calibri" w:hAnsi="Calibri"/>
        </w:rPr>
        <w:t>3</w:t>
      </w:r>
      <w:r w:rsidR="00E83F22" w:rsidRPr="00B41BCA">
        <w:rPr>
          <w:rFonts w:ascii="Calibri" w:hAnsi="Calibri"/>
        </w:rPr>
        <w:t>.</w:t>
      </w:r>
      <w:r w:rsidR="00100829">
        <w:br/>
      </w:r>
      <w:hyperlink r:id="rId101" w:history="1">
        <w:r w:rsidR="00D97D6D" w:rsidRPr="000E475C">
          <w:rPr>
            <w:rStyle w:val="Hyperlink"/>
          </w:rPr>
          <w:t>http://www.hioa.no/Om-HiOA/Senter-for-velferds-og-arbeidslivsforskning/AFI/Publikasjoner-AFI/En-framtid-som-laerer</w:t>
        </w:r>
      </w:hyperlink>
      <w:r w:rsidR="00D97D6D">
        <w:t xml:space="preserve"> </w:t>
      </w:r>
    </w:p>
    <w:p w:rsidR="00D1197E" w:rsidRDefault="00D1197E" w:rsidP="00100829">
      <w:pPr>
        <w:pStyle w:val="rapp-notliste"/>
        <w:jc w:val="left"/>
      </w:pPr>
      <w:r>
        <w:t xml:space="preserve">Sørensen, B.Aa..: </w:t>
      </w:r>
      <w:r w:rsidRPr="00E02351">
        <w:rPr>
          <w:i/>
        </w:rPr>
        <w:t>Et nytt Helse-Norge</w:t>
      </w:r>
      <w:r>
        <w:t xml:space="preserve">. </w:t>
      </w:r>
      <w:r w:rsidR="00E83F22" w:rsidRPr="00B41BCA">
        <w:rPr>
          <w:rFonts w:ascii="Calibri" w:hAnsi="Calibri"/>
        </w:rPr>
        <w:t>Oslo: Arbeidsforskningsinstituttet. AFI-rapport 200</w:t>
      </w:r>
      <w:r w:rsidR="00E83F22">
        <w:rPr>
          <w:rFonts w:ascii="Calibri" w:hAnsi="Calibri"/>
        </w:rPr>
        <w:t>1</w:t>
      </w:r>
      <w:r w:rsidR="00E83F22" w:rsidRPr="00B41BCA">
        <w:rPr>
          <w:rFonts w:ascii="Calibri" w:hAnsi="Calibri"/>
        </w:rPr>
        <w:t>:</w:t>
      </w:r>
      <w:r w:rsidR="00E83F22">
        <w:rPr>
          <w:rFonts w:ascii="Calibri" w:hAnsi="Calibri"/>
        </w:rPr>
        <w:t>5</w:t>
      </w:r>
      <w:r w:rsidR="00E83F22" w:rsidRPr="00B41BCA">
        <w:rPr>
          <w:rFonts w:ascii="Calibri" w:hAnsi="Calibri"/>
        </w:rPr>
        <w:t>.</w:t>
      </w:r>
      <w:r w:rsidR="00E83F22">
        <w:t xml:space="preserve"> </w:t>
      </w:r>
      <w:r w:rsidR="00100829">
        <w:t xml:space="preserve"> </w:t>
      </w:r>
      <w:r w:rsidR="00100829">
        <w:br/>
      </w:r>
      <w:hyperlink r:id="rId102" w:history="1">
        <w:r w:rsidR="00D97D6D" w:rsidRPr="000E475C">
          <w:rPr>
            <w:rStyle w:val="Hyperlink"/>
          </w:rPr>
          <w:t>http://www.hioa.no/Om-HiOA/Senter-for-velferds-og-arbeidslivsforskning/AFI/Publikasjoner-AFI/Et-nytt-Helse-Norge</w:t>
        </w:r>
      </w:hyperlink>
      <w:r w:rsidR="00D97D6D">
        <w:t xml:space="preserve"> </w:t>
      </w:r>
    </w:p>
    <w:p w:rsidR="00D1197E" w:rsidRDefault="00D1197E" w:rsidP="00100829">
      <w:pPr>
        <w:pStyle w:val="rapp-notliste"/>
        <w:jc w:val="left"/>
      </w:pPr>
      <w:r>
        <w:t xml:space="preserve">Lauvdal, T., Rymoen, E., Grooss, B-O.: </w:t>
      </w:r>
      <w:r w:rsidRPr="00A915A2">
        <w:rPr>
          <w:i/>
        </w:rPr>
        <w:t>Kommuner og lærere - "Farlige forbindelser"?: om konsekvenser av plassering av forhandlingsansvaret for lærerne</w:t>
      </w:r>
      <w:r>
        <w:t xml:space="preserve">. </w:t>
      </w:r>
      <w:r w:rsidR="00E83F22" w:rsidRPr="00B41BCA">
        <w:rPr>
          <w:rFonts w:ascii="Calibri" w:hAnsi="Calibri"/>
        </w:rPr>
        <w:t xml:space="preserve">Oslo: Arbeidsforskningsinstituttet. AFI-rapport </w:t>
      </w:r>
      <w:r w:rsidR="00E83F22">
        <w:rPr>
          <w:rFonts w:ascii="Calibri" w:hAnsi="Calibri"/>
        </w:rPr>
        <w:t>1998</w:t>
      </w:r>
      <w:r w:rsidR="00E83F22" w:rsidRPr="00B41BCA">
        <w:rPr>
          <w:rFonts w:ascii="Calibri" w:hAnsi="Calibri"/>
        </w:rPr>
        <w:t>:</w:t>
      </w:r>
      <w:r w:rsidR="00E83F22">
        <w:rPr>
          <w:rFonts w:ascii="Calibri" w:hAnsi="Calibri"/>
        </w:rPr>
        <w:t>3</w:t>
      </w:r>
      <w:r w:rsidR="00E83F22" w:rsidRPr="00B41BCA">
        <w:rPr>
          <w:rFonts w:ascii="Calibri" w:hAnsi="Calibri"/>
        </w:rPr>
        <w:t>.</w:t>
      </w:r>
      <w:r w:rsidR="00E83F22">
        <w:t xml:space="preserve"> </w:t>
      </w:r>
      <w:hyperlink r:id="rId103" w:history="1">
        <w:r w:rsidR="00D97D6D" w:rsidRPr="000E475C">
          <w:rPr>
            <w:rStyle w:val="Hyperlink"/>
          </w:rPr>
          <w:t>http://www.hioa.no/Om-HiOA/Senter-for-velferds-og-arbeidslivsforskning/AFI/Publikasjoner-AFI/Kommuner-og-laerere-Farlige-forbindelser2</w:t>
        </w:r>
      </w:hyperlink>
      <w:r w:rsidR="00D97D6D">
        <w:t xml:space="preserve"> </w:t>
      </w:r>
    </w:p>
    <w:p w:rsidR="00D1197E" w:rsidRDefault="00D1197E" w:rsidP="00D1197E">
      <w:pPr>
        <w:pStyle w:val="rapp-notliste"/>
        <w:jc w:val="left"/>
      </w:pPr>
      <w:r>
        <w:t xml:space="preserve">Seierstad, S., Eide, A.K., Helle, K.M., Schafft, A.: </w:t>
      </w:r>
      <w:r w:rsidRPr="00A915A2">
        <w:rPr>
          <w:i/>
        </w:rPr>
        <w:t>Evaluering av de statlige Arbeidssamvirketiltakene og de kommunale aktivitetstilbudene for yrkes</w:t>
      </w:r>
      <w:r w:rsidRPr="00A915A2">
        <w:rPr>
          <w:i/>
        </w:rPr>
        <w:softHyphen/>
        <w:t>hemmede</w:t>
      </w:r>
      <w:r>
        <w:t xml:space="preserve">. </w:t>
      </w:r>
      <w:r w:rsidR="00E83F22" w:rsidRPr="00B41BCA">
        <w:rPr>
          <w:rFonts w:ascii="Calibri" w:hAnsi="Calibri"/>
        </w:rPr>
        <w:t xml:space="preserve">Oslo: Arbeidsforskningsinstituttet. AFI-rapport </w:t>
      </w:r>
      <w:r w:rsidR="00E83F22">
        <w:rPr>
          <w:rFonts w:ascii="Calibri" w:hAnsi="Calibri"/>
        </w:rPr>
        <w:t>1998</w:t>
      </w:r>
      <w:r w:rsidR="00E83F22" w:rsidRPr="00B41BCA">
        <w:rPr>
          <w:rFonts w:ascii="Calibri" w:hAnsi="Calibri"/>
        </w:rPr>
        <w:t>:</w:t>
      </w:r>
      <w:r w:rsidR="00E83F22">
        <w:rPr>
          <w:rFonts w:ascii="Calibri" w:hAnsi="Calibri"/>
        </w:rPr>
        <w:t>5</w:t>
      </w:r>
      <w:r w:rsidR="00E83F22" w:rsidRPr="00B41BCA">
        <w:rPr>
          <w:rFonts w:ascii="Calibri" w:hAnsi="Calibri"/>
        </w:rPr>
        <w:t>.</w:t>
      </w:r>
      <w:r>
        <w:br/>
      </w:r>
      <w:hyperlink r:id="rId104" w:history="1">
        <w:r w:rsidR="00D97D6D" w:rsidRPr="000E475C">
          <w:rPr>
            <w:rStyle w:val="Hyperlink"/>
          </w:rPr>
          <w:t>http://www.hioa.no/Om-HiOA/Senter-for-velferds-og-arbeidslivsforskning/AFI/Publikasjoner-AFI/Evaluering-av-de-statlige-arbeidssamvirketiltakene-og-de-kommunale-aktivitetstilbudene-for-yrkeshemmede</w:t>
        </w:r>
      </w:hyperlink>
      <w:r w:rsidR="00D97D6D">
        <w:t xml:space="preserve"> </w:t>
      </w:r>
    </w:p>
    <w:p w:rsidR="00D1197E" w:rsidRDefault="00D1197E" w:rsidP="00D1197E">
      <w:pPr>
        <w:pStyle w:val="rapp-notliste"/>
        <w:jc w:val="left"/>
      </w:pPr>
      <w:r>
        <w:t xml:space="preserve">Sørensen, B.Aa., Dahl-Jørgensen, C., Skogstad, A.: </w:t>
      </w:r>
      <w:r w:rsidRPr="00A915A2">
        <w:rPr>
          <w:i/>
        </w:rPr>
        <w:t>Arbeid og arbeidshelse i pleie- og omsorgssektoren: en kunnskapsoversikt med forslag til modellforsøk</w:t>
      </w:r>
      <w:r>
        <w:t xml:space="preserve">. </w:t>
      </w:r>
      <w:r w:rsidR="00E83F22" w:rsidRPr="00B41BCA">
        <w:rPr>
          <w:rFonts w:ascii="Calibri" w:hAnsi="Calibri"/>
        </w:rPr>
        <w:t xml:space="preserve">Oslo: Arbeidsforskningsinstituttet. AFI-rapport </w:t>
      </w:r>
      <w:r w:rsidR="00E83F22">
        <w:rPr>
          <w:rFonts w:ascii="Calibri" w:hAnsi="Calibri"/>
        </w:rPr>
        <w:t>1998</w:t>
      </w:r>
      <w:r w:rsidR="00E83F22" w:rsidRPr="00B41BCA">
        <w:rPr>
          <w:rFonts w:ascii="Calibri" w:hAnsi="Calibri"/>
        </w:rPr>
        <w:t>:</w:t>
      </w:r>
      <w:r w:rsidR="00E83F22">
        <w:rPr>
          <w:rFonts w:ascii="Calibri" w:hAnsi="Calibri"/>
        </w:rPr>
        <w:t>6</w:t>
      </w:r>
      <w:r w:rsidR="00E83F22" w:rsidRPr="00B41BCA">
        <w:rPr>
          <w:rFonts w:ascii="Calibri" w:hAnsi="Calibri"/>
        </w:rPr>
        <w:t>.</w:t>
      </w:r>
      <w:r w:rsidR="00155280">
        <w:rPr>
          <w:rFonts w:ascii="Calibri" w:hAnsi="Calibri"/>
        </w:rPr>
        <w:br/>
      </w:r>
      <w:hyperlink r:id="rId105" w:history="1">
        <w:r w:rsidR="00D97D6D" w:rsidRPr="000E475C">
          <w:rPr>
            <w:rStyle w:val="Hyperlink"/>
          </w:rPr>
          <w:t>http://www.hioa.no/Om-HiOA/Senter-for-velferds-og-arbeidslivsforskning/AFI/Publikasjoner-AFI/Arbeid-og-arbeidshelse-i-pleie-og-omsorgssektoren</w:t>
        </w:r>
      </w:hyperlink>
      <w:r w:rsidR="00D97D6D">
        <w:t xml:space="preserve"> </w:t>
      </w:r>
    </w:p>
    <w:p w:rsidR="00D1197E" w:rsidRPr="00D97D6D" w:rsidRDefault="00D1197E" w:rsidP="00D1197E">
      <w:pPr>
        <w:pStyle w:val="rapp-notliste"/>
        <w:jc w:val="left"/>
      </w:pPr>
      <w:r>
        <w:t xml:space="preserve">Sørensen, B,Aa. i samarbeid med Rapmund, A., Fuglerud, K.S., Hilsen, A.I. og Grimsmo, A.: </w:t>
      </w:r>
      <w:r w:rsidRPr="00A915A2">
        <w:rPr>
          <w:i/>
        </w:rPr>
        <w:t>Psykologiske, organisatoriske og sosiale faktorer i arbeid av betydning for helse: kunnskapsmangler og forskningsbehov</w:t>
      </w:r>
      <w:r>
        <w:t xml:space="preserve">. </w:t>
      </w:r>
      <w:r w:rsidR="00E83F22" w:rsidRPr="00B41BCA">
        <w:rPr>
          <w:rFonts w:ascii="Calibri" w:hAnsi="Calibri"/>
        </w:rPr>
        <w:t xml:space="preserve">Oslo: Arbeidsforskningsinstituttet. AFI-rapport </w:t>
      </w:r>
      <w:r w:rsidR="00E83F22">
        <w:rPr>
          <w:rFonts w:ascii="Calibri" w:hAnsi="Calibri"/>
        </w:rPr>
        <w:t>1998</w:t>
      </w:r>
      <w:r w:rsidR="00E83F22" w:rsidRPr="00B41BCA">
        <w:rPr>
          <w:rFonts w:ascii="Calibri" w:hAnsi="Calibri"/>
        </w:rPr>
        <w:t>:</w:t>
      </w:r>
      <w:r w:rsidR="00E83F22">
        <w:rPr>
          <w:rFonts w:ascii="Calibri" w:hAnsi="Calibri"/>
        </w:rPr>
        <w:t>8</w:t>
      </w:r>
      <w:r w:rsidR="00E83F22" w:rsidRPr="00B41BCA">
        <w:rPr>
          <w:rFonts w:ascii="Calibri" w:hAnsi="Calibri"/>
        </w:rPr>
        <w:t>.</w:t>
      </w:r>
      <w:r w:rsidR="00E83F22">
        <w:rPr>
          <w:rFonts w:ascii="Calibri" w:hAnsi="Calibri"/>
        </w:rPr>
        <w:t xml:space="preserve"> </w:t>
      </w:r>
      <w:hyperlink r:id="rId106" w:history="1">
        <w:r w:rsidR="00D97D6D" w:rsidRPr="000E475C">
          <w:rPr>
            <w:rStyle w:val="Hyperlink"/>
          </w:rPr>
          <w:t>http://www.hioa.no/Om-HiOA/Senter-for-velferds-og-arbeidslivsforskning/AFI/Publikasjoner-AFI/Psykologiske-organisatoriske-og-sosiale-faktorer-i-arbeid-av-betydning-for-helse</w:t>
        </w:r>
      </w:hyperlink>
      <w:r w:rsidR="00D97D6D">
        <w:t xml:space="preserve"> </w:t>
      </w:r>
    </w:p>
    <w:p w:rsidR="00D1197E" w:rsidRDefault="00D1197E" w:rsidP="00D1197E"/>
    <w:p w:rsidR="00D1197E" w:rsidRPr="00AD4D01" w:rsidRDefault="00D1197E" w:rsidP="00D1197E">
      <w:pPr>
        <w:pStyle w:val="publikasjonsliste"/>
        <w:ind w:left="960" w:hanging="960"/>
        <w:rPr>
          <w:rFonts w:asciiTheme="minorHAnsi" w:hAnsiTheme="minorHAnsi"/>
          <w:b/>
          <w:sz w:val="28"/>
          <w:szCs w:val="22"/>
          <w:lang w:val="nb-NO"/>
        </w:rPr>
      </w:pPr>
      <w:r w:rsidRPr="00AD4D01">
        <w:rPr>
          <w:rFonts w:asciiTheme="minorHAnsi" w:hAnsiTheme="minorHAnsi"/>
          <w:b/>
          <w:sz w:val="28"/>
          <w:szCs w:val="22"/>
          <w:lang w:val="nb-NO"/>
        </w:rPr>
        <w:t xml:space="preserve">AFIs </w:t>
      </w:r>
      <w:r w:rsidRPr="00AD4D01">
        <w:rPr>
          <w:rFonts w:asciiTheme="minorHAnsi" w:hAnsiTheme="minorHAnsi"/>
          <w:b/>
          <w:sz w:val="28"/>
          <w:szCs w:val="28"/>
          <w:lang w:val="nb-NO"/>
        </w:rPr>
        <w:t>notatserie</w:t>
      </w:r>
      <w:r w:rsidR="00AD4D01" w:rsidRPr="00AD4D01">
        <w:rPr>
          <w:rFonts w:asciiTheme="minorHAnsi" w:hAnsiTheme="minorHAnsi"/>
          <w:b/>
          <w:sz w:val="28"/>
          <w:szCs w:val="28"/>
          <w:lang w:val="nb-NO"/>
        </w:rPr>
        <w:t xml:space="preserve"> - </w:t>
      </w:r>
      <w:r w:rsidR="00AD4D01" w:rsidRPr="00C21136">
        <w:rPr>
          <w:rStyle w:val="Strong"/>
          <w:rFonts w:asciiTheme="minorHAnsi" w:hAnsiTheme="minorHAnsi"/>
          <w:color w:val="000000"/>
          <w:sz w:val="28"/>
          <w:szCs w:val="28"/>
          <w:lang w:val="nb-NO"/>
        </w:rPr>
        <w:t>ISSN 0801-7816</w:t>
      </w:r>
    </w:p>
    <w:p w:rsidR="00D1197E" w:rsidRDefault="00D1197E" w:rsidP="00D1197E">
      <w:pPr>
        <w:pStyle w:val="publikasjonsliste"/>
        <w:ind w:left="960" w:hanging="960"/>
        <w:rPr>
          <w:rFonts w:ascii="Calibri" w:hAnsi="Calibri"/>
          <w:lang w:val="nb-NO"/>
        </w:rPr>
      </w:pPr>
      <w:r w:rsidRPr="008C074C">
        <w:rPr>
          <w:rFonts w:ascii="Calibri" w:hAnsi="Calibri"/>
          <w:lang w:val="nb-NO"/>
        </w:rPr>
        <w:t xml:space="preserve">Halrynjo, Sigtona (2011): </w:t>
      </w:r>
      <w:r w:rsidRPr="008C074C">
        <w:rPr>
          <w:rFonts w:ascii="Calibri" w:hAnsi="Calibri"/>
          <w:i/>
          <w:lang w:val="nb-NO"/>
        </w:rPr>
        <w:t>På vei ut?  Hva kjennetegner arbeidstakere som tror de er på vei ut av arbeidslivet</w:t>
      </w:r>
      <w:r w:rsidRPr="008C074C">
        <w:rPr>
          <w:rFonts w:ascii="Calibri" w:hAnsi="Calibri"/>
          <w:lang w:val="nb-NO"/>
        </w:rPr>
        <w:t>? Oslo: Arbeidsforskningsinstituttet. AFI-notat 2011:1.</w:t>
      </w:r>
      <w:r w:rsidR="00BF3EC0">
        <w:rPr>
          <w:rFonts w:ascii="Calibri" w:hAnsi="Calibri"/>
          <w:lang w:val="nb-NO"/>
        </w:rPr>
        <w:t xml:space="preserve"> </w:t>
      </w:r>
      <w:hyperlink r:id="rId107" w:history="1">
        <w:r w:rsidR="00BF3EC0" w:rsidRPr="000E475C">
          <w:rPr>
            <w:rStyle w:val="Hyperlink"/>
            <w:rFonts w:ascii="Calibri" w:hAnsi="Calibri"/>
            <w:lang w:val="nb-NO"/>
          </w:rPr>
          <w:t>http://www.hioa.no/Om-HiOA/Senter-for-velferds-og-arbeidslivsforskning/AFI/Publikasjoner-AFI/Paa-vei-ut</w:t>
        </w:r>
      </w:hyperlink>
      <w:r w:rsidR="00BF3EC0">
        <w:rPr>
          <w:rFonts w:ascii="Calibri" w:hAnsi="Calibri"/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rFonts w:ascii="Calibri" w:hAnsi="Calibri"/>
          <w:lang w:val="nb-NO"/>
        </w:rPr>
      </w:pPr>
      <w:r>
        <w:rPr>
          <w:rFonts w:ascii="Calibri" w:hAnsi="Calibri"/>
          <w:lang w:val="nb-NO"/>
        </w:rPr>
        <w:t xml:space="preserve">Gjerberg, Elisabet og Nina Amble (2011): </w:t>
      </w:r>
      <w:r w:rsidRPr="00A74F27">
        <w:rPr>
          <w:rFonts w:ascii="Calibri" w:hAnsi="Calibri"/>
          <w:i/>
          <w:lang w:val="nb-NO"/>
        </w:rPr>
        <w:t>Refleksjon, handling og mestring. Et forsknings- og utviklingsprosjekt 2005-2011</w:t>
      </w:r>
      <w:r>
        <w:rPr>
          <w:rFonts w:ascii="Calibri" w:hAnsi="Calibri"/>
          <w:i/>
          <w:lang w:val="nb-NO"/>
        </w:rPr>
        <w:t xml:space="preserve">. </w:t>
      </w:r>
      <w:r w:rsidRPr="008C074C">
        <w:rPr>
          <w:rFonts w:ascii="Calibri" w:hAnsi="Calibri"/>
          <w:lang w:val="nb-NO"/>
        </w:rPr>
        <w:t>Oslo: Arbeidsforskni</w:t>
      </w:r>
      <w:r>
        <w:rPr>
          <w:rFonts w:ascii="Calibri" w:hAnsi="Calibri"/>
          <w:lang w:val="nb-NO"/>
        </w:rPr>
        <w:t>ngsinstituttet. AFI-notat 2011:2</w:t>
      </w:r>
      <w:r w:rsidRPr="008C074C">
        <w:rPr>
          <w:rFonts w:ascii="Calibri" w:hAnsi="Calibri"/>
          <w:lang w:val="nb-NO"/>
        </w:rPr>
        <w:t>.</w:t>
      </w:r>
      <w:r w:rsidR="00BF3EC0">
        <w:rPr>
          <w:rFonts w:ascii="Calibri" w:hAnsi="Calibri"/>
          <w:lang w:val="nb-NO"/>
        </w:rPr>
        <w:t xml:space="preserve"> </w:t>
      </w:r>
      <w:hyperlink r:id="rId108" w:history="1">
        <w:r w:rsidR="00BF3EC0" w:rsidRPr="000E475C">
          <w:rPr>
            <w:rStyle w:val="Hyperlink"/>
            <w:rFonts w:ascii="Calibri" w:hAnsi="Calibri"/>
            <w:lang w:val="nb-NO"/>
          </w:rPr>
          <w:t>http://www.hioa.no/Om-HiOA/Senter-for-velferds-og-arbeidslivsforskning/AFI/Publikasjoner-AFI/Refleksjon-handling-og-mestring</w:t>
        </w:r>
      </w:hyperlink>
      <w:r w:rsidR="00BF3EC0">
        <w:rPr>
          <w:rFonts w:ascii="Calibri" w:hAnsi="Calibri"/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rFonts w:ascii="Calibri" w:hAnsi="Calibri"/>
          <w:szCs w:val="22"/>
          <w:lang w:val="nb-NO"/>
        </w:rPr>
      </w:pPr>
      <w:r w:rsidRPr="00A63B7E">
        <w:rPr>
          <w:rFonts w:ascii="Calibri" w:hAnsi="Calibri"/>
          <w:szCs w:val="22"/>
          <w:lang w:val="nb-NO"/>
        </w:rPr>
        <w:t xml:space="preserve">Skarpaas, Ingebjørg og Reidun Norvoll (2011): </w:t>
      </w:r>
      <w:r w:rsidRPr="00AD69E3">
        <w:rPr>
          <w:rFonts w:ascii="Calibri" w:hAnsi="Calibri"/>
          <w:i/>
          <w:szCs w:val="22"/>
          <w:lang w:val="nb-NO"/>
        </w:rPr>
        <w:t>Kvalitet i skjermet sektor. Om kvalitetsvurdering og kvalitetsstyring i tiltak for personer med nedsatt arbeidsevne</w:t>
      </w:r>
      <w:r w:rsidRPr="00A63B7E">
        <w:rPr>
          <w:rFonts w:ascii="Calibri" w:hAnsi="Calibri"/>
          <w:szCs w:val="22"/>
          <w:lang w:val="nb-NO"/>
        </w:rPr>
        <w:t>. Oslo: Arbeidsforskningsinstituttet</w:t>
      </w:r>
      <w:r>
        <w:rPr>
          <w:rFonts w:ascii="Calibri" w:hAnsi="Calibri"/>
          <w:szCs w:val="22"/>
          <w:lang w:val="nb-NO"/>
        </w:rPr>
        <w:t>.</w:t>
      </w:r>
      <w:r w:rsidRPr="00A63B7E">
        <w:rPr>
          <w:rFonts w:ascii="Calibri" w:hAnsi="Calibri"/>
          <w:szCs w:val="22"/>
          <w:lang w:val="nb-NO"/>
        </w:rPr>
        <w:t xml:space="preserve"> AFI-notat 2011:3.</w:t>
      </w:r>
      <w:r w:rsidR="00BF3EC0">
        <w:rPr>
          <w:rFonts w:ascii="Calibri" w:hAnsi="Calibri"/>
          <w:szCs w:val="22"/>
          <w:lang w:val="nb-NO"/>
        </w:rPr>
        <w:t xml:space="preserve"> </w:t>
      </w:r>
      <w:hyperlink r:id="rId109" w:history="1">
        <w:r w:rsidR="00BF3EC0" w:rsidRPr="000E475C">
          <w:rPr>
            <w:rStyle w:val="Hyperlink"/>
            <w:rFonts w:ascii="Calibri" w:hAnsi="Calibri"/>
            <w:szCs w:val="22"/>
            <w:lang w:val="nb-NO"/>
          </w:rPr>
          <w:t>http://www.hioa.no/Om-HiOA/Senter-for-velferds-og-arbeidslivsforskning/AFI/Publikasjoner-AFI/Kvalitet-i-skjermet-sektor</w:t>
        </w:r>
      </w:hyperlink>
      <w:r w:rsidR="00BF3EC0">
        <w:rPr>
          <w:rFonts w:ascii="Calibri" w:hAnsi="Calibri"/>
          <w:szCs w:val="22"/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rFonts w:ascii="Calibri" w:hAnsi="Calibri" w:cs="Calibri"/>
          <w:szCs w:val="22"/>
          <w:lang w:val="nb-NO"/>
        </w:rPr>
      </w:pPr>
      <w:r w:rsidRPr="009B6112">
        <w:rPr>
          <w:rFonts w:ascii="Calibri" w:hAnsi="Calibri" w:cs="Calibri"/>
          <w:szCs w:val="22"/>
          <w:lang w:val="nb-NO"/>
        </w:rPr>
        <w:t xml:space="preserve">Egeland, Cathrine og Cecile Basberg Neumann (2011): </w:t>
      </w:r>
      <w:r w:rsidRPr="009B6112">
        <w:rPr>
          <w:rFonts w:ascii="Calibri" w:hAnsi="Calibri" w:cs="Calibri"/>
          <w:i/>
          <w:lang w:val="nb-NO"/>
        </w:rPr>
        <w:t>Regionale sentre for likestilling og mangfold. Evalueringsrapport</w:t>
      </w:r>
      <w:r w:rsidRPr="009B6112">
        <w:rPr>
          <w:rFonts w:ascii="Calibri" w:hAnsi="Calibri" w:cs="Calibri"/>
          <w:lang w:val="nb-NO"/>
        </w:rPr>
        <w:t xml:space="preserve">. </w:t>
      </w:r>
      <w:r w:rsidRPr="009B6112">
        <w:rPr>
          <w:rFonts w:ascii="Calibri" w:hAnsi="Calibri" w:cs="Calibri"/>
          <w:szCs w:val="22"/>
          <w:lang w:val="nb-NO"/>
        </w:rPr>
        <w:t>Oslo: Arbeidsforskningsinstituttet. AFI-notat 2011:4.</w:t>
      </w:r>
      <w:r w:rsidR="00BF3EC0">
        <w:rPr>
          <w:rFonts w:ascii="Calibri" w:hAnsi="Calibri" w:cs="Calibri"/>
          <w:szCs w:val="22"/>
          <w:lang w:val="nb-NO"/>
        </w:rPr>
        <w:t xml:space="preserve"> </w:t>
      </w:r>
      <w:hyperlink r:id="rId110" w:history="1">
        <w:r w:rsidR="00BF3EC0" w:rsidRPr="000E475C">
          <w:rPr>
            <w:rStyle w:val="Hyperlink"/>
            <w:rFonts w:ascii="Calibri" w:hAnsi="Calibri" w:cs="Calibri"/>
            <w:szCs w:val="22"/>
            <w:lang w:val="nb-NO"/>
          </w:rPr>
          <w:t>http://www.hioa.no/Om-HiOA/Senter-for-velferds-og-arbeidslivsforskning/AFI/Publikasjoner-AFI/Regionale-sentre-for-likestilling-og-mangfold</w:t>
        </w:r>
      </w:hyperlink>
      <w:r w:rsidR="00BF3EC0">
        <w:rPr>
          <w:rFonts w:ascii="Calibri" w:hAnsi="Calibri" w:cs="Calibri"/>
          <w:szCs w:val="22"/>
          <w:lang w:val="nb-NO"/>
        </w:rPr>
        <w:t xml:space="preserve">  </w:t>
      </w:r>
    </w:p>
    <w:p w:rsidR="00D1197E" w:rsidRPr="00490882" w:rsidRDefault="00D1197E" w:rsidP="00D1197E">
      <w:pPr>
        <w:pStyle w:val="publikasjonsliste"/>
        <w:ind w:left="960" w:hanging="960"/>
        <w:rPr>
          <w:rFonts w:ascii="Calibri" w:hAnsi="Calibri" w:cs="Calibri"/>
          <w:szCs w:val="22"/>
        </w:rPr>
      </w:pPr>
      <w:r w:rsidRPr="004E36DC">
        <w:rPr>
          <w:rFonts w:ascii="Calibri" w:hAnsi="Calibri" w:cs="Calibri"/>
          <w:szCs w:val="22"/>
          <w:lang w:val="nb-NO"/>
        </w:rPr>
        <w:t xml:space="preserve">Andreassen, Tone Alm, Sveinung Legard og Amund Lie (2011): </w:t>
      </w:r>
      <w:r w:rsidRPr="004E36DC">
        <w:rPr>
          <w:rFonts w:ascii="Calibri" w:hAnsi="Calibri" w:cs="Calibri"/>
          <w:i/>
          <w:iCs/>
          <w:lang w:val="nb-NO"/>
        </w:rPr>
        <w:t>Forvaltningsenheter i NAV.</w:t>
      </w:r>
      <w:r w:rsidRPr="004E36DC">
        <w:rPr>
          <w:rFonts w:ascii="Calibri" w:hAnsi="Calibri" w:cs="Calibri"/>
          <w:szCs w:val="22"/>
          <w:lang w:val="nb-NO"/>
        </w:rPr>
        <w:br/>
      </w:r>
      <w:r w:rsidRPr="004E36DC">
        <w:rPr>
          <w:rFonts w:ascii="Calibri" w:hAnsi="Calibri" w:cs="Calibri"/>
          <w:i/>
          <w:iCs/>
          <w:lang w:val="nb-NO"/>
        </w:rPr>
        <w:t>Etableringsprosess og konsekvenser for oppgaveløsningen. Dokumentasjonsrapport</w:t>
      </w:r>
      <w:r w:rsidRPr="004E36DC">
        <w:rPr>
          <w:rFonts w:ascii="Calibri" w:hAnsi="Calibri" w:cs="Calibri"/>
          <w:szCs w:val="22"/>
          <w:lang w:val="nb-NO"/>
        </w:rPr>
        <w:t>. Oslo: Arbeidsforskningsinstituttet. AFI-notat 2011:5.</w:t>
      </w:r>
      <w:r w:rsidR="00BF3EC0">
        <w:rPr>
          <w:rFonts w:ascii="Calibri" w:hAnsi="Calibri" w:cs="Calibri"/>
          <w:szCs w:val="22"/>
          <w:lang w:val="nb-NO"/>
        </w:rPr>
        <w:t xml:space="preserve"> </w:t>
      </w:r>
      <w:hyperlink r:id="rId111" w:history="1">
        <w:r w:rsidR="00BF3EC0" w:rsidRPr="00490882">
          <w:rPr>
            <w:rStyle w:val="Hyperlink"/>
            <w:rFonts w:ascii="Calibri" w:hAnsi="Calibri" w:cs="Calibri"/>
            <w:szCs w:val="22"/>
          </w:rPr>
          <w:t>http://www.hioa.no/Om-HiOA/Senter-for-velferds-og-arbeidslivsforskning/AFI/Publikasjoner-AFI/Forvaltningsenheter-i-NAV</w:t>
        </w:r>
      </w:hyperlink>
      <w:r w:rsidR="00BF3EC0" w:rsidRPr="00490882">
        <w:rPr>
          <w:rFonts w:ascii="Calibri" w:hAnsi="Calibri" w:cs="Calibri"/>
          <w:szCs w:val="22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rFonts w:ascii="Calibri" w:hAnsi="Calibri" w:cs="Calibri"/>
          <w:szCs w:val="22"/>
          <w:lang w:val="nb-NO"/>
        </w:rPr>
      </w:pPr>
      <w:r>
        <w:rPr>
          <w:rFonts w:ascii="Calibri" w:hAnsi="Calibri" w:cs="Calibri"/>
          <w:szCs w:val="22"/>
          <w:lang w:val="nb-NO"/>
        </w:rPr>
        <w:t xml:space="preserve">Gamperiene, Migle og Asbjørn Grimsmo (2011): </w:t>
      </w:r>
      <w:r w:rsidRPr="007B118C">
        <w:rPr>
          <w:rFonts w:ascii="Calibri" w:hAnsi="Calibri" w:cs="Calibri"/>
          <w:i/>
          <w:szCs w:val="22"/>
          <w:lang w:val="nb-NO"/>
        </w:rPr>
        <w:t>Sårbare svaner?</w:t>
      </w:r>
      <w:r>
        <w:rPr>
          <w:rFonts w:ascii="Calibri" w:hAnsi="Calibri" w:cs="Calibri"/>
          <w:szCs w:val="22"/>
          <w:lang w:val="nb-NO"/>
        </w:rPr>
        <w:t xml:space="preserve">  </w:t>
      </w:r>
      <w:r w:rsidRPr="0068770F">
        <w:rPr>
          <w:rFonts w:ascii="Calibri" w:hAnsi="Calibri" w:cs="Calibri"/>
          <w:i/>
          <w:szCs w:val="22"/>
          <w:lang w:val="nb-NO"/>
        </w:rPr>
        <w:t>Arbeidsmiljøundersøkelsen blant ballettdanserne i Den Norske Opera og Ballett/Nasjonalballetten.</w:t>
      </w:r>
      <w:r w:rsidRPr="0068770F">
        <w:rPr>
          <w:rFonts w:ascii="Calibri" w:hAnsi="Calibri" w:cs="Calibri"/>
          <w:szCs w:val="22"/>
          <w:lang w:val="nb-NO"/>
        </w:rPr>
        <w:t xml:space="preserve"> </w:t>
      </w:r>
      <w:r w:rsidRPr="00FC1A38">
        <w:rPr>
          <w:rFonts w:ascii="Calibri" w:hAnsi="Calibri" w:cs="Calibri"/>
          <w:szCs w:val="22"/>
          <w:lang w:val="nb-NO"/>
        </w:rPr>
        <w:t>Oslo: Arbeidsforskning</w:t>
      </w:r>
      <w:r>
        <w:rPr>
          <w:rFonts w:ascii="Calibri" w:hAnsi="Calibri" w:cs="Calibri"/>
          <w:szCs w:val="22"/>
          <w:lang w:val="nb-NO"/>
        </w:rPr>
        <w:t>sinstituttet. AFI-notat 2011:6.</w:t>
      </w:r>
      <w:r w:rsidR="00BF3EC0">
        <w:rPr>
          <w:rFonts w:ascii="Calibri" w:hAnsi="Calibri" w:cs="Calibri"/>
          <w:szCs w:val="22"/>
          <w:lang w:val="nb-NO"/>
        </w:rPr>
        <w:t xml:space="preserve"> </w:t>
      </w:r>
      <w:hyperlink r:id="rId112" w:history="1">
        <w:r w:rsidR="00BF3EC0" w:rsidRPr="000E475C">
          <w:rPr>
            <w:rStyle w:val="Hyperlink"/>
            <w:rFonts w:ascii="Calibri" w:hAnsi="Calibri" w:cs="Calibri"/>
            <w:szCs w:val="22"/>
            <w:lang w:val="nb-NO"/>
          </w:rPr>
          <w:t>http://www.hioa.no/Om-HiOA/Senter-for-velferds-og-arbeidslivsforskning/AFI/Publikasjoner-AFI/Saarbare-svaner</w:t>
        </w:r>
      </w:hyperlink>
      <w:r w:rsidR="00BF3EC0">
        <w:rPr>
          <w:rFonts w:ascii="Calibri" w:hAnsi="Calibri" w:cs="Calibri"/>
          <w:szCs w:val="22"/>
          <w:lang w:val="nb-NO"/>
        </w:rPr>
        <w:t xml:space="preserve"> </w:t>
      </w:r>
    </w:p>
    <w:p w:rsidR="00D1197E" w:rsidRPr="003131A3" w:rsidRDefault="00D1197E" w:rsidP="00D1197E">
      <w:pPr>
        <w:pStyle w:val="publikasjonsliste"/>
        <w:ind w:left="960" w:hanging="960"/>
        <w:rPr>
          <w:rFonts w:ascii="Calibri" w:hAnsi="Calibri" w:cs="Calibri"/>
          <w:szCs w:val="22"/>
          <w:lang w:val="nb-NO"/>
        </w:rPr>
      </w:pPr>
      <w:r>
        <w:rPr>
          <w:rFonts w:ascii="Calibri" w:hAnsi="Calibri" w:cs="Calibri"/>
          <w:szCs w:val="22"/>
          <w:lang w:val="nb-NO"/>
        </w:rPr>
        <w:t xml:space="preserve">Legard, Sveinung, Asbjørn Grimsmo og Tone Alm Andreassen (2011): </w:t>
      </w:r>
      <w:r w:rsidRPr="003131A3">
        <w:rPr>
          <w:rFonts w:ascii="Calibri" w:hAnsi="Calibri" w:cs="Calibri"/>
          <w:i/>
          <w:szCs w:val="22"/>
          <w:lang w:val="nb-NO"/>
        </w:rPr>
        <w:t>Lønns- og arbeidsvilkår for kommunalt ansatte i NAV-kontor.</w:t>
      </w:r>
      <w:r w:rsidRPr="003131A3">
        <w:rPr>
          <w:rFonts w:ascii="Calibri" w:hAnsi="Calibri" w:cs="Calibri"/>
          <w:szCs w:val="22"/>
          <w:lang w:val="nb-NO"/>
        </w:rPr>
        <w:t xml:space="preserve"> </w:t>
      </w:r>
      <w:r w:rsidRPr="00FC1A38">
        <w:rPr>
          <w:rFonts w:ascii="Calibri" w:hAnsi="Calibri" w:cs="Calibri"/>
          <w:szCs w:val="22"/>
          <w:lang w:val="nb-NO"/>
        </w:rPr>
        <w:t>Oslo: Arbeidsforskning</w:t>
      </w:r>
      <w:r>
        <w:rPr>
          <w:rFonts w:ascii="Calibri" w:hAnsi="Calibri" w:cs="Calibri"/>
          <w:szCs w:val="22"/>
          <w:lang w:val="nb-NO"/>
        </w:rPr>
        <w:t>sinstituttet. AFI-notat 2011:7.</w:t>
      </w:r>
      <w:r w:rsidR="00BF3EC0">
        <w:rPr>
          <w:rFonts w:ascii="Calibri" w:hAnsi="Calibri" w:cs="Calibri"/>
          <w:szCs w:val="22"/>
          <w:lang w:val="nb-NO"/>
        </w:rPr>
        <w:t xml:space="preserve"> </w:t>
      </w:r>
      <w:hyperlink r:id="rId113" w:history="1">
        <w:r w:rsidR="00BF3EC0" w:rsidRPr="000E475C">
          <w:rPr>
            <w:rStyle w:val="Hyperlink"/>
            <w:rFonts w:ascii="Calibri" w:hAnsi="Calibri" w:cs="Calibri"/>
            <w:szCs w:val="22"/>
            <w:lang w:val="nb-NO"/>
          </w:rPr>
          <w:t>http://www.hioa.no/Om-HiOA/Senter-for-velferds-og-arbeidslivsforskning/AFI/Publikasjoner-AFI/Loenns-og-arbeidsvilkaar-for-kommunalt-ansatte-i-NAV-kontor</w:t>
        </w:r>
      </w:hyperlink>
      <w:r w:rsidR="00BF3EC0">
        <w:rPr>
          <w:rFonts w:ascii="Calibri" w:hAnsi="Calibri" w:cs="Calibri"/>
          <w:szCs w:val="22"/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rFonts w:ascii="Calibri" w:hAnsi="Calibri" w:cs="Calibri"/>
          <w:szCs w:val="22"/>
          <w:lang w:val="nb-NO"/>
        </w:rPr>
      </w:pPr>
      <w:r w:rsidRPr="0071107E">
        <w:rPr>
          <w:rFonts w:ascii="Calibri" w:hAnsi="Calibri"/>
          <w:szCs w:val="22"/>
          <w:lang w:val="nb-NO" w:eastAsia="en-US" w:bidi="en-US"/>
        </w:rPr>
        <w:t>Pettersen</w:t>
      </w:r>
      <w:r>
        <w:rPr>
          <w:rFonts w:ascii="Calibri" w:hAnsi="Calibri"/>
          <w:szCs w:val="22"/>
          <w:lang w:val="nb-NO" w:eastAsia="en-US" w:bidi="en-US"/>
        </w:rPr>
        <w:t xml:space="preserve">, </w:t>
      </w:r>
      <w:r w:rsidRPr="0071107E">
        <w:rPr>
          <w:rFonts w:ascii="Calibri" w:hAnsi="Calibri"/>
          <w:szCs w:val="22"/>
          <w:lang w:val="nb-NO" w:eastAsia="en-US" w:bidi="en-US"/>
        </w:rPr>
        <w:t>Karen-Sofie og Reidun Norvoll</w:t>
      </w:r>
      <w:r>
        <w:rPr>
          <w:rFonts w:ascii="Calibri" w:hAnsi="Calibri"/>
          <w:szCs w:val="22"/>
          <w:lang w:val="nb-NO" w:eastAsia="en-US" w:bidi="en-US"/>
        </w:rPr>
        <w:t xml:space="preserve"> (2011): </w:t>
      </w:r>
      <w:r w:rsidRPr="00BF3935">
        <w:rPr>
          <w:rFonts w:ascii="Calibri" w:hAnsi="Calibri"/>
          <w:i/>
          <w:lang w:val="nb-NO"/>
        </w:rPr>
        <w:t>SAK i Innlandet. En utredning av fagmiljøene ved Innlandshøgskolenes helse- og sosialavdelinger med fokus på muligheter for faglig synergi.</w:t>
      </w:r>
      <w:r>
        <w:rPr>
          <w:rFonts w:ascii="Calibri" w:hAnsi="Calibri"/>
          <w:lang w:val="nb-NO"/>
        </w:rPr>
        <w:t xml:space="preserve"> </w:t>
      </w:r>
      <w:r w:rsidRPr="00FC1A38">
        <w:rPr>
          <w:rFonts w:ascii="Calibri" w:hAnsi="Calibri" w:cs="Calibri"/>
          <w:szCs w:val="22"/>
          <w:lang w:val="nb-NO"/>
        </w:rPr>
        <w:t>Oslo: Arbeidsforskning</w:t>
      </w:r>
      <w:r>
        <w:rPr>
          <w:rFonts w:ascii="Calibri" w:hAnsi="Calibri" w:cs="Calibri"/>
          <w:szCs w:val="22"/>
          <w:lang w:val="nb-NO"/>
        </w:rPr>
        <w:t>sinstituttet. AFI-notat 2011:8.</w:t>
      </w:r>
      <w:r w:rsidR="00BF3EC0">
        <w:rPr>
          <w:rFonts w:ascii="Calibri" w:hAnsi="Calibri" w:cs="Calibri"/>
          <w:szCs w:val="22"/>
          <w:lang w:val="nb-NO"/>
        </w:rPr>
        <w:t xml:space="preserve"> </w:t>
      </w:r>
      <w:hyperlink r:id="rId114" w:history="1">
        <w:r w:rsidR="00BF3EC0" w:rsidRPr="000E475C">
          <w:rPr>
            <w:rStyle w:val="Hyperlink"/>
            <w:rFonts w:ascii="Calibri" w:hAnsi="Calibri" w:cs="Calibri"/>
            <w:szCs w:val="22"/>
            <w:lang w:val="nb-NO"/>
          </w:rPr>
          <w:t>http://www.hioa.no/Om-HiOA/Senter-for-velferds-og-arbeidslivsforskning/AFI/Publikasjoner-AFI/SAK-i-Innlandet</w:t>
        </w:r>
      </w:hyperlink>
      <w:r w:rsidR="00BF3EC0">
        <w:rPr>
          <w:rFonts w:ascii="Calibri" w:hAnsi="Calibri" w:cs="Calibri"/>
          <w:szCs w:val="22"/>
          <w:lang w:val="nb-NO"/>
        </w:rPr>
        <w:t xml:space="preserve"> </w:t>
      </w:r>
      <w:r>
        <w:rPr>
          <w:rFonts w:ascii="Calibri" w:hAnsi="Calibri" w:cs="Calibri"/>
          <w:szCs w:val="22"/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rFonts w:ascii="Calibri" w:hAnsi="Calibri" w:cs="Calibri"/>
          <w:szCs w:val="22"/>
          <w:lang w:val="nb-NO"/>
        </w:rPr>
      </w:pPr>
      <w:r>
        <w:rPr>
          <w:rFonts w:ascii="Calibri" w:hAnsi="Calibri" w:cs="Calibri"/>
          <w:szCs w:val="22"/>
          <w:lang w:val="nb-NO"/>
        </w:rPr>
        <w:t xml:space="preserve">Norvoll, Reidun og Tonje Lossius Husum (2011): </w:t>
      </w:r>
      <w:r w:rsidRPr="00DA1939">
        <w:rPr>
          <w:rFonts w:ascii="Calibri" w:hAnsi="Calibri" w:cs="Calibri"/>
          <w:i/>
          <w:szCs w:val="22"/>
          <w:lang w:val="nb-NO"/>
        </w:rPr>
        <w:t>Som natt og dag? Om forskjeller i forståelse mellom misfornøyde brukere og ansatte om bruk av tvang</w:t>
      </w:r>
      <w:r>
        <w:rPr>
          <w:rFonts w:ascii="Calibri" w:hAnsi="Calibri" w:cs="Calibri"/>
          <w:szCs w:val="22"/>
          <w:lang w:val="nb-NO"/>
        </w:rPr>
        <w:t xml:space="preserve">. </w:t>
      </w:r>
      <w:r w:rsidRPr="00FC1A38">
        <w:rPr>
          <w:rFonts w:ascii="Calibri" w:hAnsi="Calibri" w:cs="Calibri"/>
          <w:szCs w:val="22"/>
          <w:lang w:val="nb-NO"/>
        </w:rPr>
        <w:t>Oslo: Arbeidsforskning</w:t>
      </w:r>
      <w:r>
        <w:rPr>
          <w:rFonts w:ascii="Calibri" w:hAnsi="Calibri" w:cs="Calibri"/>
          <w:szCs w:val="22"/>
          <w:lang w:val="nb-NO"/>
        </w:rPr>
        <w:t>sinstituttet. AFI-notat 2011:9.</w:t>
      </w:r>
      <w:r w:rsidR="00BF3EC0">
        <w:rPr>
          <w:rFonts w:ascii="Calibri" w:hAnsi="Calibri" w:cs="Calibri"/>
          <w:szCs w:val="22"/>
          <w:lang w:val="nb-NO"/>
        </w:rPr>
        <w:t xml:space="preserve"> </w:t>
      </w:r>
      <w:hyperlink r:id="rId115" w:history="1">
        <w:r w:rsidR="00BF3EC0" w:rsidRPr="000E475C">
          <w:rPr>
            <w:rStyle w:val="Hyperlink"/>
            <w:rFonts w:ascii="Calibri" w:hAnsi="Calibri" w:cs="Calibri"/>
            <w:szCs w:val="22"/>
            <w:lang w:val="nb-NO"/>
          </w:rPr>
          <w:t>http://www.hioa.no/Om-HiOA/Senter-for-velferds-og-arbeidslivsforskning/AFI/Publikasjoner-AFI/Som-natt-og-dag</w:t>
        </w:r>
      </w:hyperlink>
      <w:r w:rsidR="00BF3EC0">
        <w:rPr>
          <w:rFonts w:ascii="Calibri" w:hAnsi="Calibri" w:cs="Calibri"/>
          <w:szCs w:val="22"/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rFonts w:ascii="Calibri" w:hAnsi="Calibri" w:cs="Calibri"/>
          <w:szCs w:val="22"/>
          <w:lang w:val="nb-NO"/>
        </w:rPr>
      </w:pPr>
      <w:r>
        <w:rPr>
          <w:rFonts w:ascii="Calibri" w:hAnsi="Calibri" w:cs="Calibri"/>
          <w:szCs w:val="22"/>
          <w:lang w:val="nb-NO"/>
        </w:rPr>
        <w:t>Norvoll, Reidun (2011):</w:t>
      </w:r>
      <w:r w:rsidRPr="00525E5F">
        <w:rPr>
          <w:rFonts w:ascii="Calibri" w:hAnsi="Calibri" w:cs="Calibri"/>
          <w:i/>
          <w:szCs w:val="22"/>
          <w:lang w:val="nb-NO"/>
        </w:rPr>
        <w:t xml:space="preserve"> Jeg vil ikke stå utenfor. Arbeid og utdanning sett med brukernes øyne.</w:t>
      </w:r>
      <w:r w:rsidRPr="00525E5F">
        <w:rPr>
          <w:rFonts w:ascii="Calibri" w:hAnsi="Calibri" w:cs="Calibri"/>
          <w:szCs w:val="22"/>
          <w:lang w:val="nb-NO"/>
        </w:rPr>
        <w:t xml:space="preserve"> </w:t>
      </w:r>
      <w:r w:rsidRPr="00FC1A38">
        <w:rPr>
          <w:rFonts w:ascii="Calibri" w:hAnsi="Calibri" w:cs="Calibri"/>
          <w:szCs w:val="22"/>
          <w:lang w:val="nb-NO"/>
        </w:rPr>
        <w:t>Oslo: Arbeidsforskning</w:t>
      </w:r>
      <w:r>
        <w:rPr>
          <w:rFonts w:ascii="Calibri" w:hAnsi="Calibri" w:cs="Calibri"/>
          <w:szCs w:val="22"/>
          <w:lang w:val="nb-NO"/>
        </w:rPr>
        <w:t>sinstituttet. AFI-notat 2011:10.</w:t>
      </w:r>
      <w:r w:rsidR="00BF3EC0">
        <w:rPr>
          <w:rFonts w:ascii="Calibri" w:hAnsi="Calibri" w:cs="Calibri"/>
          <w:szCs w:val="22"/>
          <w:lang w:val="nb-NO"/>
        </w:rPr>
        <w:t xml:space="preserve"> </w:t>
      </w:r>
      <w:hyperlink r:id="rId116" w:history="1">
        <w:r w:rsidR="00BF3EC0" w:rsidRPr="000E475C">
          <w:rPr>
            <w:rStyle w:val="Hyperlink"/>
            <w:rFonts w:ascii="Calibri" w:hAnsi="Calibri" w:cs="Calibri"/>
            <w:szCs w:val="22"/>
            <w:lang w:val="nb-NO"/>
          </w:rPr>
          <w:t>http://www.hioa.no/Om-HiOA/Senter-for-velferds-og-arbeidslivsforskning/AFI/Publikasjoner-AFI/Jeg-vil-ikke-staa-utenfor</w:t>
        </w:r>
      </w:hyperlink>
      <w:r w:rsidR="00BF3EC0">
        <w:rPr>
          <w:rFonts w:ascii="Calibri" w:hAnsi="Calibri" w:cs="Calibri"/>
          <w:szCs w:val="22"/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Neumann, Cecilie Basberg: </w:t>
      </w:r>
      <w:r w:rsidRPr="007F61EC">
        <w:rPr>
          <w:i/>
          <w:lang w:val="nb-NO"/>
        </w:rPr>
        <w:t>LINK. Evaluering av et hjemmebasert hjelpetiltak</w:t>
      </w:r>
      <w:r>
        <w:rPr>
          <w:lang w:val="nb-NO"/>
        </w:rPr>
        <w:t xml:space="preserve">. </w:t>
      </w:r>
      <w:r w:rsidR="00E83F22" w:rsidRPr="00FC1A38">
        <w:rPr>
          <w:rFonts w:ascii="Calibri" w:hAnsi="Calibri" w:cs="Calibri"/>
          <w:szCs w:val="22"/>
          <w:lang w:val="nb-NO"/>
        </w:rPr>
        <w:t>Oslo: Arbeidsforskning</w:t>
      </w:r>
      <w:r w:rsidR="00E83F22">
        <w:rPr>
          <w:rFonts w:ascii="Calibri" w:hAnsi="Calibri" w:cs="Calibri"/>
          <w:szCs w:val="22"/>
          <w:lang w:val="nb-NO"/>
        </w:rPr>
        <w:t>sinstituttet. AFI-notat 2010:1.</w:t>
      </w:r>
      <w:r w:rsidR="00BF3EC0">
        <w:rPr>
          <w:rStyle w:val="Hyperlink"/>
          <w:lang w:val="nb-NO"/>
        </w:rPr>
        <w:br/>
      </w:r>
      <w:hyperlink r:id="rId117" w:history="1">
        <w:r w:rsidR="00BF3EC0" w:rsidRPr="00AD4D01">
          <w:rPr>
            <w:rStyle w:val="Hyperlink"/>
            <w:lang w:val="nb-NO"/>
          </w:rPr>
          <w:t>http://www.hioa.no/Om-HiOA/Senter-for-velferds-og-arbeidslivsforskning/AFI/Publikasjoner-AFI/LINK</w:t>
        </w:r>
      </w:hyperlink>
      <w:r w:rsidR="00BF3EC0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Rusnes, Ingrid: </w:t>
      </w:r>
      <w:r w:rsidRPr="005E3900">
        <w:rPr>
          <w:i/>
          <w:lang w:val="nb-NO"/>
        </w:rPr>
        <w:t xml:space="preserve">Arbeidsrettede tiltak for unge med funksjonsnedsettelser - en kunnskapsoversikt. </w:t>
      </w:r>
      <w:r w:rsidR="00E83F22" w:rsidRPr="00FC1A38">
        <w:rPr>
          <w:rFonts w:ascii="Calibri" w:hAnsi="Calibri" w:cs="Calibri"/>
          <w:szCs w:val="22"/>
          <w:lang w:val="nb-NO"/>
        </w:rPr>
        <w:t>Oslo: Arbeidsforskning</w:t>
      </w:r>
      <w:r w:rsidR="00E83F22">
        <w:rPr>
          <w:rFonts w:ascii="Calibri" w:hAnsi="Calibri" w:cs="Calibri"/>
          <w:szCs w:val="22"/>
          <w:lang w:val="nb-NO"/>
        </w:rPr>
        <w:t>sinstituttet. AFI-notat 2010:2.</w:t>
      </w:r>
      <w:r w:rsidR="00BF3EC0">
        <w:rPr>
          <w:rStyle w:val="Hyperlink"/>
          <w:lang w:val="nb-NO"/>
        </w:rPr>
        <w:br/>
      </w:r>
      <w:hyperlink r:id="rId118" w:history="1">
        <w:r w:rsidR="00BF3EC0" w:rsidRPr="00AD4D01">
          <w:rPr>
            <w:rStyle w:val="Hyperlink"/>
            <w:lang w:val="nb-NO"/>
          </w:rPr>
          <w:t>http://www.hioa.no/Om-HiOA/Senter-for-velferds-og-arbeidslivsforskning/AFI/Publikasjoner-AFI/Arbeidsrettede-tiltak-for-unge-med-funksjonsnedsettelser</w:t>
        </w:r>
      </w:hyperlink>
      <w:r w:rsidR="00BF3EC0" w:rsidRPr="00AD4D01">
        <w:rPr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Hilsen, Anne Inga &amp; Anlaug Botnen: </w:t>
      </w:r>
      <w:r w:rsidRPr="0058560D">
        <w:rPr>
          <w:rFonts w:cs="Arial"/>
          <w:i/>
          <w:lang w:val="nb-NO"/>
        </w:rPr>
        <w:t>”Vi må ikke glemme at vi er høye, mørke og sterke…” Seniorprosjekt Sykehuset Telemark 2007</w:t>
      </w:r>
      <w:r>
        <w:rPr>
          <w:rFonts w:cs="Arial"/>
          <w:i/>
          <w:lang w:val="nb-NO"/>
        </w:rPr>
        <w:t>-</w:t>
      </w:r>
      <w:r w:rsidRPr="0058560D">
        <w:rPr>
          <w:rFonts w:cs="Arial"/>
          <w:i/>
          <w:lang w:val="nb-NO"/>
        </w:rPr>
        <w:t>2009</w:t>
      </w:r>
      <w:r>
        <w:rPr>
          <w:rFonts w:cs="Arial"/>
          <w:i/>
          <w:lang w:val="nb-NO"/>
        </w:rPr>
        <w:t>.</w:t>
      </w:r>
      <w:r w:rsidR="00E83F22" w:rsidRPr="00E83F22">
        <w:rPr>
          <w:rFonts w:ascii="Calibri" w:hAnsi="Calibri" w:cs="Calibri"/>
          <w:szCs w:val="22"/>
          <w:lang w:val="nb-NO"/>
        </w:rPr>
        <w:t xml:space="preserve"> </w:t>
      </w:r>
      <w:r w:rsidR="00E83F22" w:rsidRPr="00FC1A38">
        <w:rPr>
          <w:rFonts w:ascii="Calibri" w:hAnsi="Calibri" w:cs="Calibri"/>
          <w:szCs w:val="22"/>
          <w:lang w:val="nb-NO"/>
        </w:rPr>
        <w:t>Oslo: Arbeidsforskning</w:t>
      </w:r>
      <w:r w:rsidR="00E83F22">
        <w:rPr>
          <w:rFonts w:ascii="Calibri" w:hAnsi="Calibri" w:cs="Calibri"/>
          <w:szCs w:val="22"/>
          <w:lang w:val="nb-NO"/>
        </w:rPr>
        <w:t>sinstituttet. AFI-notat 2010:3.</w:t>
      </w:r>
      <w:r>
        <w:rPr>
          <w:rFonts w:cs="Arial"/>
          <w:i/>
          <w:lang w:val="nb-NO"/>
        </w:rPr>
        <w:t xml:space="preserve"> </w:t>
      </w:r>
      <w:r w:rsidR="00BF3EC0">
        <w:rPr>
          <w:rStyle w:val="Hyperlink"/>
          <w:lang w:val="nb-NO"/>
        </w:rPr>
        <w:br/>
      </w:r>
      <w:r w:rsidR="00BF3EC0" w:rsidRPr="00BF3EC0">
        <w:rPr>
          <w:rStyle w:val="Hyperlink"/>
          <w:lang w:val="nb-NO"/>
        </w:rPr>
        <w:t>http://www.hioa.no/Om-HiOA/Senter-for-velferds-og-arbeidslivsforskning/AFI/Publikasjoner-AFI/Vi-maa-ikke-glemme-at-vi-er-hoeye-moerke-og-sterke2</w:t>
      </w:r>
    </w:p>
    <w:p w:rsidR="00D1197E" w:rsidRPr="00E83F22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>Reichborn-Kjennerud, Kristin: Migle Gamperiene og Anne Inga Hilsen:</w:t>
      </w:r>
      <w:r w:rsidRPr="003021A9">
        <w:rPr>
          <w:i/>
          <w:lang w:val="nb-NO"/>
        </w:rPr>
        <w:t xml:space="preserve"> Ekstra fridager til seniorer. Hvordan brukes de, hva betyr de og bidrar de til å holde seniorene i jobb?</w:t>
      </w:r>
      <w:r>
        <w:rPr>
          <w:lang w:val="nb-NO"/>
        </w:rPr>
        <w:t xml:space="preserve"> </w:t>
      </w:r>
      <w:r w:rsidR="00E83F22" w:rsidRPr="00FC1A38">
        <w:rPr>
          <w:rFonts w:ascii="Calibri" w:hAnsi="Calibri" w:cs="Calibri"/>
          <w:szCs w:val="22"/>
          <w:lang w:val="nb-NO"/>
        </w:rPr>
        <w:t>Oslo: Arbeidsforskning</w:t>
      </w:r>
      <w:r w:rsidR="00E83F22">
        <w:rPr>
          <w:rFonts w:ascii="Calibri" w:hAnsi="Calibri" w:cs="Calibri"/>
          <w:szCs w:val="22"/>
          <w:lang w:val="nb-NO"/>
        </w:rPr>
        <w:t xml:space="preserve">sinstituttet. AFI-notat 2010:4. </w:t>
      </w:r>
      <w:hyperlink r:id="rId119" w:history="1">
        <w:r w:rsidR="00BF3EC0" w:rsidRPr="00E83F22">
          <w:rPr>
            <w:rStyle w:val="Hyperlink"/>
            <w:lang w:val="nb-NO"/>
          </w:rPr>
          <w:t>http://www.hioa.no/Om-HiOA/Senter-for-velferds-og-arbeidslivsforskning/AFI/Publikasjoner-AFI/Ekstra-fridager-til-seniorer</w:t>
        </w:r>
      </w:hyperlink>
      <w:r w:rsidR="00BF3EC0" w:rsidRPr="00E83F22">
        <w:rPr>
          <w:rStyle w:val="Hyperlink"/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Schafft, Angelika: </w:t>
      </w:r>
      <w:r w:rsidRPr="00610886">
        <w:rPr>
          <w:i/>
          <w:lang w:val="nb-NO"/>
        </w:rPr>
        <w:t>Evaluering av prosjektet ”Yrkesmessig rehabilitering av somaliere i khatbruker-miljøer"</w:t>
      </w:r>
      <w:r>
        <w:rPr>
          <w:i/>
          <w:lang w:val="nb-NO"/>
        </w:rPr>
        <w:t xml:space="preserve">. </w:t>
      </w:r>
      <w:r w:rsidR="00E83F22" w:rsidRPr="00FC1A38">
        <w:rPr>
          <w:rFonts w:ascii="Calibri" w:hAnsi="Calibri" w:cs="Calibri"/>
          <w:szCs w:val="22"/>
          <w:lang w:val="nb-NO"/>
        </w:rPr>
        <w:t>Oslo: Arbeidsforskning</w:t>
      </w:r>
      <w:r w:rsidR="00E83F22">
        <w:rPr>
          <w:rFonts w:ascii="Calibri" w:hAnsi="Calibri" w:cs="Calibri"/>
          <w:szCs w:val="22"/>
          <w:lang w:val="nb-NO"/>
        </w:rPr>
        <w:t>sinstituttet. AFI-notat 2010:5.</w:t>
      </w:r>
      <w:r w:rsidR="00BF3EC0">
        <w:rPr>
          <w:rStyle w:val="Hyperlink"/>
          <w:lang w:val="nb-NO"/>
        </w:rPr>
        <w:br/>
      </w:r>
      <w:hyperlink r:id="rId120" w:history="1">
        <w:r w:rsidR="00BF3EC0" w:rsidRPr="00AD4D01">
          <w:rPr>
            <w:rStyle w:val="Hyperlink"/>
            <w:lang w:val="nb-NO"/>
          </w:rPr>
          <w:t>http://www.hioa.no/Om-HiOA/Senter-for-velferds-og-arbeidslivsforskning/AFI/Publikasjoner-AFI/Evaluering-av-prosjektet-Yrkesmessig-rehabilitering-av-somaliere-i-khatbruker-miljoeer</w:t>
        </w:r>
      </w:hyperlink>
      <w:r w:rsidR="00BF3EC0" w:rsidRPr="00AD4D01">
        <w:rPr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Schafft, Angelika &amp; Øystein Spjelkavik: </w:t>
      </w:r>
      <w:r w:rsidRPr="00AF5D06">
        <w:rPr>
          <w:i/>
          <w:lang w:val="nb-NO"/>
        </w:rPr>
        <w:t>Arbeidsgiverlos. Evaluering av pilotprosjekt – underveisrapport.</w:t>
      </w:r>
      <w:r>
        <w:rPr>
          <w:lang w:val="nb-NO"/>
        </w:rPr>
        <w:t xml:space="preserve"> </w:t>
      </w:r>
      <w:r w:rsidR="00E83F22" w:rsidRPr="00FC1A38">
        <w:rPr>
          <w:rFonts w:ascii="Calibri" w:hAnsi="Calibri" w:cs="Calibri"/>
          <w:szCs w:val="22"/>
          <w:lang w:val="nb-NO"/>
        </w:rPr>
        <w:t>Oslo: Arbeidsforskning</w:t>
      </w:r>
      <w:r w:rsidR="00E83F22">
        <w:rPr>
          <w:rFonts w:ascii="Calibri" w:hAnsi="Calibri" w:cs="Calibri"/>
          <w:szCs w:val="22"/>
          <w:lang w:val="nb-NO"/>
        </w:rPr>
        <w:t>sinstituttet. AFI-notat 2010:6.</w:t>
      </w:r>
      <w:r w:rsidR="00BF3EC0">
        <w:rPr>
          <w:lang w:val="nb-NO"/>
        </w:rPr>
        <w:br/>
      </w:r>
      <w:hyperlink r:id="rId121" w:history="1">
        <w:r w:rsidR="00BF3EC0" w:rsidRPr="000E475C">
          <w:rPr>
            <w:rStyle w:val="Hyperlink"/>
            <w:lang w:val="nb-NO"/>
          </w:rPr>
          <w:t>http://www.hioa.no/Om-HiOA/Senter-for-velferds-og-arbeidslivsforskning/AFI/Publikasjoner-AFI/Arbeidsgiverlos-Underveisrapport</w:t>
        </w:r>
      </w:hyperlink>
      <w:r w:rsidR="00BF3EC0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rFonts w:ascii="Calibri" w:hAnsi="Calibri"/>
          <w:lang w:val="nb-NO"/>
        </w:rPr>
      </w:pPr>
      <w:r>
        <w:rPr>
          <w:lang w:val="nb-NO"/>
        </w:rPr>
        <w:t xml:space="preserve">Holte, Hilde H. og Anne Inga Hilsen: </w:t>
      </w:r>
      <w:r w:rsidRPr="00005109">
        <w:rPr>
          <w:rFonts w:ascii="Calibri" w:hAnsi="Calibri"/>
          <w:i/>
          <w:lang w:val="nb-NO"/>
        </w:rPr>
        <w:t>Kvinners holdninger til tidligpensjonering</w:t>
      </w:r>
      <w:r>
        <w:rPr>
          <w:rFonts w:ascii="Calibri" w:hAnsi="Calibri"/>
          <w:i/>
          <w:lang w:val="nb-NO"/>
        </w:rPr>
        <w:t>.</w:t>
      </w:r>
      <w:r w:rsidR="00E83F22">
        <w:rPr>
          <w:rFonts w:ascii="Calibri" w:hAnsi="Calibri"/>
          <w:i/>
          <w:lang w:val="nb-NO"/>
        </w:rPr>
        <w:t xml:space="preserve"> </w:t>
      </w:r>
      <w:r w:rsidR="00E83F22" w:rsidRPr="00FC1A38">
        <w:rPr>
          <w:rFonts w:ascii="Calibri" w:hAnsi="Calibri" w:cs="Calibri"/>
          <w:szCs w:val="22"/>
          <w:lang w:val="nb-NO"/>
        </w:rPr>
        <w:t>Oslo: Arbeidsforskning</w:t>
      </w:r>
      <w:r w:rsidR="00E83F22">
        <w:rPr>
          <w:rFonts w:ascii="Calibri" w:hAnsi="Calibri" w:cs="Calibri"/>
          <w:szCs w:val="22"/>
          <w:lang w:val="nb-NO"/>
        </w:rPr>
        <w:t>sinstituttet. AFI-notat 2010:7.</w:t>
      </w:r>
      <w:r>
        <w:rPr>
          <w:rFonts w:ascii="Calibri" w:hAnsi="Calibri"/>
          <w:i/>
          <w:lang w:val="nb-NO"/>
        </w:rPr>
        <w:t xml:space="preserve"> </w:t>
      </w:r>
      <w:r w:rsidR="00BF3EC0">
        <w:rPr>
          <w:rStyle w:val="Hyperlink"/>
          <w:rFonts w:ascii="Calibri" w:hAnsi="Calibri"/>
          <w:lang w:val="nb-NO"/>
        </w:rPr>
        <w:br/>
      </w:r>
      <w:hyperlink r:id="rId122" w:history="1">
        <w:r w:rsidR="00BF3EC0" w:rsidRPr="00AD4D01">
          <w:rPr>
            <w:rStyle w:val="Hyperlink"/>
            <w:rFonts w:ascii="Calibri" w:hAnsi="Calibri"/>
            <w:lang w:val="nb-NO"/>
          </w:rPr>
          <w:t>http://www.hioa.no/Om-HiOA/Senter-for-velferds-og-arbeidslivsforskning/AFI/Publikasjoner-AFI/Kvinners-holdninger-til-tidligpensjonering</w:t>
        </w:r>
      </w:hyperlink>
      <w:r w:rsidR="00BF3EC0" w:rsidRPr="00AD4D01">
        <w:rPr>
          <w:rFonts w:ascii="Calibri" w:hAnsi="Calibri"/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Gamperiene, Migle; Anne Inga Hilsen &amp; Ingebjørg Skarpaas: </w:t>
      </w:r>
      <w:r w:rsidRPr="00EC10A4">
        <w:rPr>
          <w:i/>
          <w:lang w:val="nb-NO"/>
        </w:rPr>
        <w:t>Hvis bare helsa holder... En kartleggingsstudie av kvinners helse, arbeidsevne og holdninger til pensjonering</w:t>
      </w:r>
      <w:r w:rsidR="00E83F22">
        <w:rPr>
          <w:i/>
          <w:lang w:val="nb-NO"/>
        </w:rPr>
        <w:t xml:space="preserve">. </w:t>
      </w:r>
      <w:r w:rsidR="00E83F22" w:rsidRPr="00FC1A38">
        <w:rPr>
          <w:rFonts w:ascii="Calibri" w:hAnsi="Calibri" w:cs="Calibri"/>
          <w:szCs w:val="22"/>
          <w:lang w:val="nb-NO"/>
        </w:rPr>
        <w:t>Oslo: Arbeidsforskning</w:t>
      </w:r>
      <w:r w:rsidR="00E83F22">
        <w:rPr>
          <w:rFonts w:ascii="Calibri" w:hAnsi="Calibri" w:cs="Calibri"/>
          <w:szCs w:val="22"/>
          <w:lang w:val="nb-NO"/>
        </w:rPr>
        <w:t>sinstituttet. AFI-notat 2010:8.</w:t>
      </w:r>
      <w:r w:rsidR="00BF3EC0">
        <w:rPr>
          <w:rStyle w:val="Hyperlink"/>
          <w:lang w:val="nb-NO"/>
        </w:rPr>
        <w:br/>
      </w:r>
      <w:hyperlink r:id="rId123" w:history="1">
        <w:r w:rsidR="00BF3EC0" w:rsidRPr="000E475C">
          <w:rPr>
            <w:rStyle w:val="Hyperlink"/>
            <w:lang w:val="nb-NO"/>
          </w:rPr>
          <w:t>http://www.hioa.no/Om-HiOA/Senter-for-velferds-og-arbeidslivsforskning/AFI/Publikasjoner-AFI/Hvis-bare-helsa-holder</w:t>
        </w:r>
      </w:hyperlink>
      <w:r w:rsidR="00BF3EC0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Skarpaas, Ingebjørg: </w:t>
      </w:r>
      <w:r w:rsidRPr="008E3FAE">
        <w:rPr>
          <w:i/>
          <w:lang w:val="nb-NO"/>
        </w:rPr>
        <w:t>Helse- og arbeidsaksen i et komparativt perspektiv</w:t>
      </w:r>
      <w:r>
        <w:rPr>
          <w:lang w:val="nb-NO"/>
        </w:rPr>
        <w:t xml:space="preserve">. </w:t>
      </w:r>
      <w:r w:rsidRPr="008E3FAE">
        <w:rPr>
          <w:lang w:val="nb-NO"/>
        </w:rPr>
        <w:t>Institusjonelle og organisatoriske modeller for å bygge ned grenser mellom helsesektoren og trygde-/arbeidsmarkedsetater i Finland.</w:t>
      </w:r>
      <w:r>
        <w:rPr>
          <w:lang w:val="nb-NO"/>
        </w:rPr>
        <w:t xml:space="preserve"> </w:t>
      </w:r>
      <w:r w:rsidR="00E83F22" w:rsidRPr="00FC1A38">
        <w:rPr>
          <w:rFonts w:ascii="Calibri" w:hAnsi="Calibri" w:cs="Calibri"/>
          <w:szCs w:val="22"/>
          <w:lang w:val="nb-NO"/>
        </w:rPr>
        <w:t>Oslo: Arbeidsforskning</w:t>
      </w:r>
      <w:r w:rsidR="00E83F22">
        <w:rPr>
          <w:rFonts w:ascii="Calibri" w:hAnsi="Calibri" w:cs="Calibri"/>
          <w:szCs w:val="22"/>
          <w:lang w:val="nb-NO"/>
        </w:rPr>
        <w:t>sinstituttet. AFI-notat 2010:9.</w:t>
      </w:r>
      <w:r w:rsidR="00BF3EC0">
        <w:rPr>
          <w:rStyle w:val="Hyperlink"/>
          <w:lang w:val="nb-NO"/>
        </w:rPr>
        <w:br/>
      </w:r>
      <w:hyperlink r:id="rId124" w:history="1">
        <w:r w:rsidR="00BF3EC0" w:rsidRPr="00AD4D01">
          <w:rPr>
            <w:rStyle w:val="Hyperlink"/>
            <w:lang w:val="nb-NO"/>
          </w:rPr>
          <w:t>http://www.hioa.no/Om-HiOA/Senter-for-velferds-og-arbeidslivsforskning/AFI/Publikasjoner-AFI/Helse-og-arbeidsaksen-i-et-komparativt-perspektiv</w:t>
        </w:r>
      </w:hyperlink>
      <w:r w:rsidR="00BF3EC0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Fossestøl, Knut: </w:t>
      </w:r>
      <w:r w:rsidRPr="00060640">
        <w:rPr>
          <w:i/>
          <w:lang w:val="nb-NO"/>
        </w:rPr>
        <w:t>Omstilling og utvikling av private opptrenings- og rehabiliteringsinstitusjoner</w:t>
      </w:r>
      <w:r>
        <w:rPr>
          <w:lang w:val="nb-NO"/>
        </w:rPr>
        <w:t xml:space="preserve">. </w:t>
      </w:r>
      <w:r w:rsidR="00E83F22" w:rsidRPr="00FC1A38">
        <w:rPr>
          <w:rFonts w:ascii="Calibri" w:hAnsi="Calibri" w:cs="Calibri"/>
          <w:szCs w:val="22"/>
          <w:lang w:val="nb-NO"/>
        </w:rPr>
        <w:t>Oslo: Arbeidsforskning</w:t>
      </w:r>
      <w:r w:rsidR="00E83F22">
        <w:rPr>
          <w:rFonts w:ascii="Calibri" w:hAnsi="Calibri" w:cs="Calibri"/>
          <w:szCs w:val="22"/>
          <w:lang w:val="nb-NO"/>
        </w:rPr>
        <w:t>sinstituttet. AFI-notat 2010:10.</w:t>
      </w:r>
      <w:r w:rsidR="00BF3EC0">
        <w:rPr>
          <w:rStyle w:val="Hyperlink"/>
          <w:lang w:val="nb-NO"/>
        </w:rPr>
        <w:br/>
      </w:r>
      <w:hyperlink r:id="rId125" w:history="1">
        <w:r w:rsidR="00BF3EC0" w:rsidRPr="00AD4D01">
          <w:rPr>
            <w:rStyle w:val="Hyperlink"/>
            <w:lang w:val="nb-NO"/>
          </w:rPr>
          <w:t>http://www.hioa.no/Om-HiOA/Senter-for-velferds-og-arbeidslivsforskning/AFI/Publikasjoner-AFI/Omstilling-og-utvikling-av-private-opptrenings-og-rehabiliteringsinstitusjoner</w:t>
        </w:r>
      </w:hyperlink>
      <w:r w:rsidR="00BF3EC0" w:rsidRPr="00AD4D01">
        <w:rPr>
          <w:lang w:val="nb-NO"/>
        </w:rPr>
        <w:t xml:space="preserve"> </w:t>
      </w:r>
    </w:p>
    <w:p w:rsidR="00D1197E" w:rsidRDefault="00D1197E" w:rsidP="00D1197E">
      <w:pPr>
        <w:pStyle w:val="publikasjonsliste"/>
        <w:ind w:left="993" w:hanging="993"/>
        <w:rPr>
          <w:lang w:val="nb-NO"/>
        </w:rPr>
      </w:pPr>
      <w:r>
        <w:rPr>
          <w:lang w:val="nb-NO"/>
        </w:rPr>
        <w:t xml:space="preserve">Fossestøl, Knut &amp; Heidi Enehaug: </w:t>
      </w:r>
      <w:r w:rsidRPr="001040D0">
        <w:rPr>
          <w:i/>
          <w:lang w:val="nb-NO"/>
        </w:rPr>
        <w:t>Konservative praktikere eller avantgardistiske byråkrater. Workshop i Oslo 6. juni 2008 om barnevernets FoU-strategi</w:t>
      </w:r>
      <w:r w:rsidR="00CD257F">
        <w:rPr>
          <w:lang w:val="nb-NO"/>
        </w:rPr>
        <w:t xml:space="preserve">. </w:t>
      </w:r>
      <w:r w:rsidR="00E83F22" w:rsidRPr="00FC1A38">
        <w:rPr>
          <w:rFonts w:ascii="Calibri" w:hAnsi="Calibri" w:cs="Calibri"/>
          <w:szCs w:val="22"/>
          <w:lang w:val="nb-NO"/>
        </w:rPr>
        <w:t>Oslo: Arbeidsforskning</w:t>
      </w:r>
      <w:r w:rsidR="00E83F22">
        <w:rPr>
          <w:rFonts w:ascii="Calibri" w:hAnsi="Calibri" w:cs="Calibri"/>
          <w:szCs w:val="22"/>
          <w:lang w:val="nb-NO"/>
        </w:rPr>
        <w:t>sinstituttet. AFI-notat 2010:11.</w:t>
      </w:r>
      <w:r w:rsidR="00BF3EC0">
        <w:rPr>
          <w:rStyle w:val="Hyperlink"/>
          <w:lang w:val="nb-NO"/>
        </w:rPr>
        <w:br/>
      </w:r>
      <w:hyperlink r:id="rId126" w:history="1">
        <w:r w:rsidR="00BF3EC0" w:rsidRPr="000E475C">
          <w:rPr>
            <w:rStyle w:val="Hyperlink"/>
            <w:lang w:val="nb-NO"/>
          </w:rPr>
          <w:t>http://www.hioa.no/Om-HiOA/Senter-for-velferds-og-arbeidslivsforskning/AFI/Publikasjoner-AFI/Konservative-praktikere-eller-avantgardistiske-byraakrater</w:t>
        </w:r>
      </w:hyperlink>
      <w:r w:rsidR="00BF3EC0">
        <w:rPr>
          <w:lang w:val="nb-NO"/>
        </w:rPr>
        <w:t xml:space="preserve"> </w:t>
      </w:r>
    </w:p>
    <w:p w:rsidR="00D1197E" w:rsidRDefault="00D1197E" w:rsidP="00D1197E">
      <w:pPr>
        <w:pStyle w:val="publikasjonsliste"/>
        <w:ind w:left="993" w:hanging="993"/>
        <w:rPr>
          <w:lang w:val="nb-NO"/>
        </w:rPr>
      </w:pPr>
      <w:r>
        <w:rPr>
          <w:lang w:val="nb-NO"/>
        </w:rPr>
        <w:t>Fossestøl, Knut &amp; Tone Alm Andreassen</w:t>
      </w:r>
      <w:r w:rsidRPr="00C13BB3">
        <w:rPr>
          <w:i/>
          <w:lang w:val="nb-NO"/>
        </w:rPr>
        <w:t>: Rehabilitering med arbeid som mål – et organisatorisk perspektiv. Refleksjoner om styringsutfordringer og kunnskapsbehov.</w:t>
      </w:r>
      <w:r>
        <w:rPr>
          <w:lang w:val="nb-NO"/>
        </w:rPr>
        <w:t xml:space="preserve"> </w:t>
      </w:r>
      <w:r w:rsidR="00491587" w:rsidRPr="00FC1A38">
        <w:rPr>
          <w:rFonts w:ascii="Calibri" w:hAnsi="Calibri" w:cs="Calibri"/>
          <w:szCs w:val="22"/>
          <w:lang w:val="nb-NO"/>
        </w:rPr>
        <w:t>Oslo: Arbeidsforskning</w:t>
      </w:r>
      <w:r w:rsidR="00491587">
        <w:rPr>
          <w:rFonts w:ascii="Calibri" w:hAnsi="Calibri" w:cs="Calibri"/>
          <w:szCs w:val="22"/>
          <w:lang w:val="nb-NO"/>
        </w:rPr>
        <w:t>sinstituttet. AFI-notat 2010:12.</w:t>
      </w:r>
      <w:r w:rsidR="00BF3EC0">
        <w:rPr>
          <w:rStyle w:val="Hyperlink"/>
          <w:lang w:val="nb-NO"/>
        </w:rPr>
        <w:br/>
      </w:r>
      <w:hyperlink r:id="rId127" w:history="1">
        <w:r w:rsidR="00BF3EC0" w:rsidRPr="000E475C">
          <w:rPr>
            <w:rStyle w:val="Hyperlink"/>
            <w:lang w:val="nb-NO"/>
          </w:rPr>
          <w:t>http://www.hioa.no/Om-HiOA/Senter-for-velferds-og-arbeidslivsforskning/AFI/Publikasjoner-AFI/Rehabilitering-med-arbeid-som-maal-et-organisatorisk-perspektiv</w:t>
        </w:r>
      </w:hyperlink>
      <w:r w:rsidR="00BF3EC0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93" w:hanging="993"/>
      </w:pPr>
      <w:r>
        <w:rPr>
          <w:lang w:val="nb-NO"/>
        </w:rPr>
        <w:t xml:space="preserve">Norvoll, Reidun &amp; Knut Fossestøl: </w:t>
      </w:r>
      <w:r w:rsidRPr="001040D0">
        <w:rPr>
          <w:i/>
          <w:lang w:val="nb-NO"/>
        </w:rPr>
        <w:t>Funksjonshemmede og arbeid. En kunnskapsstatus.</w:t>
      </w:r>
      <w:r>
        <w:rPr>
          <w:lang w:val="nb-NO"/>
        </w:rPr>
        <w:t xml:space="preserve"> </w:t>
      </w:r>
      <w:r w:rsidR="00491587" w:rsidRPr="00FC1A38">
        <w:rPr>
          <w:rFonts w:ascii="Calibri" w:hAnsi="Calibri" w:cs="Calibri"/>
          <w:szCs w:val="22"/>
          <w:lang w:val="nb-NO"/>
        </w:rPr>
        <w:t>Oslo: Arbeidsforskning</w:t>
      </w:r>
      <w:r w:rsidR="00491587">
        <w:rPr>
          <w:rFonts w:ascii="Calibri" w:hAnsi="Calibri" w:cs="Calibri"/>
          <w:szCs w:val="22"/>
          <w:lang w:val="nb-NO"/>
        </w:rPr>
        <w:t>sinstituttet. AFI-notat 2010:13.</w:t>
      </w:r>
      <w:r w:rsidR="00BF3EC0">
        <w:rPr>
          <w:rStyle w:val="Hyperlink"/>
          <w:lang w:val="nb-NO"/>
        </w:rPr>
        <w:br/>
      </w:r>
      <w:hyperlink r:id="rId128" w:history="1">
        <w:r w:rsidR="00BF3EC0" w:rsidRPr="00AD4D01">
          <w:rPr>
            <w:rStyle w:val="Hyperlink"/>
          </w:rPr>
          <w:t>http://www.hioa.no/Om-HiOA/Senter-for-velferds-og-arbeidslivsforskning/AFI/Publikasjoner-AFI/Funksjonshemmede-og-arbeid</w:t>
        </w:r>
      </w:hyperlink>
      <w:r w:rsidR="00BF3EC0" w:rsidRPr="00AD4D01">
        <w:t xml:space="preserve"> </w:t>
      </w:r>
    </w:p>
    <w:p w:rsidR="00D1197E" w:rsidRPr="00AD4D01" w:rsidRDefault="00D1197E" w:rsidP="00D1197E">
      <w:pPr>
        <w:pStyle w:val="publikasjonsliste"/>
        <w:ind w:left="993" w:hanging="993"/>
      </w:pPr>
      <w:r>
        <w:rPr>
          <w:lang w:val="nb-NO"/>
        </w:rPr>
        <w:t xml:space="preserve">Reichborn-Kjennerud, Kristin: </w:t>
      </w:r>
      <w:r w:rsidRPr="00BB37AD">
        <w:rPr>
          <w:i/>
          <w:lang w:val="nb-NO"/>
        </w:rPr>
        <w:t>Faste grep om helsa i hektiske kontor. En undersøkelse av helsesekretærenes arbeidsforhold ved fastlegekontor</w:t>
      </w:r>
      <w:r>
        <w:rPr>
          <w:lang w:val="nb-NO"/>
        </w:rPr>
        <w:t xml:space="preserve">. </w:t>
      </w:r>
      <w:r w:rsidR="00491587" w:rsidRPr="00FC1A38">
        <w:rPr>
          <w:rFonts w:ascii="Calibri" w:hAnsi="Calibri" w:cs="Calibri"/>
          <w:szCs w:val="22"/>
          <w:lang w:val="nb-NO"/>
        </w:rPr>
        <w:t>Oslo: Arbeidsforskning</w:t>
      </w:r>
      <w:r w:rsidR="00491587">
        <w:rPr>
          <w:rFonts w:ascii="Calibri" w:hAnsi="Calibri" w:cs="Calibri"/>
          <w:szCs w:val="22"/>
          <w:lang w:val="nb-NO"/>
        </w:rPr>
        <w:t>sinstituttet. AFI-notat 2010:14.</w:t>
      </w:r>
      <w:r w:rsidR="00BF3EC0">
        <w:rPr>
          <w:rStyle w:val="Hyperlink"/>
          <w:lang w:val="nb-NO"/>
        </w:rPr>
        <w:br/>
      </w:r>
      <w:hyperlink r:id="rId129" w:history="1">
        <w:r w:rsidR="00BF3EC0" w:rsidRPr="00AD4D01">
          <w:rPr>
            <w:rStyle w:val="Hyperlink"/>
          </w:rPr>
          <w:t>http://www.hioa.no/Om-HiOA/Senter-for-velferds-og-arbeidslivsforskning/AFI/Publikasjoner-AFI/Faste-grep-om-helsa-i-hektiske-kontor</w:t>
        </w:r>
      </w:hyperlink>
      <w:r w:rsidR="00BF3EC0" w:rsidRPr="00AD4D01">
        <w:t xml:space="preserve"> </w:t>
      </w:r>
    </w:p>
    <w:p w:rsidR="00D1197E" w:rsidRDefault="00D1197E" w:rsidP="00D1197E">
      <w:pPr>
        <w:pStyle w:val="publikasjonsliste"/>
        <w:ind w:left="993" w:hanging="993"/>
        <w:rPr>
          <w:lang w:val="nb-NO"/>
        </w:rPr>
      </w:pPr>
      <w:r>
        <w:rPr>
          <w:lang w:val="nb-NO"/>
        </w:rPr>
        <w:t xml:space="preserve">Pettersen, Karen-Sofie: </w:t>
      </w:r>
      <w:r w:rsidRPr="00613A53">
        <w:rPr>
          <w:i/>
          <w:lang w:val="nb-NO"/>
        </w:rPr>
        <w:t xml:space="preserve">Ledelse og lederutdanning i kommunenes helse og omsorgstjeneste. </w:t>
      </w:r>
      <w:r>
        <w:rPr>
          <w:i/>
          <w:lang w:val="nb-NO"/>
        </w:rPr>
        <w:t>Resultater fra e</w:t>
      </w:r>
      <w:r w:rsidRPr="00613A53">
        <w:rPr>
          <w:i/>
          <w:lang w:val="nb-NO"/>
        </w:rPr>
        <w:t>n kartleggingsstudie.</w:t>
      </w:r>
      <w:r w:rsidRPr="00613A53">
        <w:rPr>
          <w:lang w:val="nb-NO"/>
        </w:rPr>
        <w:t xml:space="preserve"> </w:t>
      </w:r>
      <w:r w:rsidR="00491587" w:rsidRPr="00FC1A38">
        <w:rPr>
          <w:rFonts w:ascii="Calibri" w:hAnsi="Calibri" w:cs="Calibri"/>
          <w:szCs w:val="22"/>
          <w:lang w:val="nb-NO"/>
        </w:rPr>
        <w:t>Oslo: Arbeidsforskning</w:t>
      </w:r>
      <w:r w:rsidR="00491587">
        <w:rPr>
          <w:rFonts w:ascii="Calibri" w:hAnsi="Calibri" w:cs="Calibri"/>
          <w:szCs w:val="22"/>
          <w:lang w:val="nb-NO"/>
        </w:rPr>
        <w:t>sinstituttet. AFI-notat 2010:15.</w:t>
      </w:r>
      <w:r w:rsidR="00BF3EC0">
        <w:rPr>
          <w:rStyle w:val="Hyperlink"/>
          <w:lang w:val="nb-NO"/>
        </w:rPr>
        <w:br/>
      </w:r>
      <w:hyperlink r:id="rId130" w:history="1">
        <w:r w:rsidR="00BF3EC0" w:rsidRPr="000E475C">
          <w:rPr>
            <w:rStyle w:val="Hyperlink"/>
            <w:lang w:val="nb-NO"/>
          </w:rPr>
          <w:t>http://www.hioa.no/Om-HiOA/Senter-for-velferds-og-arbeidslivsforskning/AFI/Publikasjoner-AFI/Ledelse-og-lederutdanning-i-kommunenes-helse-og-omsorgstjeneste</w:t>
        </w:r>
      </w:hyperlink>
      <w:r w:rsidR="00BF3EC0">
        <w:rPr>
          <w:lang w:val="nb-NO"/>
        </w:rPr>
        <w:t xml:space="preserve"> </w:t>
      </w:r>
    </w:p>
    <w:p w:rsidR="00D1197E" w:rsidRDefault="00D1197E" w:rsidP="00D1197E">
      <w:pPr>
        <w:pStyle w:val="publikasjonsliste"/>
        <w:ind w:left="993" w:hanging="993"/>
        <w:rPr>
          <w:lang w:val="nb-NO"/>
        </w:rPr>
      </w:pPr>
      <w:r>
        <w:rPr>
          <w:lang w:val="nb-NO"/>
        </w:rPr>
        <w:t xml:space="preserve">Halrynjo, Sigtona og Arild H. Steen: </w:t>
      </w:r>
      <w:r w:rsidRPr="00721B6B">
        <w:rPr>
          <w:i/>
          <w:lang w:val="nb-NO"/>
        </w:rPr>
        <w:t xml:space="preserve">Deltid, kompetanse og inkludering – tilstand og muligheter. En analyse blant arbeidstakere i offentlig sektor uten høyere utdanning. </w:t>
      </w:r>
      <w:r w:rsidR="00491587" w:rsidRPr="00FC1A38">
        <w:rPr>
          <w:rFonts w:ascii="Calibri" w:hAnsi="Calibri" w:cs="Calibri"/>
          <w:szCs w:val="22"/>
          <w:lang w:val="nb-NO"/>
        </w:rPr>
        <w:t>Oslo: Arbeidsforskning</w:t>
      </w:r>
      <w:r w:rsidR="00491587">
        <w:rPr>
          <w:rFonts w:ascii="Calibri" w:hAnsi="Calibri" w:cs="Calibri"/>
          <w:szCs w:val="22"/>
          <w:lang w:val="nb-NO"/>
        </w:rPr>
        <w:t>sinstituttet. AFI-notat 2010:16.</w:t>
      </w:r>
      <w:r w:rsidR="00BF3EC0">
        <w:rPr>
          <w:rStyle w:val="Hyperlink"/>
          <w:lang w:val="nb-NO"/>
        </w:rPr>
        <w:br/>
      </w:r>
      <w:hyperlink r:id="rId131" w:history="1">
        <w:r w:rsidR="00BF3EC0" w:rsidRPr="000E475C">
          <w:rPr>
            <w:rStyle w:val="Hyperlink"/>
            <w:lang w:val="nb-NO"/>
          </w:rPr>
          <w:t>http://www.hioa.no/Om-HiOA/Senter-for-velferds-og-arbeidslivsforskning/AFI/Publikasjoner-AFI/Deltid-kompetanse-og-inkludering-tilstand-og-muligheter</w:t>
        </w:r>
      </w:hyperlink>
      <w:r w:rsidR="00BF3EC0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 w:rsidRPr="00C31EB2">
        <w:rPr>
          <w:lang w:val="nb-NO"/>
        </w:rPr>
        <w:t xml:space="preserve">Enehaug, Heidi; Gamperiene, Migle og Osman, Ali: </w:t>
      </w:r>
      <w:r w:rsidRPr="005057E7">
        <w:rPr>
          <w:i/>
          <w:lang w:val="nb-NO"/>
        </w:rPr>
        <w:t>Entreprenørskap blant innvandrere - evaluering av to etablerersentre</w:t>
      </w:r>
      <w:r w:rsidRPr="00C31EB2">
        <w:rPr>
          <w:lang w:val="nb-NO"/>
        </w:rPr>
        <w:t>.</w:t>
      </w:r>
      <w:r>
        <w:rPr>
          <w:lang w:val="nb-NO"/>
        </w:rPr>
        <w:t xml:space="preserve"> </w:t>
      </w:r>
      <w:r w:rsidR="00491587" w:rsidRPr="00FC1A38">
        <w:rPr>
          <w:rFonts w:ascii="Calibri" w:hAnsi="Calibri" w:cs="Calibri"/>
          <w:szCs w:val="22"/>
          <w:lang w:val="nb-NO"/>
        </w:rPr>
        <w:t>Oslo: Arbeidsforskning</w:t>
      </w:r>
      <w:r w:rsidR="00491587">
        <w:rPr>
          <w:rFonts w:ascii="Calibri" w:hAnsi="Calibri" w:cs="Calibri"/>
          <w:szCs w:val="22"/>
          <w:lang w:val="nb-NO"/>
        </w:rPr>
        <w:t>sinstituttet. AFI-notat 2009:1.</w:t>
      </w:r>
      <w:r w:rsidR="00274FBA">
        <w:rPr>
          <w:rStyle w:val="Hyperlink"/>
          <w:lang w:val="nb-NO"/>
        </w:rPr>
        <w:br/>
      </w:r>
      <w:hyperlink r:id="rId132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http://www.hioa.no/Om-HiOA/Senter-for-velferds-og-arbeidslivsforskning/AFI/Publikasjoner-AFI/Entreprenoerskap-blant-innvandrere</w:t>
        </w:r>
      </w:hyperlink>
      <w:r w:rsidR="00274FBA" w:rsidRPr="00AD4D01">
        <w:rPr>
          <w:lang w:val="nb-NO"/>
        </w:rPr>
        <w:t xml:space="preserve"> </w:t>
      </w:r>
    </w:p>
    <w:p w:rsidR="00D1197E" w:rsidRPr="00AD4D01" w:rsidRDefault="00D1197E" w:rsidP="00274FBA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Andreassen, Tone Alm; Reichborn-Kjennerud, Kristin: </w:t>
      </w:r>
      <w:r w:rsidRPr="009D2BDD">
        <w:rPr>
          <w:i/>
          <w:lang w:val="nb-NO"/>
        </w:rPr>
        <w:t>Utvikling og utfordringer i lokale NAV-kontor.</w:t>
      </w:r>
      <w:r>
        <w:rPr>
          <w:lang w:val="nb-NO"/>
        </w:rPr>
        <w:t xml:space="preserve"> </w:t>
      </w:r>
      <w:r w:rsidR="00491587" w:rsidRPr="00FC1A38">
        <w:rPr>
          <w:rFonts w:ascii="Calibri" w:hAnsi="Calibri" w:cs="Calibri"/>
          <w:szCs w:val="22"/>
          <w:lang w:val="nb-NO"/>
        </w:rPr>
        <w:t>Oslo: Arbeidsforskning</w:t>
      </w:r>
      <w:r w:rsidR="00491587">
        <w:rPr>
          <w:rFonts w:ascii="Calibri" w:hAnsi="Calibri" w:cs="Calibri"/>
          <w:szCs w:val="22"/>
          <w:lang w:val="nb-NO"/>
        </w:rPr>
        <w:t>sinstituttet. AFI-notat 2009:2.</w:t>
      </w:r>
      <w:r w:rsidR="00274FBA">
        <w:rPr>
          <w:lang w:val="nb-NO"/>
        </w:rPr>
        <w:br/>
      </w:r>
      <w:hyperlink r:id="rId133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http://www.hioa.no/Om-HiOA/Senter-for-velferds-og-arbeidslivsforskning/AFI/Publikasjoner-AFI/Utvikling-og-utfordringer-i-lokale-NAV-kontor</w:t>
        </w:r>
      </w:hyperlink>
      <w:r w:rsidR="00274FBA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Wathne, Christin Thea: </w:t>
      </w:r>
      <w:r w:rsidRPr="00280890">
        <w:rPr>
          <w:i/>
          <w:lang w:val="nb-NO"/>
        </w:rPr>
        <w:t>Hva kan vi lære av gode eksempler på sykefraværsarbeid?</w:t>
      </w:r>
      <w:r>
        <w:rPr>
          <w:lang w:val="nb-NO"/>
        </w:rPr>
        <w:t xml:space="preserve"> </w:t>
      </w:r>
      <w:r w:rsidR="00491587" w:rsidRPr="00FC1A38">
        <w:rPr>
          <w:rFonts w:ascii="Calibri" w:hAnsi="Calibri" w:cs="Calibri"/>
          <w:szCs w:val="22"/>
          <w:lang w:val="nb-NO"/>
        </w:rPr>
        <w:t>Oslo: Arbeidsforskning</w:t>
      </w:r>
      <w:r w:rsidR="00491587">
        <w:rPr>
          <w:rFonts w:ascii="Calibri" w:hAnsi="Calibri" w:cs="Calibri"/>
          <w:szCs w:val="22"/>
          <w:lang w:val="nb-NO"/>
        </w:rPr>
        <w:t>sinstituttet. AFI-notat 2009:3.</w:t>
      </w:r>
      <w:r w:rsidR="00274FBA">
        <w:rPr>
          <w:rStyle w:val="Hyperlink"/>
          <w:lang w:val="nb-NO"/>
        </w:rPr>
        <w:br/>
      </w:r>
      <w:hyperlink r:id="rId134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http://www.hioa.no/Om-HiOA/Senter-for-velferds-og-arbeidslivsforskning/AFI/Publikasjoner-AFI/Hva-kan-vi-laere-av-gode-eksempler-paa-sykefravaersarbeid</w:t>
        </w:r>
      </w:hyperlink>
      <w:r w:rsidR="00274FBA" w:rsidRPr="00AD4D01">
        <w:rPr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Sørensen, Bjørg Aase &amp; Webjørnsen, Steinar: </w:t>
      </w:r>
      <w:r w:rsidRPr="00661706">
        <w:rPr>
          <w:i/>
          <w:lang w:val="nb-NO"/>
        </w:rPr>
        <w:t>Når egeninnsats er viktig. Inkluderende tiltak i medievirksomhet.</w:t>
      </w:r>
      <w:r>
        <w:rPr>
          <w:lang w:val="nb-NO"/>
        </w:rPr>
        <w:t xml:space="preserve"> </w:t>
      </w:r>
      <w:r w:rsidR="00491587" w:rsidRPr="00FC1A38">
        <w:rPr>
          <w:rFonts w:ascii="Calibri" w:hAnsi="Calibri" w:cs="Calibri"/>
          <w:szCs w:val="22"/>
          <w:lang w:val="nb-NO"/>
        </w:rPr>
        <w:t>Oslo: Arbeidsforskning</w:t>
      </w:r>
      <w:r w:rsidR="00491587">
        <w:rPr>
          <w:rFonts w:ascii="Calibri" w:hAnsi="Calibri" w:cs="Calibri"/>
          <w:szCs w:val="22"/>
          <w:lang w:val="nb-NO"/>
        </w:rPr>
        <w:t>sinstituttet. AFI-notat 2009:4.</w:t>
      </w:r>
      <w:r w:rsidR="00274FBA">
        <w:rPr>
          <w:rStyle w:val="Hyperlink"/>
          <w:lang w:val="nb-NO"/>
        </w:rPr>
        <w:br/>
      </w:r>
      <w:hyperlink r:id="rId135" w:history="1">
        <w:r w:rsidR="00274FBA" w:rsidRPr="000E475C">
          <w:rPr>
            <w:rStyle w:val="Hyperlink"/>
            <w:lang w:val="nb-NO"/>
          </w:rPr>
          <w:t>http://www.hioa.no/Om-HiOA/Senter-for-velferds-og-arbeidslivsforskning/AFI/Publikasjoner-AFI/Naar-egeninnsats-er-viktig</w:t>
        </w:r>
      </w:hyperlink>
      <w:r w:rsidR="00274FBA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color w:val="000000"/>
          <w:lang w:val="nb-NO"/>
        </w:rPr>
      </w:pPr>
      <w:r>
        <w:rPr>
          <w:lang w:val="nb-NO"/>
        </w:rPr>
        <w:t xml:space="preserve">Sørensen, Bjørg Aase &amp; Grimsmo, Asbjørn: </w:t>
      </w:r>
      <w:r w:rsidRPr="005057E7">
        <w:rPr>
          <w:bCs/>
          <w:i/>
          <w:color w:val="000000"/>
          <w:lang w:val="nb-NO"/>
        </w:rPr>
        <w:t>HiO – Arbeidsmiljø i utvikling</w:t>
      </w:r>
      <w:r w:rsidRPr="005057E7">
        <w:rPr>
          <w:i/>
          <w:color w:val="000000"/>
          <w:lang w:val="nb-NO"/>
        </w:rPr>
        <w:t xml:space="preserve">  - HiO 2008</w:t>
      </w:r>
      <w:r>
        <w:rPr>
          <w:i/>
          <w:color w:val="000000"/>
          <w:lang w:val="nb-NO"/>
        </w:rPr>
        <w:t xml:space="preserve">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2009:5.</w:t>
      </w:r>
      <w:r w:rsidR="00274FBA">
        <w:rPr>
          <w:rStyle w:val="Hyperlink"/>
          <w:lang w:val="nb-NO"/>
        </w:rPr>
        <w:br/>
      </w:r>
      <w:hyperlink r:id="rId136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http://www.hioa.no/Om-HiOA/Senter-for-velferds-og-arbeidslivsforskning/AFI/Publikasjoner-AFI/HiO-Arbeidsmiljoe-i-utvikling</w:t>
        </w:r>
      </w:hyperlink>
      <w:r w:rsidR="00274FBA" w:rsidRPr="00AD4D01">
        <w:rPr>
          <w:color w:val="000000"/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lang w:val="nb-NO"/>
        </w:rPr>
      </w:pPr>
      <w:r>
        <w:rPr>
          <w:color w:val="000000"/>
          <w:lang w:val="nb-NO"/>
        </w:rPr>
        <w:t xml:space="preserve">Reichborn-Kjennerud, Kristin: </w:t>
      </w:r>
      <w:r w:rsidRPr="000D6427">
        <w:rPr>
          <w:i/>
          <w:lang w:val="nn-NO"/>
        </w:rPr>
        <w:t xml:space="preserve">Seniortiltak i Ås kommune. </w:t>
      </w:r>
      <w:r w:rsidRPr="000D6427">
        <w:rPr>
          <w:i/>
          <w:lang w:val="nb-NO"/>
        </w:rPr>
        <w:t>Hva er grunnene til at seniorene står i jobb?</w:t>
      </w:r>
      <w:r w:rsidRPr="000D6427">
        <w:rPr>
          <w:lang w:val="nb-NO"/>
        </w:rPr>
        <w:t xml:space="preserve">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2009:6.</w:t>
      </w:r>
      <w:r w:rsidR="00274FBA">
        <w:rPr>
          <w:rStyle w:val="Hyperlink"/>
          <w:lang w:val="nb-NO"/>
        </w:rPr>
        <w:br/>
      </w:r>
      <w:hyperlink r:id="rId137" w:history="1">
        <w:r w:rsidR="00274FBA" w:rsidRPr="000E475C">
          <w:rPr>
            <w:rStyle w:val="Hyperlink"/>
            <w:lang w:val="nb-NO"/>
          </w:rPr>
          <w:t>http://www.hioa.no/Om-HiOA/Senter-for-velferds-og-arbeidslivsforskning/AFI/Publikasjoner-AFI/Seniortiltak-i-AAs-kommune</w:t>
        </w:r>
      </w:hyperlink>
      <w:r w:rsidR="00274FBA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color w:val="000000"/>
          <w:lang w:val="nb-NO"/>
        </w:rPr>
      </w:pPr>
      <w:r>
        <w:rPr>
          <w:lang w:val="nb-NO"/>
        </w:rPr>
        <w:t xml:space="preserve">Schafft, Angelika; Spjelkavik, Øystein og Legard, Sveinung: </w:t>
      </w:r>
      <w:r w:rsidRPr="002D77F1">
        <w:rPr>
          <w:bCs/>
          <w:i/>
          <w:color w:val="000000"/>
          <w:lang w:val="nb-NO"/>
        </w:rPr>
        <w:t>Evaluering av Kvalifiseringsprogrammet</w:t>
      </w:r>
      <w:r w:rsidRPr="002D77F1">
        <w:rPr>
          <w:i/>
          <w:color w:val="000000"/>
          <w:lang w:val="nb-NO"/>
        </w:rPr>
        <w:t xml:space="preserve">  - Underveisrapport</w:t>
      </w:r>
      <w:r>
        <w:rPr>
          <w:color w:val="000000"/>
          <w:lang w:val="nb-NO"/>
        </w:rPr>
        <w:t xml:space="preserve">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2009:7.</w:t>
      </w:r>
      <w:r w:rsidR="00274FBA">
        <w:rPr>
          <w:rStyle w:val="Hyperlink"/>
          <w:lang w:val="nb-NO"/>
        </w:rPr>
        <w:br/>
      </w:r>
      <w:hyperlink r:id="rId138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http://www.hioa.no/Om-HiOA/Senter-for-velferds-og-arbeidslivsforskning/AFI/Publikasjoner-AFI/En-ny-mulighet-brukernes-opplevelse-av-Kvalifiseringsprogrammet-i-NAV</w:t>
        </w:r>
      </w:hyperlink>
      <w:r w:rsidR="00274FBA" w:rsidRPr="00AD4D01">
        <w:rPr>
          <w:color w:val="000000"/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bCs/>
          <w:color w:val="000000"/>
          <w:lang w:val="nb-NO"/>
        </w:rPr>
      </w:pPr>
      <w:r>
        <w:rPr>
          <w:lang w:val="nb-NO"/>
        </w:rPr>
        <w:t xml:space="preserve">Widding, Steinar: </w:t>
      </w:r>
      <w:r w:rsidRPr="006F7D01">
        <w:rPr>
          <w:bCs/>
          <w:i/>
          <w:color w:val="000000"/>
          <w:lang w:val="nb-NO"/>
        </w:rPr>
        <w:t>Arbeidslivet og personer med ervervet døvblindhet</w:t>
      </w:r>
      <w:r>
        <w:rPr>
          <w:bCs/>
          <w:i/>
          <w:color w:val="000000"/>
          <w:lang w:val="nb-NO"/>
        </w:rPr>
        <w:t xml:space="preserve">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2009:8.</w:t>
      </w:r>
      <w:r w:rsidR="00274FBA">
        <w:rPr>
          <w:rStyle w:val="Hyperlink"/>
          <w:bCs/>
          <w:lang w:val="nb-NO"/>
        </w:rPr>
        <w:br/>
      </w:r>
      <w:hyperlink r:id="rId139" w:history="1">
        <w:r w:rsidR="00274FBA" w:rsidRPr="00AD4D01">
          <w:rPr>
            <w:rStyle w:val="Hyperlink"/>
            <w:bCs/>
            <w:lang w:val="nb-NO"/>
          </w:rPr>
          <w:t>http://www.hioa.no/Om-HiOA/Senter-for-velferds-og-arbeidslivsforskning/AFI/Publikasjoner-AFI/Arbeidslivet-og-personer-med-ervervet-doevblindhet</w:t>
        </w:r>
      </w:hyperlink>
      <w:r w:rsidR="00274FBA" w:rsidRPr="00AD4D01">
        <w:rPr>
          <w:bCs/>
          <w:color w:val="000000"/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Reichborn-Kjennerud, Kristin: </w:t>
      </w:r>
      <w:r w:rsidRPr="00651C5A">
        <w:rPr>
          <w:i/>
          <w:lang w:val="nb-NO"/>
        </w:rPr>
        <w:t>Hensiktsmessig oppgavedeling</w:t>
      </w:r>
      <w:r>
        <w:rPr>
          <w:i/>
          <w:lang w:val="nb-NO"/>
        </w:rPr>
        <w:t>.</w:t>
      </w:r>
      <w:r w:rsidRPr="00651C5A">
        <w:rPr>
          <w:i/>
          <w:lang w:val="nb-NO"/>
        </w:rPr>
        <w:t> En mulighetsstudie i skole-, barnehage- og helsesektoren</w:t>
      </w:r>
      <w:r>
        <w:rPr>
          <w:i/>
          <w:lang w:val="nb-NO"/>
        </w:rPr>
        <w:t xml:space="preserve">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2009:9.</w:t>
      </w:r>
      <w:r w:rsidR="00274FBA">
        <w:rPr>
          <w:rStyle w:val="Hyperlink"/>
          <w:lang w:val="nb-NO"/>
        </w:rPr>
        <w:br/>
      </w:r>
      <w:hyperlink r:id="rId140" w:history="1">
        <w:r w:rsidR="00274FBA" w:rsidRPr="00C15A2D">
          <w:rPr>
            <w:rStyle w:val="Hyperlink"/>
            <w:lang w:val="nb-NO"/>
          </w:rPr>
          <w:t>http://www.hioa.no/Om-HiOA/Senter-for-velferds-og-arbeidslivsforskning/AFI/Publikasjoner-AFI/Hensiktsmessig-oppgavedeling</w:t>
        </w:r>
      </w:hyperlink>
      <w:r w:rsidR="00274FBA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Klemsdal, Lars &amp; Toril Brethvas: </w:t>
      </w:r>
      <w:r w:rsidRPr="00EB6835">
        <w:rPr>
          <w:i/>
          <w:lang w:val="nb-NO"/>
        </w:rPr>
        <w:t>Læringssamtalen fra ord til handling. Om utvikling av læringssamtalen som pedagogisk grep i oppvekstenhetene i Arendal: Utviklingsprosess og –produkt</w:t>
      </w:r>
      <w:r>
        <w:rPr>
          <w:lang w:val="nb-NO"/>
        </w:rPr>
        <w:t xml:space="preserve">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2009:10.</w:t>
      </w:r>
      <w:r w:rsidR="00274FBA">
        <w:rPr>
          <w:rStyle w:val="Hyperlink"/>
          <w:lang w:val="nb-NO"/>
        </w:rPr>
        <w:br/>
      </w:r>
      <w:hyperlink r:id="rId141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http://www.hioa.no/Om-HiOA/Senter-for-velferds-og-arbeidslivsforskning/AFI/Publikasjoner-AFI/Laeringssamtalen-fra-ord-til-handling</w:t>
        </w:r>
      </w:hyperlink>
      <w:r w:rsidR="00274FBA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Reichborn-Kjennerud  (2009): </w:t>
      </w:r>
      <w:r w:rsidRPr="00AA6FC0">
        <w:rPr>
          <w:i/>
          <w:lang w:val="nb-NO"/>
        </w:rPr>
        <w:t>En ny mulighet – brukernes opplevelse av Kvalifiseringsprogrammet i NAV.</w:t>
      </w:r>
      <w:r>
        <w:rPr>
          <w:lang w:val="nb-NO"/>
        </w:rPr>
        <w:t xml:space="preserve">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2009:11.</w:t>
      </w:r>
      <w:r w:rsidR="00274FBA">
        <w:rPr>
          <w:rStyle w:val="Hyperlink"/>
          <w:lang w:val="nb-NO"/>
        </w:rPr>
        <w:br/>
      </w:r>
      <w:hyperlink r:id="rId142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http://www.hioa.no/Om-HiOA/Senter-for-velferds-og-arbeidslivsforskning/AFI/Publikasjoner-AFI/En-ny-mulighet-brukernes-opplevelse-av-Kvalifiseringsprogrammet-i-NAV</w:t>
        </w:r>
      </w:hyperlink>
      <w:r w:rsidR="00274FBA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 w:rsidRPr="00220685">
        <w:rPr>
          <w:lang w:val="nb-NO"/>
        </w:rPr>
        <w:t>Grimsmo, Asbjørn:</w:t>
      </w:r>
      <w:r w:rsidRPr="00220685">
        <w:rPr>
          <w:i/>
          <w:lang w:val="nb-NO"/>
        </w:rPr>
        <w:t xml:space="preserve"> Arbeidsmiljøundersøkelse i NAV</w:t>
      </w:r>
      <w:r w:rsidRPr="00220685">
        <w:rPr>
          <w:lang w:val="nb-NO"/>
        </w:rPr>
        <w:t xml:space="preserve">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2009:12.</w:t>
      </w:r>
      <w:r w:rsidR="00274FBA" w:rsidRPr="00490882">
        <w:rPr>
          <w:rStyle w:val="Hyperlink"/>
          <w:lang w:val="nb-NO"/>
        </w:rPr>
        <w:br/>
      </w:r>
      <w:hyperlink r:id="rId143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http://www.hioa.no/Om-HiOA/Senter-for-velferds-og-arbeidslivsforskning/AFI/Publikasjoner-AFI/Arbeidsmiljoeundersoekelse-i-NAV</w:t>
        </w:r>
      </w:hyperlink>
      <w:r w:rsidR="00274FBA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Schafft, A.: </w:t>
      </w:r>
      <w:r w:rsidRPr="00D43394">
        <w:rPr>
          <w:i/>
          <w:lang w:val="nb-NO"/>
        </w:rPr>
        <w:t>Klok av skade. Evaluering av tiltaket ”Medarbeider med brukererfaring” i Bergen</w:t>
      </w:r>
      <w:r>
        <w:rPr>
          <w:i/>
          <w:lang w:val="nb-NO"/>
        </w:rPr>
        <w:t>.</w:t>
      </w:r>
      <w:r>
        <w:rPr>
          <w:lang w:val="nb-NO"/>
        </w:rPr>
        <w:t xml:space="preserve">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2008:1.</w:t>
      </w:r>
      <w:r w:rsidR="00C15A2D">
        <w:rPr>
          <w:lang w:val="nb-NO"/>
        </w:rPr>
        <w:br/>
      </w:r>
      <w:hyperlink r:id="rId144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http://www.hioa.no/Om-HiOA/Senter-for-velferds-og-arbeidslivsforskning/AFI/Publikasjoner-AFI/Klok-av-skade</w:t>
        </w:r>
      </w:hyperlink>
      <w:r w:rsidR="00274FBA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 w:rsidRPr="007604DA">
        <w:rPr>
          <w:lang w:val="nb-NO"/>
        </w:rPr>
        <w:t>Amble</w:t>
      </w:r>
      <w:r>
        <w:rPr>
          <w:lang w:val="nb-NO"/>
        </w:rPr>
        <w:t>, N.</w:t>
      </w:r>
      <w:r w:rsidRPr="007604DA">
        <w:rPr>
          <w:lang w:val="nb-NO"/>
        </w:rPr>
        <w:t xml:space="preserve">: </w:t>
      </w:r>
      <w:r w:rsidRPr="007604DA">
        <w:rPr>
          <w:i/>
          <w:lang w:val="nb-NO"/>
        </w:rPr>
        <w:t>Evaluering av 3-3-turnus i Harstad kommune</w:t>
      </w:r>
      <w:r>
        <w:rPr>
          <w:i/>
          <w:lang w:val="nb-NO"/>
        </w:rPr>
        <w:t xml:space="preserve">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2008:2.</w:t>
      </w:r>
      <w:r w:rsidR="00274FBA">
        <w:rPr>
          <w:rStyle w:val="Hyperlink"/>
          <w:lang w:val="nb-NO"/>
        </w:rPr>
        <w:br/>
      </w:r>
      <w:hyperlink r:id="rId145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http://www.hioa.no/Om-HiOA/Senter-for-velferds-og-arbeidslivsforskning/AFI/Publikasjoner-AFI/Evaluering-av-3-3-turnus-i-Harstad-kommune</w:t>
        </w:r>
      </w:hyperlink>
      <w:r w:rsidR="00274FBA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>Drange, I.</w:t>
      </w:r>
      <w:r w:rsidRPr="007604DA">
        <w:rPr>
          <w:lang w:val="nb-NO"/>
        </w:rPr>
        <w:t xml:space="preserve"> &amp; Amble,</w:t>
      </w:r>
      <w:r>
        <w:rPr>
          <w:lang w:val="nb-NO"/>
        </w:rPr>
        <w:t xml:space="preserve"> N.</w:t>
      </w:r>
      <w:r w:rsidRPr="007604DA">
        <w:rPr>
          <w:lang w:val="nb-NO"/>
        </w:rPr>
        <w:t xml:space="preserve">: </w:t>
      </w:r>
      <w:r w:rsidRPr="00BD7F71">
        <w:rPr>
          <w:i/>
          <w:lang w:val="nb-NO"/>
        </w:rPr>
        <w:t>Kartlegging av deltidsarbeid i Drammen kommune - pleie og omsorgssektoren</w:t>
      </w:r>
      <w:r w:rsidRPr="007604DA">
        <w:rPr>
          <w:lang w:val="nb-NO"/>
        </w:rPr>
        <w:t xml:space="preserve">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2008:3.</w:t>
      </w:r>
      <w:r w:rsidR="00274FBA">
        <w:rPr>
          <w:rStyle w:val="Hyperlink"/>
          <w:lang w:val="nb-NO"/>
        </w:rPr>
        <w:br/>
      </w:r>
      <w:hyperlink r:id="rId146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http://www.hioa.no/Om-HiOA/Senter-for-velferds-og-arbeidslivsforskning/AFI/Publikasjoner-AFI/Kartlegging-av-deltidsarbeid-i-Drammen-kommune</w:t>
        </w:r>
      </w:hyperlink>
      <w:r w:rsidR="00274FBA" w:rsidRPr="00AD4D01">
        <w:rPr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bCs/>
          <w:color w:val="000000"/>
          <w:lang w:val="nb-NO"/>
        </w:rPr>
      </w:pPr>
      <w:r>
        <w:rPr>
          <w:lang w:val="nb-NO"/>
        </w:rPr>
        <w:t xml:space="preserve">Amble, N.: </w:t>
      </w:r>
      <w:r w:rsidRPr="00AD2131">
        <w:rPr>
          <w:bCs/>
          <w:i/>
          <w:color w:val="000000"/>
          <w:lang w:val="nb-NO"/>
        </w:rPr>
        <w:t>Forsøk og erfaringer med arbeidstidsordninger som reduserer uønsket deltid i turnus – en oppsummerin</w:t>
      </w:r>
      <w:r>
        <w:rPr>
          <w:bCs/>
          <w:i/>
          <w:color w:val="000000"/>
          <w:lang w:val="nb-NO"/>
        </w:rPr>
        <w:t xml:space="preserve">g.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2008:4.</w:t>
      </w:r>
      <w:r w:rsidR="00274FBA">
        <w:rPr>
          <w:rStyle w:val="Hyperlink"/>
          <w:bCs/>
          <w:lang w:val="nb-NO"/>
        </w:rPr>
        <w:br/>
      </w:r>
      <w:hyperlink r:id="rId147" w:history="1">
        <w:r w:rsidR="00274FBA" w:rsidRPr="000E475C">
          <w:rPr>
            <w:rStyle w:val="Hyperlink"/>
            <w:bCs/>
            <w:lang w:val="nb-NO"/>
          </w:rPr>
          <w:t>http://www.hioa.no/Om-HiOA/Senter-for-velferds-og-arbeidslivsforskning/AFI/Publikasjoner-AFI/Forsoek-og-erfaringer-med-arbeidstidsordninger-som-reduserer-uoensket-deltid-i-turnus</w:t>
        </w:r>
      </w:hyperlink>
      <w:r w:rsidR="00274FBA">
        <w:rPr>
          <w:bCs/>
          <w:color w:val="000000"/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Enehaug, H., Hilsen, A. I. &amp; Steinum, T.: </w:t>
      </w:r>
      <w:r w:rsidRPr="002408C7">
        <w:rPr>
          <w:i/>
          <w:sz w:val="26"/>
          <w:szCs w:val="26"/>
          <w:lang w:val="nb-NO"/>
        </w:rPr>
        <w:t xml:space="preserve">Særaldersgrenser og virksomhetenes handlingsrom. </w:t>
      </w:r>
      <w:r w:rsidRPr="002408C7">
        <w:rPr>
          <w:i/>
          <w:lang w:val="nb-NO"/>
        </w:rPr>
        <w:t>Rapport fra en empirisk undersøkelse i fire virksomhter.</w:t>
      </w:r>
      <w:r w:rsidR="00C15A2D">
        <w:rPr>
          <w:rStyle w:val="Hyperlink"/>
          <w:lang w:val="nb-NO"/>
        </w:rPr>
        <w:t xml:space="preserve">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2008:5.</w:t>
      </w:r>
      <w:r w:rsidR="00274FBA">
        <w:rPr>
          <w:rStyle w:val="Hyperlink"/>
          <w:lang w:val="nb-NO"/>
        </w:rPr>
        <w:br/>
      </w:r>
      <w:hyperlink r:id="rId148" w:history="1">
        <w:r w:rsidR="00274FBA" w:rsidRPr="000E475C">
          <w:rPr>
            <w:rStyle w:val="Hyperlink"/>
            <w:lang w:val="nb-NO"/>
          </w:rPr>
          <w:t>http://www.hioa.no/Om-HiOA/Senter-for-velferds-og-arbeidslivsforskning/AFI/Publikasjoner-AFI/Saeraldersgrenser-og-virksomhetenes-handlingsrom</w:t>
        </w:r>
      </w:hyperlink>
      <w:r w:rsidR="00274FBA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bCs/>
          <w:color w:val="000000"/>
          <w:szCs w:val="22"/>
          <w:lang w:val="nb-NO"/>
        </w:rPr>
      </w:pPr>
      <w:r>
        <w:rPr>
          <w:lang w:val="nb-NO"/>
        </w:rPr>
        <w:t xml:space="preserve">Forsberg, E.-M., Drange, I. &amp; Amble, N.: </w:t>
      </w:r>
      <w:r w:rsidRPr="004C7A36">
        <w:rPr>
          <w:bCs/>
          <w:i/>
          <w:color w:val="000000"/>
          <w:szCs w:val="22"/>
          <w:lang w:val="nb-NO"/>
        </w:rPr>
        <w:t>Faktaundersøkelse om rekruttering av kvinner til ledelse i domstolene</w:t>
      </w:r>
      <w:r>
        <w:rPr>
          <w:bCs/>
          <w:i/>
          <w:color w:val="000000"/>
          <w:szCs w:val="22"/>
          <w:lang w:val="nb-NO"/>
        </w:rPr>
        <w:t xml:space="preserve">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2008:6.</w:t>
      </w:r>
      <w:r w:rsidR="00274FBA">
        <w:rPr>
          <w:rStyle w:val="Hyperlink"/>
          <w:bCs/>
          <w:szCs w:val="22"/>
          <w:lang w:val="nb-NO"/>
        </w:rPr>
        <w:br/>
      </w:r>
      <w:hyperlink r:id="rId149" w:history="1">
        <w:r w:rsidR="00274FBA" w:rsidRPr="00AD4D01">
          <w:rPr>
            <w:rStyle w:val="Hyperlink"/>
            <w:bCs/>
            <w:szCs w:val="22"/>
            <w:lang w:val="nb-NO"/>
          </w:rPr>
          <w:t>http://www.hioa.no/Om-HiOA/Senter-for-velferds-og-arbeidslivsforskning/AFI/Publikasjoner-AFI/Faktaundersoekelse-om-rekruttering-av-kvinner-til-ledelse-i-domstolene</w:t>
        </w:r>
      </w:hyperlink>
      <w:r w:rsidR="00274FBA" w:rsidRPr="00AD4D01">
        <w:rPr>
          <w:bCs/>
          <w:color w:val="000000"/>
          <w:szCs w:val="22"/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 w:rsidRPr="001377B5">
        <w:rPr>
          <w:lang w:val="nb-NO"/>
        </w:rPr>
        <w:t>Schafft</w:t>
      </w:r>
      <w:r>
        <w:rPr>
          <w:lang w:val="nb-NO"/>
        </w:rPr>
        <w:t xml:space="preserve">, A.: </w:t>
      </w:r>
      <w:r w:rsidRPr="001377B5">
        <w:rPr>
          <w:i/>
          <w:lang w:val="nb-NO"/>
        </w:rPr>
        <w:t>Undersøkelse blant pårørende til mennesker med psykiske lidelser i Oslo.</w:t>
      </w:r>
      <w:r>
        <w:rPr>
          <w:lang w:val="nb-NO"/>
        </w:rPr>
        <w:t xml:space="preserve">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2008:7.</w:t>
      </w:r>
      <w:r w:rsidR="00274FBA" w:rsidRPr="00490882">
        <w:rPr>
          <w:lang w:val="nb-NO"/>
        </w:rPr>
        <w:br/>
      </w:r>
      <w:hyperlink r:id="rId150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http://www.hioa.no/Om-HiOA/Senter-for-velferds-og-arbeidslivsforskning/AFI/Publikasjoner-AFI/Undersoekelse-blant-paaroerende-til-mennesker-med-psykiske-lidelser-i-Oslo</w:t>
        </w:r>
      </w:hyperlink>
      <w:r w:rsidR="00274FBA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sz w:val="23"/>
          <w:lang w:val="nb-NO"/>
        </w:rPr>
      </w:pPr>
      <w:r>
        <w:rPr>
          <w:lang w:val="nb-NO"/>
        </w:rPr>
        <w:t xml:space="preserve">Halrynjo, S.: </w:t>
      </w:r>
      <w:r w:rsidRPr="00AD2788">
        <w:rPr>
          <w:i/>
          <w:sz w:val="23"/>
          <w:lang w:val="nb-NO"/>
        </w:rPr>
        <w:t>Kjønn, karriere og omsorgsansvar blant jurister.</w:t>
      </w:r>
      <w:r>
        <w:rPr>
          <w:sz w:val="23"/>
          <w:lang w:val="nb-NO"/>
        </w:rPr>
        <w:t xml:space="preserve">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2008:8.</w:t>
      </w:r>
      <w:r w:rsidR="00274FBA">
        <w:rPr>
          <w:rStyle w:val="Hyperlink"/>
          <w:sz w:val="23"/>
          <w:lang w:val="nb-NO"/>
        </w:rPr>
        <w:br/>
      </w:r>
      <w:hyperlink r:id="rId151" w:history="1">
        <w:r w:rsidR="00274FBA" w:rsidRPr="00AD4D01">
          <w:rPr>
            <w:rStyle w:val="Hyperlink"/>
            <w:sz w:val="23"/>
            <w:lang w:val="nb-NO"/>
          </w:rPr>
          <w:t>http://www.hioa.no/Om-HiOA/Senter-for-velferds-og-arbeidslivsforskning/AFI/Publikasjoner-AFI/Kjoenn-karriere-og-omsorgsansvar-blant-jurister</w:t>
        </w:r>
      </w:hyperlink>
      <w:r w:rsidR="00274FBA" w:rsidRPr="00AD4D01">
        <w:rPr>
          <w:sz w:val="23"/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>
        <w:rPr>
          <w:sz w:val="23"/>
          <w:lang w:val="nb-NO"/>
        </w:rPr>
        <w:t xml:space="preserve">Enehaug, H., Gamperiene, M. og Grimsmo, A.: </w:t>
      </w:r>
      <w:r w:rsidRPr="003F22BB">
        <w:rPr>
          <w:i/>
          <w:lang w:val="nb-NO"/>
        </w:rPr>
        <w:t>Arbeidsmiljøet i barnehagen.</w:t>
      </w:r>
      <w:r>
        <w:rPr>
          <w:i/>
          <w:lang w:val="nb-NO"/>
        </w:rPr>
        <w:t xml:space="preserve">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2008:9.</w:t>
      </w:r>
      <w:r w:rsidR="00274FBA">
        <w:rPr>
          <w:rStyle w:val="Hyperlink"/>
          <w:lang w:val="nb-NO"/>
        </w:rPr>
        <w:br/>
      </w:r>
      <w:hyperlink r:id="rId152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http://www.hioa.no/Om-HiOA/Senter-for-velferds-og-arbeidslivsforskning/AFI/Publikasjoner-AFI/Arbeidsmiljoeet-i-barnehagen</w:t>
        </w:r>
      </w:hyperlink>
      <w:r w:rsidR="00274FBA" w:rsidRPr="00AD4D01">
        <w:rPr>
          <w:lang w:val="nb-NO"/>
        </w:rPr>
        <w:t xml:space="preserve"> </w:t>
      </w:r>
    </w:p>
    <w:p w:rsidR="00D1197E" w:rsidRDefault="00D1197E" w:rsidP="00D1197E">
      <w:pPr>
        <w:pStyle w:val="publikasjonsliste"/>
        <w:ind w:left="960" w:hanging="960"/>
        <w:rPr>
          <w:sz w:val="23"/>
          <w:lang w:val="nb-NO"/>
        </w:rPr>
      </w:pPr>
      <w:r>
        <w:rPr>
          <w:sz w:val="23"/>
          <w:lang w:val="nb-NO"/>
        </w:rPr>
        <w:t xml:space="preserve">Andreassen, T. A.: </w:t>
      </w:r>
      <w:r w:rsidRPr="00E81BC2">
        <w:rPr>
          <w:i/>
          <w:lang w:val="nb-NO"/>
        </w:rPr>
        <w:t>Organisering for helhetlig tjenesteyting. Organisatoriske valg og variasjon i lokale NAV-kontor.</w:t>
      </w:r>
      <w:r w:rsidRPr="00E81BC2">
        <w:rPr>
          <w:lang w:val="nb-NO"/>
        </w:rPr>
        <w:t xml:space="preserve">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2008:10.</w:t>
      </w:r>
      <w:r w:rsidR="00274FBA">
        <w:rPr>
          <w:rStyle w:val="Hyperlink"/>
          <w:sz w:val="23"/>
          <w:lang w:val="nb-NO"/>
        </w:rPr>
        <w:br/>
      </w:r>
      <w:hyperlink r:id="rId153" w:history="1">
        <w:r w:rsidR="00274FBA" w:rsidRPr="000E475C">
          <w:rPr>
            <w:rStyle w:val="Hyperlink"/>
            <w:sz w:val="23"/>
            <w:lang w:val="nb-NO"/>
          </w:rPr>
          <w:t>http://www.hioa.no/Om-HiOA/Senter-for-velferds-og-arbeidslivsforskning/AFI/Publikasjoner-AFI/Organisering-for-helhetlig-tjenesteyting</w:t>
        </w:r>
      </w:hyperlink>
      <w:r w:rsidR="00274FBA">
        <w:rPr>
          <w:sz w:val="23"/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>Wathne, C. T., Finstad, L., Drange, I.</w:t>
      </w:r>
      <w:r w:rsidRPr="00971A8A">
        <w:rPr>
          <w:lang w:val="nb-NO"/>
        </w:rPr>
        <w:t xml:space="preserve"> : </w:t>
      </w:r>
      <w:r w:rsidRPr="00971A8A">
        <w:rPr>
          <w:i/>
          <w:lang w:val="nb-NO"/>
        </w:rPr>
        <w:t xml:space="preserve">Vilkår for oppgaveløsning i politiet </w:t>
      </w:r>
      <w:r>
        <w:rPr>
          <w:i/>
          <w:lang w:val="nb-NO"/>
        </w:rPr>
        <w:t xml:space="preserve">- </w:t>
      </w:r>
      <w:r w:rsidRPr="00971A8A">
        <w:rPr>
          <w:i/>
          <w:lang w:val="nb-NO"/>
        </w:rPr>
        <w:t>et spørsmål om risiko- og belastningshåndtering.</w:t>
      </w:r>
      <w:r>
        <w:rPr>
          <w:i/>
          <w:lang w:val="nb-NO"/>
        </w:rPr>
        <w:t xml:space="preserve">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2008:11.</w:t>
      </w:r>
      <w:r w:rsidR="00274FBA">
        <w:rPr>
          <w:rStyle w:val="Hyperlink"/>
          <w:lang w:val="nb-NO"/>
        </w:rPr>
        <w:br/>
      </w:r>
      <w:hyperlink r:id="rId154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http://www.hioa.no/Om-HiOA/Senter-for-velferds-og-arbeidslivsforskning/AFI/Publikasjoner-AFI/Vilkaar-for-oppgaveloesning-i-politiet</w:t>
        </w:r>
      </w:hyperlink>
      <w:r w:rsidR="00274FBA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i/>
          <w:lang w:val="nb-NO"/>
        </w:rPr>
      </w:pPr>
      <w:r>
        <w:rPr>
          <w:lang w:val="nb-NO"/>
        </w:rPr>
        <w:t xml:space="preserve">Lyng, Selma T.: </w:t>
      </w:r>
      <w:r w:rsidRPr="00437435">
        <w:rPr>
          <w:i/>
          <w:lang w:val="nb-NO"/>
        </w:rPr>
        <w:t>Opp eller ut. En kvalitativ rapport om kvinnelige advokaters vei ut av bransjen.</w:t>
      </w:r>
      <w:r w:rsidRPr="00C8405C">
        <w:rPr>
          <w:lang w:val="nb-NO"/>
        </w:rPr>
        <w:t xml:space="preserve">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2008:12.</w:t>
      </w:r>
      <w:r w:rsidR="00274FBA">
        <w:rPr>
          <w:rStyle w:val="Hyperlink"/>
          <w:lang w:val="nb-NO"/>
        </w:rPr>
        <w:br/>
      </w:r>
      <w:hyperlink r:id="rId155" w:history="1">
        <w:r w:rsidR="00274FBA" w:rsidRPr="00AD4D01">
          <w:rPr>
            <w:rStyle w:val="Hyperlink"/>
            <w:i/>
            <w:lang w:val="nb-NO"/>
          </w:rPr>
          <w:t>http://www.hioa.no/Om-HiOA/Senter-for-velferds-og-arbeidslivsforskning/AFI/Publikasjoner-AFI/Opp-eller-ut2</w:t>
        </w:r>
      </w:hyperlink>
      <w:r w:rsidR="00274FBA" w:rsidRPr="00AD4D01">
        <w:rPr>
          <w:i/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93" w:hanging="993"/>
        <w:rPr>
          <w:lang w:val="nb-NO"/>
        </w:rPr>
      </w:pPr>
      <w:r>
        <w:rPr>
          <w:lang w:val="nb-NO"/>
        </w:rPr>
        <w:t xml:space="preserve">Enehaug, H., Gamperiene, M., Heltel, A., Wærsted, M. og Bruusgaard, D.: </w:t>
      </w:r>
      <w:r w:rsidRPr="0047459A">
        <w:rPr>
          <w:i/>
          <w:lang w:val="nb-NO"/>
        </w:rPr>
        <w:t>Arbeidsmiljø og helse i renholdsbransjen</w:t>
      </w:r>
      <w:r>
        <w:rPr>
          <w:i/>
          <w:lang w:val="nb-NO"/>
        </w:rPr>
        <w:t xml:space="preserve">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2008:13.</w:t>
      </w:r>
      <w:r w:rsidR="00274FBA">
        <w:rPr>
          <w:rStyle w:val="Hyperlink"/>
          <w:lang w:val="nb-NO"/>
        </w:rPr>
        <w:br/>
      </w:r>
      <w:hyperlink r:id="rId156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http://www.hioa.no/Om-HiOA/Senter-for-velferds-og-arbeidslivsforskning/AFI/Publikasjoner-AFI/Arbeidsmiljoe-og-helse-i-renholdsbransjen</w:t>
        </w:r>
      </w:hyperlink>
      <w:r w:rsidR="00274FBA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Heen, H. &amp; Bjørnholt, M.: </w:t>
      </w:r>
      <w:r w:rsidRPr="00D22DAD">
        <w:rPr>
          <w:i/>
          <w:lang w:val="nb-NO"/>
        </w:rPr>
        <w:t>Hvorfor slutter ledere i Statens vegvesen?</w:t>
      </w:r>
      <w:r>
        <w:rPr>
          <w:lang w:val="nb-NO"/>
        </w:rPr>
        <w:t xml:space="preserve">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2008:14.</w:t>
      </w:r>
      <w:r w:rsidR="00274FBA">
        <w:rPr>
          <w:rStyle w:val="Hyperlink"/>
          <w:lang w:val="nb-NO"/>
        </w:rPr>
        <w:br/>
      </w:r>
      <w:hyperlink r:id="rId157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http://www.hioa.no/Om-HiOA/Senter-for-velferds-og-arbeidslivsforskning/AFI/Publikasjoner-AFI/Hvorfor-slutter-ledere-i-Statens-vegvesen</w:t>
        </w:r>
      </w:hyperlink>
      <w:r w:rsidR="00274FBA" w:rsidRPr="00AD4D01">
        <w:rPr>
          <w:lang w:val="nb-NO"/>
        </w:rPr>
        <w:t xml:space="preserve"> </w:t>
      </w:r>
    </w:p>
    <w:p w:rsidR="00D1197E" w:rsidRDefault="00D1197E" w:rsidP="00D1197E">
      <w:pPr>
        <w:tabs>
          <w:tab w:val="right" w:pos="9072"/>
        </w:tabs>
        <w:spacing w:after="240"/>
        <w:ind w:left="992" w:hanging="992"/>
      </w:pPr>
      <w:r>
        <w:t>Klemsdal, L.</w:t>
      </w:r>
      <w:r w:rsidRPr="00654993">
        <w:t xml:space="preserve">: </w:t>
      </w:r>
      <w:r w:rsidRPr="00654993">
        <w:rPr>
          <w:i/>
        </w:rPr>
        <w:t>Integreringsprosessen på det lokale NAV-kontoret. Første fase av iverksettelsen av NAV-reformen.</w:t>
      </w:r>
      <w:r w:rsidRPr="00654993">
        <w:t xml:space="preserve"> </w:t>
      </w:r>
      <w:r w:rsidR="000153C7" w:rsidRPr="00FC1A38">
        <w:rPr>
          <w:rFonts w:ascii="Calibri" w:hAnsi="Calibri" w:cs="Calibri"/>
        </w:rPr>
        <w:t>Oslo: Arbeidsforskning</w:t>
      </w:r>
      <w:r w:rsidR="000153C7">
        <w:rPr>
          <w:rFonts w:ascii="Calibri" w:hAnsi="Calibri" w:cs="Calibri"/>
        </w:rPr>
        <w:t>sinstituttet. AFI-notat 2008:15.</w:t>
      </w:r>
      <w:r w:rsidR="00274FBA">
        <w:br/>
      </w:r>
      <w:hyperlink r:id="rId158" w:history="1">
        <w:r w:rsidR="00274FBA" w:rsidRPr="000E475C">
          <w:rPr>
            <w:rStyle w:val="Hyperlink"/>
          </w:rPr>
          <w:t>http://www.hioa.no/Om-HiOA/Senter-for-velferds-og-arbeidslivsforskning/AFI/Publikasjoner-AFI/Integreringsprosessen-paa-det-lokale-NAV-kontoret</w:t>
        </w:r>
      </w:hyperlink>
      <w:r w:rsidR="00274FBA">
        <w:t xml:space="preserve"> </w:t>
      </w:r>
    </w:p>
    <w:p w:rsidR="00D1197E" w:rsidRDefault="00D1197E" w:rsidP="00D1197E">
      <w:pPr>
        <w:tabs>
          <w:tab w:val="right" w:pos="9072"/>
        </w:tabs>
        <w:spacing w:after="240"/>
        <w:ind w:left="992" w:hanging="992"/>
      </w:pPr>
      <w:r>
        <w:t>Spjelkavik, Ø.:</w:t>
      </w:r>
      <w:r w:rsidRPr="00C04EBB">
        <w:t xml:space="preserve"> </w:t>
      </w:r>
      <w:r w:rsidRPr="00C04EBB">
        <w:rPr>
          <w:i/>
        </w:rPr>
        <w:t>Fokus på nye muligheter - evaluering av et kurs ved Mølla Kompetansesenter</w:t>
      </w:r>
      <w:r>
        <w:t xml:space="preserve">. </w:t>
      </w:r>
      <w:r w:rsidR="000153C7" w:rsidRPr="00FC1A38">
        <w:rPr>
          <w:rFonts w:ascii="Calibri" w:hAnsi="Calibri" w:cs="Calibri"/>
        </w:rPr>
        <w:t>Oslo: Arbeidsforskning</w:t>
      </w:r>
      <w:r w:rsidR="000153C7">
        <w:rPr>
          <w:rFonts w:ascii="Calibri" w:hAnsi="Calibri" w:cs="Calibri"/>
        </w:rPr>
        <w:t>sinstituttet. AFI-notat 2008:16.</w:t>
      </w:r>
      <w:r w:rsidR="00274FBA">
        <w:rPr>
          <w:rStyle w:val="Hyperlink"/>
        </w:rPr>
        <w:br/>
      </w:r>
      <w:hyperlink r:id="rId159" w:history="1">
        <w:r w:rsidR="00274FBA" w:rsidRPr="000E475C">
          <w:rPr>
            <w:rStyle w:val="Hyperlink"/>
          </w:rPr>
          <w:t>http://www.hioa.no/Om-HiOA/Senter-for-velferds-og-arbeidslivsforskning/AFI/Publikasjoner-AFI/Fokus-paa-nye-muligheter</w:t>
        </w:r>
      </w:hyperlink>
      <w:r w:rsidR="00274FBA">
        <w:t xml:space="preserve"> </w:t>
      </w:r>
    </w:p>
    <w:p w:rsidR="00D1197E" w:rsidRDefault="00D1197E" w:rsidP="00D1197E">
      <w:pPr>
        <w:tabs>
          <w:tab w:val="right" w:pos="9072"/>
        </w:tabs>
        <w:spacing w:after="240"/>
        <w:ind w:left="992" w:hanging="992"/>
      </w:pPr>
      <w:r>
        <w:t xml:space="preserve">Skarpaas, Ingebjørg &amp; Rusnes, Ingrid: </w:t>
      </w:r>
      <w:r w:rsidRPr="009822A0">
        <w:rPr>
          <w:i/>
        </w:rPr>
        <w:t xml:space="preserve">Evaluering av sentralforvaltningens trainee-program </w:t>
      </w:r>
      <w:r>
        <w:rPr>
          <w:i/>
        </w:rPr>
        <w:t>for</w:t>
      </w:r>
      <w:r w:rsidRPr="009822A0">
        <w:rPr>
          <w:i/>
        </w:rPr>
        <w:t xml:space="preserve"> høyt utdannede personer med funksjonsnedsettelse.</w:t>
      </w:r>
      <w:r w:rsidR="00C15A2D">
        <w:rPr>
          <w:rStyle w:val="Hyperlink"/>
        </w:rPr>
        <w:t xml:space="preserve"> </w:t>
      </w:r>
      <w:r w:rsidR="000153C7" w:rsidRPr="00FC1A38">
        <w:rPr>
          <w:rFonts w:ascii="Calibri" w:hAnsi="Calibri" w:cs="Calibri"/>
        </w:rPr>
        <w:t>Oslo: Arbeidsforskning</w:t>
      </w:r>
      <w:r w:rsidR="000153C7">
        <w:rPr>
          <w:rFonts w:ascii="Calibri" w:hAnsi="Calibri" w:cs="Calibri"/>
        </w:rPr>
        <w:t>sinstituttet. AFI-notat 2008:17.</w:t>
      </w:r>
      <w:r w:rsidR="00274FBA">
        <w:rPr>
          <w:rStyle w:val="Hyperlink"/>
        </w:rPr>
        <w:br/>
      </w:r>
      <w:hyperlink r:id="rId160" w:history="1">
        <w:r w:rsidR="00274FBA" w:rsidRPr="000E475C">
          <w:rPr>
            <w:rStyle w:val="Hyperlink"/>
          </w:rPr>
          <w:t>http://www.hioa.no/Om-HiOA/Senter-for-velferds-og-arbeidslivsforskning/AFI/Publikasjoner-AFI/Evaluering-av-sentralforvaltningens-trainee-program-for-hoeyt-utdannede-personer-med-funksjonsnedsettelse</w:t>
        </w:r>
      </w:hyperlink>
      <w:r w:rsidR="00274FBA">
        <w:t xml:space="preserve"> </w:t>
      </w:r>
    </w:p>
    <w:p w:rsidR="00D1197E" w:rsidRDefault="00D1197E" w:rsidP="00D1197E">
      <w:pPr>
        <w:tabs>
          <w:tab w:val="right" w:pos="9072"/>
        </w:tabs>
        <w:ind w:left="993" w:hanging="993"/>
      </w:pPr>
      <w:r>
        <w:t>Wathne, C. T., Fossen, Ø., Steinum, T. og Qvale, T.</w:t>
      </w:r>
      <w:r w:rsidRPr="000D32A7">
        <w:t xml:space="preserve">: </w:t>
      </w:r>
      <w:r w:rsidRPr="000D32A7">
        <w:rPr>
          <w:i/>
        </w:rPr>
        <w:t>Medvirkningsbasert organisasjonsutvikling - praktiske metoder for bedriftsutvikling</w:t>
      </w:r>
      <w:r>
        <w:rPr>
          <w:i/>
        </w:rPr>
        <w:t xml:space="preserve">. </w:t>
      </w:r>
      <w:r w:rsidR="000153C7" w:rsidRPr="00FC1A38">
        <w:rPr>
          <w:rFonts w:ascii="Calibri" w:hAnsi="Calibri" w:cs="Calibri"/>
        </w:rPr>
        <w:t>Oslo: Arbeidsforskning</w:t>
      </w:r>
      <w:r w:rsidR="000153C7">
        <w:rPr>
          <w:rFonts w:ascii="Calibri" w:hAnsi="Calibri" w:cs="Calibri"/>
        </w:rPr>
        <w:t>sinstituttet. AFI-notat 2008:18.</w:t>
      </w:r>
      <w:r w:rsidR="00274FBA">
        <w:rPr>
          <w:rStyle w:val="Hyperlink"/>
        </w:rPr>
        <w:br/>
      </w:r>
      <w:hyperlink r:id="rId161" w:history="1">
        <w:r w:rsidR="00274FBA" w:rsidRPr="000E475C">
          <w:rPr>
            <w:rStyle w:val="Hyperlink"/>
          </w:rPr>
          <w:t>http://www.hioa.no/Om-HiOA/Senter-for-velferds-og-arbeidslivsforskning/AFI/Publikasjoner-AFI/Medvirkningsbasert-organisasjonsutvikling</w:t>
        </w:r>
      </w:hyperlink>
      <w:r w:rsidR="00274FBA">
        <w:t xml:space="preserve"> </w:t>
      </w:r>
    </w:p>
    <w:p w:rsidR="00D1197E" w:rsidRPr="00AD4D01" w:rsidRDefault="00D1197E" w:rsidP="00D1197E">
      <w:pPr>
        <w:pStyle w:val="publikasjonsliste"/>
        <w:tabs>
          <w:tab w:val="left" w:pos="960"/>
        </w:tabs>
        <w:ind w:left="960" w:hanging="1080"/>
        <w:rPr>
          <w:lang w:val="nb-NO"/>
        </w:rPr>
      </w:pPr>
      <w:r>
        <w:rPr>
          <w:lang w:val="nb-NO"/>
        </w:rPr>
        <w:t xml:space="preserve">Bjørnholt, Margunn &amp; Hanne Heen: </w:t>
      </w:r>
      <w:r w:rsidRPr="008D7577">
        <w:rPr>
          <w:i/>
          <w:lang w:val="nb-NO"/>
        </w:rPr>
        <w:t>Fjernledelse i Statens vegvesen</w:t>
      </w:r>
      <w:r>
        <w:rPr>
          <w:lang w:val="nb-NO"/>
        </w:rPr>
        <w:t xml:space="preserve">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2007:1.</w:t>
      </w:r>
      <w:r w:rsidR="00274FBA">
        <w:rPr>
          <w:lang w:val="nb-NO"/>
        </w:rPr>
        <w:br/>
      </w:r>
      <w:hyperlink r:id="rId162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http://www.hioa.no/Om-HiOA/Senter-for-velferds-og-arbeidslivsforskning/AFI/Publikasjoner-AFI/Fjernledelse-i-Statens-vegvesen</w:t>
        </w:r>
      </w:hyperlink>
      <w:r w:rsidR="00274FBA" w:rsidRPr="00AD4D01">
        <w:rPr>
          <w:lang w:val="nb-NO"/>
        </w:rPr>
        <w:t xml:space="preserve"> </w:t>
      </w:r>
    </w:p>
    <w:p w:rsidR="00D1197E" w:rsidRPr="004D43DA" w:rsidRDefault="00D1197E" w:rsidP="00D1197E">
      <w:pPr>
        <w:pStyle w:val="publikasjonsliste"/>
        <w:tabs>
          <w:tab w:val="left" w:pos="960"/>
        </w:tabs>
        <w:ind w:left="960" w:hanging="1080"/>
        <w:rPr>
          <w:lang w:val="nb-NO"/>
        </w:rPr>
      </w:pPr>
      <w:r w:rsidRPr="004D43DA">
        <w:rPr>
          <w:lang w:val="nb-NO"/>
        </w:rPr>
        <w:t xml:space="preserve">Hansen, Inger Lise Skog &amp; Jørgen Svalund: </w:t>
      </w:r>
      <w:r w:rsidRPr="009E4E7F">
        <w:rPr>
          <w:i/>
          <w:lang w:val="nb-NO"/>
        </w:rPr>
        <w:t>Funksjonshemmede på arbeidsmarkedet: et oversiktsbilde</w:t>
      </w:r>
      <w:r w:rsidRPr="004D43DA">
        <w:rPr>
          <w:lang w:val="nb-NO"/>
        </w:rPr>
        <w:t>.</w:t>
      </w:r>
      <w:r>
        <w:rPr>
          <w:lang w:val="nb-NO"/>
        </w:rPr>
        <w:t xml:space="preserve"> Oslo: Fafo og Arbeidsforskningsinstituttet. </w:t>
      </w:r>
      <w:r w:rsidR="000153C7">
        <w:rPr>
          <w:lang w:val="nb-NO"/>
        </w:rPr>
        <w:t>AFI-notat 2007:2.</w:t>
      </w:r>
      <w:r w:rsidR="00274FBA">
        <w:rPr>
          <w:lang w:val="nb-NO"/>
        </w:rPr>
        <w:br/>
      </w:r>
      <w:hyperlink r:id="rId163" w:history="1">
        <w:r w:rsidR="00274FBA" w:rsidRPr="000E475C">
          <w:rPr>
            <w:rStyle w:val="Hyperlink"/>
            <w:lang w:val="nb-NO"/>
          </w:rPr>
          <w:t>http://www.hioa.no/Om-HiOA/Senter-for-velferds-og-arbeidslivsforskning/AFI/Publikasjoner-AFI/Funksjonshemmede-paa-arbeidsmarkedet</w:t>
        </w:r>
      </w:hyperlink>
      <w:r w:rsidR="00274FBA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tabs>
          <w:tab w:val="left" w:pos="960"/>
        </w:tabs>
        <w:ind w:left="960" w:hanging="1080"/>
        <w:rPr>
          <w:lang w:val="nb-NO"/>
        </w:rPr>
      </w:pPr>
      <w:r w:rsidRPr="00A12D57">
        <w:rPr>
          <w:lang w:val="nb-NO"/>
        </w:rPr>
        <w:t xml:space="preserve">Fosstenløkken, Siw: </w:t>
      </w:r>
      <w:r w:rsidRPr="00A12D57">
        <w:rPr>
          <w:bCs/>
          <w:i/>
          <w:color w:val="000000"/>
          <w:szCs w:val="22"/>
          <w:lang w:val="nb-NO"/>
        </w:rPr>
        <w:t>Det gode skolebygg</w:t>
      </w:r>
      <w:r>
        <w:rPr>
          <w:bCs/>
          <w:i/>
          <w:color w:val="000000"/>
          <w:szCs w:val="22"/>
          <w:lang w:val="nb-NO"/>
        </w:rPr>
        <w:t>:</w:t>
      </w:r>
      <w:r w:rsidRPr="00A12D57">
        <w:rPr>
          <w:i/>
          <w:color w:val="000000"/>
          <w:szCs w:val="22"/>
          <w:lang w:val="nb-NO"/>
        </w:rPr>
        <w:t> </w:t>
      </w:r>
      <w:r>
        <w:rPr>
          <w:i/>
          <w:color w:val="000000"/>
          <w:szCs w:val="22"/>
          <w:lang w:val="nb-NO"/>
        </w:rPr>
        <w:t>e</w:t>
      </w:r>
      <w:r w:rsidRPr="00A12D57">
        <w:rPr>
          <w:i/>
          <w:color w:val="000000"/>
          <w:szCs w:val="22"/>
          <w:lang w:val="nb-NO"/>
        </w:rPr>
        <w:t xml:space="preserve">n sammenlikning av nasjonale tverrfaglige    </w:t>
      </w:r>
      <w:r w:rsidRPr="00A12D57">
        <w:rPr>
          <w:i/>
          <w:color w:val="000000"/>
          <w:szCs w:val="22"/>
          <w:lang w:val="nb-NO"/>
        </w:rPr>
        <w:br/>
        <w:t>prosjekt i Sverige, Danmark, USA og Australia</w:t>
      </w:r>
      <w:r w:rsidRPr="00A12D57">
        <w:rPr>
          <w:color w:val="000000"/>
          <w:szCs w:val="22"/>
          <w:lang w:val="nb-NO"/>
        </w:rPr>
        <w:t xml:space="preserve">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2007:3.</w:t>
      </w:r>
      <w:r w:rsidR="00274FBA">
        <w:rPr>
          <w:lang w:val="nb-NO"/>
        </w:rPr>
        <w:br/>
      </w:r>
      <w:hyperlink r:id="rId164" w:history="1">
        <w:r w:rsidR="00274FBA" w:rsidRPr="00AD4D01">
          <w:rPr>
            <w:rStyle w:val="Hyperlink"/>
            <w:lang w:val="nb-NO"/>
          </w:rPr>
          <w:t>http://www.hioa.no/Om-HiOA/Senter-for-velferds-og-arbeidslivsforskning/AFI/Publikasjoner-AFI/Det-gode-skolebygg</w:t>
        </w:r>
      </w:hyperlink>
      <w:r w:rsidR="00274FBA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tabs>
          <w:tab w:val="left" w:pos="960"/>
        </w:tabs>
        <w:ind w:left="960" w:hanging="960"/>
        <w:rPr>
          <w:szCs w:val="22"/>
          <w:lang w:val="nb-NO"/>
        </w:rPr>
      </w:pPr>
      <w:r w:rsidRPr="005D311E">
        <w:rPr>
          <w:lang w:val="nb-NO"/>
        </w:rPr>
        <w:t>Spjelkavik, Øystein:</w:t>
      </w:r>
      <w:r w:rsidRPr="005D311E">
        <w:rPr>
          <w:szCs w:val="22"/>
          <w:lang w:val="nb-NO"/>
        </w:rPr>
        <w:t xml:space="preserve"> </w:t>
      </w:r>
      <w:r w:rsidRPr="005D311E">
        <w:rPr>
          <w:bCs/>
          <w:i/>
          <w:color w:val="000000"/>
          <w:szCs w:val="22"/>
          <w:lang w:val="nb-NO"/>
        </w:rPr>
        <w:t>Unge funksjonshemmede på praksisplass og i jobb: evaluering av "Unge, fysisk funksjonshemmede i arbeid - hvordan hindre barrierer skolearbeidsliv?"</w:t>
      </w:r>
      <w:r>
        <w:rPr>
          <w:bCs/>
          <w:color w:val="000000"/>
          <w:szCs w:val="22"/>
          <w:lang w:val="nb-NO"/>
        </w:rPr>
        <w:t>.</w:t>
      </w:r>
      <w:r w:rsidRPr="005D311E">
        <w:rPr>
          <w:bCs/>
          <w:color w:val="000000"/>
          <w:szCs w:val="22"/>
          <w:lang w:val="nb-NO"/>
        </w:rPr>
        <w:t xml:space="preserve">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2007:4.</w:t>
      </w:r>
      <w:r w:rsidR="00274FBA">
        <w:rPr>
          <w:szCs w:val="22"/>
          <w:lang w:val="nb-NO"/>
        </w:rPr>
        <w:br/>
      </w:r>
      <w:hyperlink r:id="rId165" w:history="1">
        <w:r w:rsidR="00274FBA" w:rsidRPr="00AD4D01">
          <w:rPr>
            <w:rStyle w:val="Hyperlink"/>
            <w:szCs w:val="22"/>
            <w:lang w:val="nb-NO"/>
          </w:rPr>
          <w:t>http://www.hioa.no/Om-HiOA/Senter-for-velferds-og-arbeidslivsforskning/AFI/Publikasjoner-AFI/Unge-funksjonshemmede-paa-praksisplass-og-i-jobb</w:t>
        </w:r>
      </w:hyperlink>
      <w:r w:rsidR="00274FBA" w:rsidRPr="00AD4D01">
        <w:rPr>
          <w:szCs w:val="22"/>
          <w:lang w:val="nb-NO"/>
        </w:rPr>
        <w:t xml:space="preserve"> </w:t>
      </w:r>
    </w:p>
    <w:p w:rsidR="00D1197E" w:rsidRPr="00274FBA" w:rsidRDefault="00D1197E" w:rsidP="00D1197E">
      <w:pPr>
        <w:ind w:left="960" w:hanging="960"/>
        <w:rPr>
          <w:b/>
        </w:rPr>
      </w:pPr>
      <w:r w:rsidRPr="005D311E">
        <w:t xml:space="preserve">Fossestøl, Knut: </w:t>
      </w:r>
      <w:r w:rsidRPr="005D311E">
        <w:rPr>
          <w:i/>
        </w:rPr>
        <w:t>Den revitaliserte arbeidslinja - en linje eller to?: redegjørelse for forskjeller og likheter mellom en effektivitetsorientert og en rettferdighetsorientert forståelse av arbeidslinja.</w:t>
      </w:r>
      <w:r w:rsidRPr="005D311E">
        <w:t xml:space="preserve"> </w:t>
      </w:r>
      <w:r w:rsidR="000153C7" w:rsidRPr="00FC1A38">
        <w:rPr>
          <w:rFonts w:ascii="Calibri" w:hAnsi="Calibri" w:cs="Calibri"/>
        </w:rPr>
        <w:t>Oslo: Arbeidsforskning</w:t>
      </w:r>
      <w:r w:rsidR="000153C7">
        <w:rPr>
          <w:rFonts w:ascii="Calibri" w:hAnsi="Calibri" w:cs="Calibri"/>
        </w:rPr>
        <w:t xml:space="preserve">sinstituttet. AFI-notat 2007:5. </w:t>
      </w:r>
      <w:hyperlink r:id="rId166" w:history="1">
        <w:r w:rsidR="00274FBA" w:rsidRPr="000E475C">
          <w:rPr>
            <w:rStyle w:val="Hyperlink"/>
          </w:rPr>
          <w:t>http://www.hioa.no/Om-HiOA/Senter-for-velferds-og-arbeidslivsforskning/AFI/Publikasjoner-AFI/Den-revitaliserte-arbeidslinja-en-linje-eller-to</w:t>
        </w:r>
      </w:hyperlink>
      <w:r w:rsidR="00274FBA">
        <w:t xml:space="preserve"> </w:t>
      </w:r>
    </w:p>
    <w:p w:rsidR="00D1197E" w:rsidRDefault="00D1197E" w:rsidP="00D1197E">
      <w:pPr>
        <w:ind w:left="960" w:hanging="960"/>
      </w:pPr>
    </w:p>
    <w:p w:rsidR="00D1197E" w:rsidRPr="00187D21" w:rsidRDefault="00D1197E" w:rsidP="00D1197E">
      <w:pPr>
        <w:ind w:left="960" w:hanging="960"/>
      </w:pPr>
      <w:r>
        <w:t xml:space="preserve">Fossestøl, Knut: </w:t>
      </w:r>
      <w:r w:rsidRPr="00187D21">
        <w:rPr>
          <w:i/>
        </w:rPr>
        <w:t>Omstilling av opptreningsinstitusjonene: evaluering av tilskudd/prøveprosjekt for utvikling av tilbud/tjenester innenfor blant annet arbeidsrettet rehabilitering</w:t>
      </w:r>
      <w:r>
        <w:t xml:space="preserve">. </w:t>
      </w:r>
      <w:r w:rsidR="000153C7" w:rsidRPr="00FC1A38">
        <w:rPr>
          <w:rFonts w:ascii="Calibri" w:hAnsi="Calibri" w:cs="Calibri"/>
        </w:rPr>
        <w:t>Oslo: Arbeidsforskning</w:t>
      </w:r>
      <w:r w:rsidR="000153C7">
        <w:rPr>
          <w:rFonts w:ascii="Calibri" w:hAnsi="Calibri" w:cs="Calibri"/>
        </w:rPr>
        <w:t>sinstituttet. AFI-notat 2007:6.</w:t>
      </w:r>
      <w:r w:rsidR="00274FBA">
        <w:rPr>
          <w:rStyle w:val="Hyperlink"/>
        </w:rPr>
        <w:br/>
      </w:r>
      <w:hyperlink r:id="rId167" w:history="1">
        <w:r w:rsidR="00274FBA" w:rsidRPr="000E475C">
          <w:rPr>
            <w:rStyle w:val="Hyperlink"/>
          </w:rPr>
          <w:t>http://www.hioa.no/Om-HiOA/Senter-for-velferds-og-arbeidslivsforskning/AFI/Publikasjoner-AFI/Omstilling-av-opptreningsinstitusjonene</w:t>
        </w:r>
      </w:hyperlink>
      <w:r w:rsidR="00274FBA">
        <w:t xml:space="preserve"> </w:t>
      </w:r>
      <w:r>
        <w:t xml:space="preserve"> </w:t>
      </w:r>
    </w:p>
    <w:p w:rsidR="00D1197E" w:rsidRDefault="00D1197E" w:rsidP="00D1197E">
      <w:pPr>
        <w:ind w:left="960" w:hanging="960"/>
      </w:pPr>
    </w:p>
    <w:p w:rsidR="00D1197E" w:rsidRPr="00F9201C" w:rsidRDefault="00D1197E" w:rsidP="00D1197E">
      <w:pPr>
        <w:ind w:left="960" w:hanging="960"/>
      </w:pPr>
      <w:r w:rsidRPr="00F9201C">
        <w:t xml:space="preserve">Bull, Helga &amp; Tone Alm Andreassen: </w:t>
      </w:r>
      <w:r w:rsidRPr="00F9201C">
        <w:rPr>
          <w:i/>
        </w:rPr>
        <w:t>Oppfølgingsundersøkelse om ansettelse av funksjonshemmede i staten</w:t>
      </w:r>
      <w:r w:rsidR="00961A42">
        <w:t xml:space="preserve">. </w:t>
      </w:r>
      <w:r w:rsidR="000153C7" w:rsidRPr="00FC1A38">
        <w:rPr>
          <w:rFonts w:ascii="Calibri" w:hAnsi="Calibri" w:cs="Calibri"/>
        </w:rPr>
        <w:t>Oslo: Arbeidsforskning</w:t>
      </w:r>
      <w:r w:rsidR="000153C7">
        <w:rPr>
          <w:rFonts w:ascii="Calibri" w:hAnsi="Calibri" w:cs="Calibri"/>
        </w:rPr>
        <w:t>sinstituttet. AFI-notat 2007:7.</w:t>
      </w:r>
      <w:r w:rsidR="00274FBA">
        <w:br/>
      </w:r>
      <w:hyperlink r:id="rId168" w:history="1">
        <w:r w:rsidR="00274FBA" w:rsidRPr="000E475C">
          <w:rPr>
            <w:rStyle w:val="Hyperlink"/>
          </w:rPr>
          <w:t>http://www.hioa.no/Om-HiOA/Senter-for-velferds-og-arbeidslivsforskning/AFI/Publikasjoner-AFI/Oppfoelgingsundersoekelse-om-ansettelse-av-funksjonshemmede-i-staten</w:t>
        </w:r>
      </w:hyperlink>
      <w:r w:rsidR="00274FBA">
        <w:t xml:space="preserve"> </w:t>
      </w:r>
    </w:p>
    <w:p w:rsidR="00D1197E" w:rsidRPr="00C856BF" w:rsidRDefault="00D1197E" w:rsidP="00D1197E">
      <w:pPr>
        <w:ind w:left="960" w:hanging="960"/>
      </w:pPr>
    </w:p>
    <w:p w:rsidR="00D1197E" w:rsidRPr="00570B48" w:rsidRDefault="00D1197E" w:rsidP="00D1197E">
      <w:pPr>
        <w:ind w:left="960" w:hanging="960"/>
      </w:pPr>
      <w:r w:rsidRPr="00861EDD">
        <w:rPr>
          <w:lang w:val="en-GB"/>
        </w:rPr>
        <w:t>Spjelkavik, Øystein &amp; Michael J.</w:t>
      </w:r>
      <w:r>
        <w:rPr>
          <w:lang w:val="en-GB"/>
        </w:rPr>
        <w:t xml:space="preserve"> </w:t>
      </w:r>
      <w:r w:rsidRPr="00861EDD">
        <w:rPr>
          <w:lang w:val="en-GB"/>
        </w:rPr>
        <w:t xml:space="preserve">Evans: </w:t>
      </w:r>
      <w:r w:rsidRPr="00861EDD">
        <w:rPr>
          <w:i/>
          <w:lang w:val="en-GB"/>
        </w:rPr>
        <w:t>Impression of supported employment: a study of some European supported employment services and their activities</w:t>
      </w:r>
      <w:r w:rsidR="00CD257F">
        <w:rPr>
          <w:lang w:val="en-GB"/>
        </w:rPr>
        <w:t xml:space="preserve">. </w:t>
      </w:r>
      <w:r w:rsidR="000153C7" w:rsidRPr="00AD4D01">
        <w:rPr>
          <w:rFonts w:ascii="Calibri" w:hAnsi="Calibri" w:cs="Calibri"/>
        </w:rPr>
        <w:t>Oslo: Arbeidsforskningsinstituttet. AFI-notat 2007:8.</w:t>
      </w:r>
      <w:r w:rsidR="00C73BA8" w:rsidRPr="00AD4D01">
        <w:br/>
      </w:r>
      <w:hyperlink r:id="rId169" w:history="1">
        <w:r w:rsidR="00C73BA8" w:rsidRPr="000E475C">
          <w:rPr>
            <w:rStyle w:val="Hyperlink"/>
          </w:rPr>
          <w:t>http://www.hioa.no/Om-HiOA/Senter-for-velferds-og-arbeidslivsforskning/AFI/Publikasjoner-AFI/Impression-of-Supported-Employment</w:t>
        </w:r>
      </w:hyperlink>
      <w:r w:rsidR="00C73BA8">
        <w:t xml:space="preserve"> </w:t>
      </w:r>
    </w:p>
    <w:p w:rsidR="00D1197E" w:rsidRPr="00570B48" w:rsidRDefault="00D1197E" w:rsidP="00D1197E">
      <w:pPr>
        <w:ind w:left="960" w:hanging="960"/>
      </w:pPr>
    </w:p>
    <w:p w:rsidR="00D1197E" w:rsidRPr="00071295" w:rsidRDefault="00D1197E" w:rsidP="00D1197E">
      <w:pPr>
        <w:ind w:left="960" w:hanging="960"/>
      </w:pPr>
      <w:r w:rsidRPr="00AA1230">
        <w:t xml:space="preserve">Andreassen, Tone Alm &amp; Cathrine Egeland: </w:t>
      </w:r>
      <w:r w:rsidRPr="00AA1230">
        <w:rPr>
          <w:i/>
        </w:rPr>
        <w:t>Et råd for framtiden?: posisjon og arbeidsform for Statens råd for funksjonshemmede i et endret politisk felt</w:t>
      </w:r>
      <w:r w:rsidRPr="00AA1230">
        <w:t xml:space="preserve">. </w:t>
      </w:r>
      <w:r w:rsidR="000153C7" w:rsidRPr="00FC1A38">
        <w:rPr>
          <w:rFonts w:ascii="Calibri" w:hAnsi="Calibri" w:cs="Calibri"/>
        </w:rPr>
        <w:t>Oslo: Arbeidsforskning</w:t>
      </w:r>
      <w:r w:rsidR="000153C7">
        <w:rPr>
          <w:rFonts w:ascii="Calibri" w:hAnsi="Calibri" w:cs="Calibri"/>
        </w:rPr>
        <w:t>sinstituttet. AFI-notat 2007:9.</w:t>
      </w:r>
      <w:r w:rsidR="00274FBA">
        <w:br/>
      </w:r>
      <w:hyperlink r:id="rId170" w:history="1">
        <w:r w:rsidR="00274FBA" w:rsidRPr="000E475C">
          <w:rPr>
            <w:rStyle w:val="Hyperlink"/>
          </w:rPr>
          <w:t>http://www.hioa.no/Om-HiOA/Senter-for-velferds-og-arbeidslivsforskning/AFI/Publikasjoner-AFI/Et-raad-for-framtiden</w:t>
        </w:r>
      </w:hyperlink>
      <w:r w:rsidR="00274FBA">
        <w:t xml:space="preserve"> </w:t>
      </w:r>
    </w:p>
    <w:p w:rsidR="00D1197E" w:rsidRDefault="00D1197E" w:rsidP="00D1197E">
      <w:pPr>
        <w:ind w:left="960" w:hanging="960"/>
      </w:pPr>
    </w:p>
    <w:p w:rsidR="00D1197E" w:rsidRPr="00570B48" w:rsidRDefault="00D1197E" w:rsidP="00D1197E">
      <w:pPr>
        <w:ind w:left="960" w:hanging="960"/>
        <w:rPr>
          <w:rStyle w:val="publikasjonslisteTegn"/>
          <w:rFonts w:eastAsiaTheme="minorHAnsi"/>
          <w:lang w:val="nb-NO"/>
        </w:rPr>
      </w:pPr>
      <w:r w:rsidRPr="00570B48">
        <w:rPr>
          <w:rStyle w:val="publikasjonslisteTegn"/>
          <w:rFonts w:eastAsiaTheme="minorHAnsi"/>
          <w:lang w:val="nb-NO"/>
        </w:rPr>
        <w:t xml:space="preserve">Steinum, Trude, Anne Inga Hilsen &amp; Helga Bull: </w:t>
      </w:r>
      <w:r w:rsidRPr="00570B48">
        <w:rPr>
          <w:rStyle w:val="publikasjonslisteTegn"/>
          <w:rFonts w:eastAsiaTheme="minorHAnsi"/>
          <w:i/>
          <w:lang w:val="nb-NO"/>
        </w:rPr>
        <w:t>Kunnskapsstatus for programmet FARVE (forsøksmidler arbeid og velferd): tema: å øke den gjennomsnittlige avgangsalderen.</w:t>
      </w:r>
      <w:r w:rsidRPr="00570B48">
        <w:rPr>
          <w:rStyle w:val="publikasjonslisteTegn"/>
          <w:rFonts w:eastAsiaTheme="minorHAnsi"/>
          <w:lang w:val="nb-NO"/>
        </w:rPr>
        <w:t xml:space="preserve"> </w:t>
      </w:r>
      <w:r w:rsidR="000153C7" w:rsidRPr="00FC1A38">
        <w:rPr>
          <w:rFonts w:ascii="Calibri" w:hAnsi="Calibri" w:cs="Calibri"/>
        </w:rPr>
        <w:t>Oslo: Arbeidsforskning</w:t>
      </w:r>
      <w:r w:rsidR="000153C7">
        <w:rPr>
          <w:rFonts w:ascii="Calibri" w:hAnsi="Calibri" w:cs="Calibri"/>
        </w:rPr>
        <w:t>sinstituttet. AFI-notat 2007:10.</w:t>
      </w:r>
      <w:r w:rsidR="00274FBA">
        <w:rPr>
          <w:rStyle w:val="Hyperlink"/>
          <w:szCs w:val="16"/>
        </w:rPr>
        <w:br/>
      </w:r>
      <w:hyperlink r:id="rId171" w:history="1">
        <w:r w:rsidR="00274FBA" w:rsidRPr="000E475C">
          <w:rPr>
            <w:rStyle w:val="Hyperlink"/>
            <w:rFonts w:ascii="Times New Roman" w:hAnsi="Times New Roman" w:cs="Times New Roman"/>
            <w:szCs w:val="16"/>
            <w:lang w:eastAsia="nb-NO"/>
          </w:rPr>
          <w:t>http://www.hioa.no/Om-HiOA/Senter-for-velferds-og-arbeidslivsforskning/AFI/Publikasjoner-AFI/Kunnskapsstatus-for-programmet-FARVE-forsoeksmidler-arbeid-og-velferd</w:t>
        </w:r>
      </w:hyperlink>
      <w:r w:rsidR="00274FBA">
        <w:rPr>
          <w:rStyle w:val="publikasjonslisteTegn"/>
          <w:rFonts w:eastAsiaTheme="minorHAnsi"/>
          <w:lang w:val="nb-NO"/>
        </w:rPr>
        <w:t xml:space="preserve"> </w:t>
      </w:r>
    </w:p>
    <w:p w:rsidR="00D1197E" w:rsidRPr="005E4D35" w:rsidRDefault="00D1197E" w:rsidP="00D1197E">
      <w:pPr>
        <w:ind w:left="960" w:hanging="960"/>
      </w:pPr>
    </w:p>
    <w:p w:rsidR="00D1197E" w:rsidRPr="00274FBA" w:rsidRDefault="00D1197E" w:rsidP="00274FBA">
      <w:pPr>
        <w:ind w:left="960" w:hanging="960"/>
        <w:rPr>
          <w:rStyle w:val="publikasjonslisteTegn"/>
          <w:rFonts w:asciiTheme="minorHAnsi" w:eastAsiaTheme="minorHAnsi" w:hAnsiTheme="minorHAnsi" w:cstheme="minorBidi"/>
          <w:color w:val="0000FF"/>
          <w:u w:val="single"/>
          <w:lang w:val="nb-NO" w:eastAsia="en-US"/>
        </w:rPr>
      </w:pPr>
      <w:r w:rsidRPr="00570B48">
        <w:rPr>
          <w:rStyle w:val="publikasjonslisteTegn"/>
          <w:rFonts w:eastAsiaTheme="minorHAnsi"/>
          <w:lang w:val="nb-NO"/>
        </w:rPr>
        <w:t xml:space="preserve">Gamperiene, Migle, Asbjørn Grimsmo &amp; Bjørg Aase Sørensen: </w:t>
      </w:r>
      <w:r w:rsidRPr="00570B48">
        <w:rPr>
          <w:rStyle w:val="publikasjonslisteTegn"/>
          <w:rFonts w:eastAsiaTheme="minorHAnsi"/>
          <w:i/>
          <w:lang w:val="nb-NO"/>
        </w:rPr>
        <w:t>Programmet FARVE (Forsøksmidler arbeid og velferd): kunnskapsstatus tema 1: sykefravær</w:t>
      </w:r>
      <w:r w:rsidRPr="00570B48">
        <w:rPr>
          <w:rStyle w:val="publikasjonslisteTegn"/>
          <w:rFonts w:eastAsiaTheme="minorHAnsi"/>
          <w:lang w:val="nb-NO"/>
        </w:rPr>
        <w:t xml:space="preserve">. </w:t>
      </w:r>
      <w:r w:rsidR="000153C7" w:rsidRPr="00FC1A38">
        <w:rPr>
          <w:rFonts w:ascii="Calibri" w:hAnsi="Calibri" w:cs="Calibri"/>
        </w:rPr>
        <w:t>Oslo: Arbeidsforskning</w:t>
      </w:r>
      <w:r w:rsidR="000153C7">
        <w:rPr>
          <w:rFonts w:ascii="Calibri" w:hAnsi="Calibri" w:cs="Calibri"/>
        </w:rPr>
        <w:t>sinstituttet. AFI-notat 2007:11.</w:t>
      </w:r>
      <w:r w:rsidR="00274FBA">
        <w:rPr>
          <w:rStyle w:val="Hyperlink"/>
          <w:szCs w:val="16"/>
        </w:rPr>
        <w:br/>
      </w:r>
      <w:hyperlink r:id="rId172" w:history="1">
        <w:r w:rsidR="00274FBA" w:rsidRPr="000E475C">
          <w:rPr>
            <w:rStyle w:val="Hyperlink"/>
            <w:szCs w:val="16"/>
          </w:rPr>
          <w:t>http://www.hioa.no/Om-HiOA/Senter-for-velferds-og-arbeidslivsforskning/AFI/Publikasjoner-AFI/Programmet-FARVE-Forsoeksmidler-arbeid-og-velferd</w:t>
        </w:r>
      </w:hyperlink>
      <w:r w:rsidR="00274FBA">
        <w:rPr>
          <w:rStyle w:val="publikasjonslisteTegn"/>
          <w:rFonts w:asciiTheme="minorHAnsi" w:eastAsiaTheme="minorHAnsi" w:hAnsiTheme="minorHAnsi" w:cstheme="minorBidi"/>
          <w:color w:val="0000FF"/>
          <w:u w:val="single"/>
          <w:lang w:val="nb-NO" w:eastAsia="en-US"/>
        </w:rPr>
        <w:t xml:space="preserve"> </w:t>
      </w:r>
    </w:p>
    <w:p w:rsidR="00D1197E" w:rsidRPr="00570B48" w:rsidRDefault="00D1197E" w:rsidP="00D1197E">
      <w:pPr>
        <w:ind w:left="960" w:hanging="960"/>
        <w:rPr>
          <w:rStyle w:val="publikasjonslisteTegn"/>
          <w:rFonts w:eastAsiaTheme="minorHAnsi"/>
          <w:lang w:val="nb-NO"/>
        </w:rPr>
      </w:pPr>
    </w:p>
    <w:p w:rsidR="00D1197E" w:rsidRPr="001F1E6E" w:rsidRDefault="00D1197E" w:rsidP="00D1197E">
      <w:pPr>
        <w:ind w:left="960" w:hanging="960"/>
      </w:pPr>
      <w:r w:rsidRPr="001F1E6E">
        <w:t xml:space="preserve">Andreassen, Tone Alm, Hilde Haualand &amp; Steinar Widding: </w:t>
      </w:r>
      <w:r w:rsidRPr="00370E7C">
        <w:rPr>
          <w:i/>
        </w:rPr>
        <w:t>Funksjonshemming og arbeidsliv i tre bransjer: sysselsettingsmuligheter og funksjonshemmende barrierer i byggebransjen, IKT-bransjen og helsesektoren</w:t>
      </w:r>
      <w:r w:rsidRPr="001F1E6E">
        <w:t xml:space="preserve">. </w:t>
      </w:r>
      <w:r w:rsidR="000153C7" w:rsidRPr="00FC1A38">
        <w:rPr>
          <w:rFonts w:ascii="Calibri" w:hAnsi="Calibri" w:cs="Calibri"/>
        </w:rPr>
        <w:t>Oslo: Arbeidsforskning</w:t>
      </w:r>
      <w:r w:rsidR="000153C7">
        <w:rPr>
          <w:rFonts w:ascii="Calibri" w:hAnsi="Calibri" w:cs="Calibri"/>
        </w:rPr>
        <w:t>sinstituttet. AFI-notat 2007:12.</w:t>
      </w:r>
      <w:r w:rsidR="00274FBA">
        <w:br/>
      </w:r>
      <w:hyperlink r:id="rId173" w:history="1">
        <w:r w:rsidR="00274FBA" w:rsidRPr="000E475C">
          <w:rPr>
            <w:rStyle w:val="Hyperlink"/>
          </w:rPr>
          <w:t>http://www.hioa.no/Om-HiOA/Senter-for-velferds-og-arbeidslivsforskning/AFI/Publikasjoner-AFI/Funksjonshemming-og-arbeidsliv-i-tre-bransjer</w:t>
        </w:r>
      </w:hyperlink>
      <w:r w:rsidR="00274FBA">
        <w:t xml:space="preserve"> </w:t>
      </w:r>
    </w:p>
    <w:p w:rsidR="00D1197E" w:rsidRPr="00AD4D01" w:rsidRDefault="00D1197E" w:rsidP="00D1197E">
      <w:pPr>
        <w:pStyle w:val="publikasjonsliste"/>
        <w:ind w:left="1080" w:hanging="1080"/>
        <w:rPr>
          <w:lang w:val="nb-NO"/>
        </w:rPr>
      </w:pPr>
      <w:r w:rsidRPr="00EA36D7">
        <w:rPr>
          <w:lang w:val="nb-NO"/>
        </w:rPr>
        <w:t>Frøyland, K.</w:t>
      </w:r>
      <w:r>
        <w:rPr>
          <w:lang w:val="nb-NO"/>
        </w:rPr>
        <w:t xml:space="preserve"> &amp;</w:t>
      </w:r>
      <w:r w:rsidRPr="00EA36D7">
        <w:rPr>
          <w:lang w:val="nb-NO"/>
        </w:rPr>
        <w:t xml:space="preserve"> Spjelkavik, Ø.: </w:t>
      </w:r>
      <w:r w:rsidRPr="00B4108E">
        <w:rPr>
          <w:i/>
          <w:lang w:val="nb-NO"/>
        </w:rPr>
        <w:t>Individuell Oppfølging: sluttevaluering av et forsøksprosjekt i Østfold</w:t>
      </w:r>
      <w:r w:rsidR="00BA67CC">
        <w:rPr>
          <w:lang w:val="nb-NO"/>
        </w:rPr>
        <w:t xml:space="preserve">. </w:t>
      </w:r>
      <w:r w:rsidR="000153C7" w:rsidRPr="00FC1A38">
        <w:rPr>
          <w:rFonts w:ascii="Calibri" w:hAnsi="Calibri" w:cs="Calibri"/>
          <w:szCs w:val="22"/>
          <w:lang w:val="nb-NO"/>
        </w:rPr>
        <w:t>Oslo: Arbeidsforskning</w:t>
      </w:r>
      <w:r w:rsidR="000153C7">
        <w:rPr>
          <w:rFonts w:ascii="Calibri" w:hAnsi="Calibri" w:cs="Calibri"/>
          <w:szCs w:val="22"/>
          <w:lang w:val="nb-NO"/>
        </w:rPr>
        <w:t>sinstituttet. AFI-notat 200</w:t>
      </w:r>
      <w:r w:rsidR="00155280">
        <w:rPr>
          <w:rFonts w:ascii="Calibri" w:hAnsi="Calibri" w:cs="Calibri"/>
          <w:szCs w:val="22"/>
          <w:lang w:val="nb-NO"/>
        </w:rPr>
        <w:t>6</w:t>
      </w:r>
      <w:r w:rsidR="000153C7">
        <w:rPr>
          <w:rFonts w:ascii="Calibri" w:hAnsi="Calibri" w:cs="Calibri"/>
          <w:szCs w:val="22"/>
          <w:lang w:val="nb-NO"/>
        </w:rPr>
        <w:t>:1.</w:t>
      </w:r>
      <w:r w:rsidR="00C73BA8">
        <w:rPr>
          <w:lang w:val="nb-NO"/>
        </w:rPr>
        <w:br/>
      </w:r>
      <w:hyperlink r:id="rId174" w:history="1">
        <w:r w:rsidR="00C73BA8" w:rsidRPr="00AD4D01">
          <w:rPr>
            <w:rStyle w:val="Hyperlink"/>
            <w:lang w:val="nb-NO"/>
          </w:rPr>
          <w:t>http://www.hioa.no/Om-HiOA/Senter-for-velferds-og-arbeidslivsforskning/AFI/Publikasjoner-AFI/Individuell-Oppfoelging</w:t>
        </w:r>
      </w:hyperlink>
      <w:r w:rsidR="00C73BA8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1080" w:hanging="1080"/>
        <w:rPr>
          <w:lang w:val="nb-NO"/>
        </w:rPr>
      </w:pPr>
      <w:r w:rsidRPr="002E2185">
        <w:t xml:space="preserve">Frøyland, K. (2006): </w:t>
      </w:r>
      <w:r w:rsidRPr="002E2185">
        <w:rPr>
          <w:i/>
        </w:rPr>
        <w:t>Supported employment or segregated rehabilitation?: vocational rehabilitation and the idea of "rapid job placement": a literature review</w:t>
      </w:r>
      <w:r w:rsidRPr="002E2185">
        <w:t xml:space="preserve">. </w:t>
      </w:r>
      <w:r w:rsidR="00155280" w:rsidRPr="00AD4D01">
        <w:rPr>
          <w:rFonts w:ascii="Calibri" w:hAnsi="Calibri" w:cs="Calibri"/>
          <w:szCs w:val="22"/>
          <w:lang w:val="nb-NO"/>
        </w:rPr>
        <w:t>Oslo: Arbeidsforskningsinstituttet. AFI-notat 2006:2.</w:t>
      </w:r>
      <w:r w:rsidR="00C73BA8" w:rsidRPr="00AD4D01">
        <w:rPr>
          <w:lang w:val="nb-NO"/>
        </w:rPr>
        <w:br/>
      </w:r>
      <w:hyperlink r:id="rId175" w:history="1">
        <w:r w:rsidR="00C73BA8" w:rsidRPr="00AD4D01">
          <w:rPr>
            <w:rStyle w:val="Hyperlink"/>
            <w:lang w:val="nb-NO"/>
          </w:rPr>
          <w:t>http://www.hioa.no/Om-HiOA/Senter-for-velferds-og-arbeidslivsforskning/AFI/Publikasjoner-AFI/Supported-employment-or-segregated-rehabilitation-Vocational-rehabilitation-and-the-idea-of-rapid-job-placement</w:t>
        </w:r>
      </w:hyperlink>
      <w:r w:rsidR="00C73BA8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tabs>
          <w:tab w:val="left" w:pos="1134"/>
        </w:tabs>
        <w:ind w:left="1080" w:hanging="1080"/>
        <w:rPr>
          <w:lang w:val="nb-NO"/>
        </w:rPr>
      </w:pPr>
      <w:r w:rsidRPr="002E1A1C">
        <w:rPr>
          <w:lang w:val="nb-NO"/>
        </w:rPr>
        <w:t>Widding</w:t>
      </w:r>
      <w:r>
        <w:rPr>
          <w:lang w:val="nb-NO"/>
        </w:rPr>
        <w:t xml:space="preserve">, S. &amp; </w:t>
      </w:r>
      <w:r w:rsidRPr="002E1A1C">
        <w:rPr>
          <w:lang w:val="nb-NO"/>
        </w:rPr>
        <w:t>Finsrud</w:t>
      </w:r>
      <w:r>
        <w:rPr>
          <w:lang w:val="nb-NO"/>
        </w:rPr>
        <w:t xml:space="preserve">, H.D.: </w:t>
      </w:r>
      <w:r w:rsidRPr="00BA13BB">
        <w:rPr>
          <w:i/>
          <w:lang w:val="nb-NO"/>
        </w:rPr>
        <w:t>Fylkeskommunen og kommunene i samarbeid: evaluering av utviklingskontrakter mellom fylkeskommunen og kommunene i Vestfold</w:t>
      </w:r>
      <w:r>
        <w:rPr>
          <w:lang w:val="nb-NO"/>
        </w:rPr>
        <w:t xml:space="preserve">. </w:t>
      </w:r>
      <w:r w:rsidR="00155280" w:rsidRPr="00FC1A38">
        <w:rPr>
          <w:rFonts w:ascii="Calibri" w:hAnsi="Calibri" w:cs="Calibri"/>
          <w:szCs w:val="22"/>
          <w:lang w:val="nb-NO"/>
        </w:rPr>
        <w:t>Oslo: Arbeidsforskning</w:t>
      </w:r>
      <w:r w:rsidR="00155280">
        <w:rPr>
          <w:rFonts w:ascii="Calibri" w:hAnsi="Calibri" w:cs="Calibri"/>
          <w:szCs w:val="22"/>
          <w:lang w:val="nb-NO"/>
        </w:rPr>
        <w:t>sinstituttet. AFI-notat 2006:3.</w:t>
      </w:r>
      <w:r w:rsidR="00C73BA8">
        <w:rPr>
          <w:lang w:val="nb-NO"/>
        </w:rPr>
        <w:br/>
      </w:r>
      <w:hyperlink r:id="rId176" w:history="1">
        <w:r w:rsidR="00C73BA8" w:rsidRPr="00AD4D01">
          <w:rPr>
            <w:rStyle w:val="Hyperlink"/>
            <w:lang w:val="nb-NO"/>
          </w:rPr>
          <w:t>http://www.hioa.no/Om-HiOA/Senter-for-velferds-og-arbeidslivsforskning/AFI/Publikasjoner-AFI/Fylkeskommunen-og-kommunene-i-samarbeid</w:t>
        </w:r>
      </w:hyperlink>
      <w:r w:rsidR="00C73BA8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tabs>
          <w:tab w:val="left" w:pos="1134"/>
        </w:tabs>
        <w:ind w:left="1080" w:hanging="1080"/>
        <w:rPr>
          <w:lang w:val="nb-NO"/>
        </w:rPr>
      </w:pPr>
      <w:r w:rsidRPr="00BA13BB">
        <w:rPr>
          <w:iCs/>
          <w:lang w:val="nb-NO"/>
        </w:rPr>
        <w:t>Gamperiene</w:t>
      </w:r>
      <w:r>
        <w:rPr>
          <w:iCs/>
          <w:lang w:val="nb-NO"/>
        </w:rPr>
        <w:t xml:space="preserve">, M. &amp; </w:t>
      </w:r>
      <w:r w:rsidRPr="00BA13BB">
        <w:rPr>
          <w:iCs/>
          <w:lang w:val="nb-NO"/>
        </w:rPr>
        <w:t>Bull</w:t>
      </w:r>
      <w:r>
        <w:rPr>
          <w:iCs/>
          <w:lang w:val="nb-NO"/>
        </w:rPr>
        <w:t xml:space="preserve">, H.: </w:t>
      </w:r>
      <w:r w:rsidRPr="00BA13BB">
        <w:rPr>
          <w:bCs/>
          <w:i/>
          <w:lang w:val="nb-NO"/>
        </w:rPr>
        <w:t>Jakten på de gode modeller: i</w:t>
      </w:r>
      <w:r w:rsidRPr="00BA13BB">
        <w:rPr>
          <w:i/>
          <w:lang w:val="nb-NO"/>
        </w:rPr>
        <w:t>nkludering av funksjonshemmede i det europeiske arbeidslivet</w:t>
      </w:r>
      <w:r>
        <w:rPr>
          <w:lang w:val="nb-NO"/>
        </w:rPr>
        <w:t xml:space="preserve">. </w:t>
      </w:r>
      <w:r w:rsidR="00155280" w:rsidRPr="00FC1A38">
        <w:rPr>
          <w:rFonts w:ascii="Calibri" w:hAnsi="Calibri" w:cs="Calibri"/>
          <w:szCs w:val="22"/>
          <w:lang w:val="nb-NO"/>
        </w:rPr>
        <w:t>Oslo: Arbeidsforskning</w:t>
      </w:r>
      <w:r w:rsidR="00155280">
        <w:rPr>
          <w:rFonts w:ascii="Calibri" w:hAnsi="Calibri" w:cs="Calibri"/>
          <w:szCs w:val="22"/>
          <w:lang w:val="nb-NO"/>
        </w:rPr>
        <w:t>sinstituttet. AFI-notat 2006:4.</w:t>
      </w:r>
      <w:r w:rsidR="00C73BA8">
        <w:rPr>
          <w:lang w:val="nb-NO"/>
        </w:rPr>
        <w:br/>
      </w:r>
      <w:hyperlink r:id="rId177" w:history="1">
        <w:r w:rsidR="00C73BA8" w:rsidRPr="00AD4D01">
          <w:rPr>
            <w:rStyle w:val="Hyperlink"/>
            <w:lang w:val="nb-NO"/>
          </w:rPr>
          <w:t>http://www.hioa.no/Om-HiOA/Senter-for-velferds-og-arbeidslivsforskning/AFI/Publikasjoner-AFI/Jakten-paa-de-gode-modeller</w:t>
        </w:r>
      </w:hyperlink>
      <w:r w:rsidR="00C73BA8" w:rsidRPr="00AD4D01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tabs>
          <w:tab w:val="left" w:pos="1134"/>
        </w:tabs>
        <w:ind w:left="1080" w:hanging="1080"/>
        <w:rPr>
          <w:lang w:val="nb-NO"/>
        </w:rPr>
      </w:pPr>
      <w:r>
        <w:rPr>
          <w:lang w:val="nb-NO"/>
        </w:rPr>
        <w:t xml:space="preserve">Holte, H.H. &amp; Grimsmo, A.: </w:t>
      </w:r>
      <w:r w:rsidRPr="00B03F1B">
        <w:rPr>
          <w:bCs/>
          <w:i/>
          <w:lang w:val="nb-NO"/>
        </w:rPr>
        <w:t xml:space="preserve">Arbeidsmiljø i skole og barnehage, </w:t>
      </w:r>
      <w:r w:rsidRPr="00B03F1B">
        <w:rPr>
          <w:i/>
          <w:lang w:val="nb-NO"/>
        </w:rPr>
        <w:t>en bibliografi for perioden 1995 – 2006</w:t>
      </w:r>
      <w:r>
        <w:rPr>
          <w:lang w:val="nb-NO"/>
        </w:rPr>
        <w:t xml:space="preserve">. </w:t>
      </w:r>
      <w:r w:rsidR="00155280" w:rsidRPr="00FC1A38">
        <w:rPr>
          <w:rFonts w:ascii="Calibri" w:hAnsi="Calibri" w:cs="Calibri"/>
          <w:szCs w:val="22"/>
          <w:lang w:val="nb-NO"/>
        </w:rPr>
        <w:t>Oslo: Arbeidsforskning</w:t>
      </w:r>
      <w:r w:rsidR="00155280">
        <w:rPr>
          <w:rFonts w:ascii="Calibri" w:hAnsi="Calibri" w:cs="Calibri"/>
          <w:szCs w:val="22"/>
          <w:lang w:val="nb-NO"/>
        </w:rPr>
        <w:t>sinstituttet. AFI-notat 2006:5.</w:t>
      </w:r>
      <w:r w:rsidR="00C73BA8">
        <w:rPr>
          <w:lang w:val="nb-NO"/>
        </w:rPr>
        <w:br/>
      </w:r>
      <w:hyperlink r:id="rId178" w:history="1">
        <w:r w:rsidR="00C73BA8" w:rsidRPr="00AD4D01">
          <w:rPr>
            <w:rStyle w:val="Hyperlink"/>
            <w:lang w:val="nb-NO"/>
          </w:rPr>
          <w:t>http://www.hioa.no/Om-HiOA/Senter-for-velferds-og-arbeidslivsforskning/AFI/Publikasjoner-AFI/Arbeidsmiljoe-i-skole-og-barnehage-en-bibliografi-for-perioden-1995-2006</w:t>
        </w:r>
      </w:hyperlink>
      <w:r w:rsidR="00C73BA8" w:rsidRPr="00AD4D01">
        <w:rPr>
          <w:lang w:val="nb-NO"/>
        </w:rPr>
        <w:t xml:space="preserve"> </w:t>
      </w:r>
    </w:p>
    <w:p w:rsidR="00D1197E" w:rsidRDefault="00D1197E" w:rsidP="00C73BA8">
      <w:pPr>
        <w:ind w:left="1080" w:hanging="1080"/>
        <w:rPr>
          <w:color w:val="000000"/>
        </w:rPr>
      </w:pPr>
      <w:r w:rsidRPr="00B96C65">
        <w:rPr>
          <w:color w:val="000000"/>
        </w:rPr>
        <w:t xml:space="preserve">Schafft, A., Frøyland, K., Spjelkavik, Ø.: </w:t>
      </w:r>
      <w:r w:rsidRPr="00B96C65">
        <w:rPr>
          <w:bCs/>
          <w:i/>
          <w:color w:val="000000"/>
        </w:rPr>
        <w:t>Evaluering av arbeidsmarkedssatsingen for sosialhjelpsmottakere</w:t>
      </w:r>
      <w:r>
        <w:rPr>
          <w:bCs/>
          <w:i/>
          <w:color w:val="000000"/>
        </w:rPr>
        <w:t>.</w:t>
      </w:r>
      <w:r w:rsidRPr="00B96C65">
        <w:rPr>
          <w:i/>
          <w:color w:val="000000"/>
        </w:rPr>
        <w:t> Delrapport 2</w:t>
      </w:r>
      <w:r w:rsidRPr="00B96C65">
        <w:rPr>
          <w:color w:val="000000"/>
        </w:rPr>
        <w:t xml:space="preserve">. </w:t>
      </w:r>
      <w:r w:rsidR="00155280" w:rsidRPr="00FC1A38">
        <w:rPr>
          <w:rFonts w:ascii="Calibri" w:hAnsi="Calibri" w:cs="Calibri"/>
        </w:rPr>
        <w:t>Oslo: Arbeidsforskning</w:t>
      </w:r>
      <w:r w:rsidR="00155280">
        <w:rPr>
          <w:rFonts w:ascii="Calibri" w:hAnsi="Calibri" w:cs="Calibri"/>
        </w:rPr>
        <w:t>sinstituttet. AFI-notat 2005:1.</w:t>
      </w:r>
      <w:r w:rsidR="00C73BA8">
        <w:rPr>
          <w:color w:val="000000"/>
        </w:rPr>
        <w:br/>
      </w:r>
      <w:hyperlink r:id="rId179" w:history="1">
        <w:r w:rsidR="00C73BA8" w:rsidRPr="000E475C">
          <w:rPr>
            <w:rStyle w:val="Hyperlink"/>
          </w:rPr>
          <w:t>http://www.hioa.no/Om-HiOA/Senter-for-velferds-og-arbeidslivsforskning/AFI/Publikasjoner-AFI/Evaluering-av-arbeidsmarkedssatsingen-for-sosialhjelpsmottakere</w:t>
        </w:r>
      </w:hyperlink>
      <w:r w:rsidR="00C73BA8">
        <w:rPr>
          <w:color w:val="000000"/>
        </w:rPr>
        <w:t xml:space="preserve"> </w:t>
      </w:r>
    </w:p>
    <w:p w:rsidR="00D1197E" w:rsidRPr="00AD4D01" w:rsidRDefault="00D1197E" w:rsidP="00D1197E">
      <w:pPr>
        <w:pStyle w:val="publikasjonsliste"/>
        <w:ind w:left="1080" w:hanging="1080"/>
        <w:rPr>
          <w:szCs w:val="22"/>
        </w:rPr>
      </w:pPr>
      <w:r>
        <w:rPr>
          <w:bCs/>
          <w:lang w:val="nb-NO"/>
        </w:rPr>
        <w:t xml:space="preserve">Frøyland, K.: </w:t>
      </w:r>
      <w:r w:rsidRPr="00BB7786">
        <w:rPr>
          <w:bCs/>
          <w:i/>
          <w:lang w:val="nb-NO"/>
        </w:rPr>
        <w:t>Arbeidsliv og rus. Kunnskapsstatus anno 2005</w:t>
      </w:r>
      <w:r w:rsidR="00BA67CC">
        <w:rPr>
          <w:bCs/>
          <w:lang w:val="nb-NO"/>
        </w:rPr>
        <w:t>.</w:t>
      </w:r>
      <w:r w:rsidR="00155280">
        <w:rPr>
          <w:bCs/>
          <w:lang w:val="nb-NO"/>
        </w:rPr>
        <w:t xml:space="preserve"> </w:t>
      </w:r>
      <w:r w:rsidR="00155280" w:rsidRPr="00FC1A38">
        <w:rPr>
          <w:rFonts w:ascii="Calibri" w:hAnsi="Calibri" w:cs="Calibri"/>
          <w:szCs w:val="22"/>
          <w:lang w:val="nb-NO"/>
        </w:rPr>
        <w:t>Oslo: Arbeidsforskning</w:t>
      </w:r>
      <w:r w:rsidR="00155280">
        <w:rPr>
          <w:rFonts w:ascii="Calibri" w:hAnsi="Calibri" w:cs="Calibri"/>
          <w:szCs w:val="22"/>
          <w:lang w:val="nb-NO"/>
        </w:rPr>
        <w:t>sinstituttet. AFI-notat 200</w:t>
      </w:r>
      <w:r w:rsidR="00155280" w:rsidRPr="00155280">
        <w:rPr>
          <w:rFonts w:ascii="Calibri" w:hAnsi="Calibri" w:cs="Calibri"/>
          <w:lang w:val="nb-NO"/>
        </w:rPr>
        <w:t>5</w:t>
      </w:r>
      <w:r w:rsidR="00155280">
        <w:rPr>
          <w:rFonts w:ascii="Calibri" w:hAnsi="Calibri" w:cs="Calibri"/>
          <w:szCs w:val="22"/>
          <w:lang w:val="nb-NO"/>
        </w:rPr>
        <w:t>:3.</w:t>
      </w:r>
      <w:r w:rsidR="00C73BA8">
        <w:rPr>
          <w:bCs/>
          <w:lang w:val="nb-NO"/>
        </w:rPr>
        <w:br/>
      </w:r>
      <w:hyperlink r:id="rId180" w:history="1">
        <w:r w:rsidR="00C73BA8" w:rsidRPr="00AD4D01">
          <w:rPr>
            <w:rStyle w:val="Hyperlink"/>
            <w:szCs w:val="22"/>
          </w:rPr>
          <w:t>http://www.hioa.no/Om-HiOA/Senter-for-velferds-og-arbeidslivsforskning/AFI/Publikasjoner-AFI/Arbeidsliv-og-rus</w:t>
        </w:r>
      </w:hyperlink>
      <w:r w:rsidR="00C73BA8" w:rsidRPr="00AD4D01">
        <w:rPr>
          <w:szCs w:val="22"/>
        </w:rPr>
        <w:t xml:space="preserve"> </w:t>
      </w:r>
    </w:p>
    <w:p w:rsidR="00D1197E" w:rsidRPr="00AD4D01" w:rsidRDefault="00D1197E" w:rsidP="00D1197E">
      <w:pPr>
        <w:pStyle w:val="publikasjonsliste"/>
        <w:ind w:left="1080" w:hanging="1080"/>
        <w:rPr>
          <w:bCs/>
          <w:lang w:val="nb-NO"/>
        </w:rPr>
      </w:pPr>
      <w:r w:rsidRPr="00CC09C8">
        <w:rPr>
          <w:bCs/>
          <w:lang w:val="nb-NO"/>
        </w:rPr>
        <w:t xml:space="preserve">Spjelkavik, Ø., Widding, S.: </w:t>
      </w:r>
      <w:r w:rsidRPr="00CC09C8">
        <w:rPr>
          <w:bCs/>
          <w:i/>
          <w:lang w:val="nb-NO"/>
        </w:rPr>
        <w:t>Funksjonshemmet i arbeidslivet - fortsatt usynlig? : en oppfølgingsstudie av "Informasjonsprosjektet om arbeidstakere som er funksjonshemmet" (1998-2001)</w:t>
      </w:r>
      <w:r w:rsidRPr="00CC09C8">
        <w:rPr>
          <w:bCs/>
          <w:lang w:val="nb-NO"/>
        </w:rPr>
        <w:t xml:space="preserve">. </w:t>
      </w:r>
      <w:r w:rsidR="00155280" w:rsidRPr="00FC1A38">
        <w:rPr>
          <w:rFonts w:ascii="Calibri" w:hAnsi="Calibri" w:cs="Calibri"/>
          <w:szCs w:val="22"/>
          <w:lang w:val="nb-NO"/>
        </w:rPr>
        <w:t>Oslo: Arbeidsforskning</w:t>
      </w:r>
      <w:r w:rsidR="00155280">
        <w:rPr>
          <w:rFonts w:ascii="Calibri" w:hAnsi="Calibri" w:cs="Calibri"/>
          <w:szCs w:val="22"/>
          <w:lang w:val="nb-NO"/>
        </w:rPr>
        <w:t>sinstituttet. AFI-notat 200</w:t>
      </w:r>
      <w:r w:rsidR="00155280" w:rsidRPr="00961A42">
        <w:rPr>
          <w:rFonts w:ascii="Calibri" w:hAnsi="Calibri" w:cs="Calibri"/>
          <w:lang w:val="nb-NO"/>
        </w:rPr>
        <w:t>5</w:t>
      </w:r>
      <w:r w:rsidR="00155280">
        <w:rPr>
          <w:rFonts w:ascii="Calibri" w:hAnsi="Calibri" w:cs="Calibri"/>
          <w:szCs w:val="22"/>
          <w:lang w:val="nb-NO"/>
        </w:rPr>
        <w:t>:4.</w:t>
      </w:r>
      <w:r w:rsidR="00C73BA8" w:rsidRPr="00C73BA8">
        <w:rPr>
          <w:bCs/>
          <w:lang w:val="nb-NO"/>
        </w:rPr>
        <w:br/>
      </w:r>
      <w:hyperlink r:id="rId181" w:history="1">
        <w:r w:rsidR="00C73BA8" w:rsidRPr="00AD4D01">
          <w:rPr>
            <w:rStyle w:val="Hyperlink"/>
            <w:bCs/>
            <w:lang w:val="nb-NO"/>
          </w:rPr>
          <w:t>http://www.hioa.no/Om-HiOA/Senter-for-velferds-og-arbeidslivsforskning/AFI/Publikasjoner-AFI/Funksjonshemmet-i-arbeidslivet-fortsatt-usynlig</w:t>
        </w:r>
      </w:hyperlink>
      <w:r w:rsidR="00C73BA8" w:rsidRPr="00AD4D01">
        <w:rPr>
          <w:bCs/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1080" w:hanging="1080"/>
        <w:rPr>
          <w:lang w:val="nb-NO"/>
        </w:rPr>
      </w:pPr>
      <w:r>
        <w:rPr>
          <w:lang w:val="nb-NO"/>
        </w:rPr>
        <w:t xml:space="preserve">Schafft, A.: Skandinavisk faglitteratur om arbeidsliv og psykisk helse: en summarisk oversikt og utvalgte eksempler. </w:t>
      </w:r>
      <w:r w:rsidR="00155280" w:rsidRPr="00FC1A38">
        <w:rPr>
          <w:rFonts w:ascii="Calibri" w:hAnsi="Calibri" w:cs="Calibri"/>
          <w:szCs w:val="22"/>
          <w:lang w:val="nb-NO"/>
        </w:rPr>
        <w:t>Oslo: Arbeidsforskning</w:t>
      </w:r>
      <w:r w:rsidR="00155280">
        <w:rPr>
          <w:rFonts w:ascii="Calibri" w:hAnsi="Calibri" w:cs="Calibri"/>
          <w:szCs w:val="22"/>
          <w:lang w:val="nb-NO"/>
        </w:rPr>
        <w:t>sinstituttet. AFI-notat 200</w:t>
      </w:r>
      <w:r w:rsidR="00155280" w:rsidRPr="00961A42">
        <w:rPr>
          <w:rFonts w:ascii="Calibri" w:hAnsi="Calibri" w:cs="Calibri"/>
          <w:lang w:val="nb-NO"/>
        </w:rPr>
        <w:t>5</w:t>
      </w:r>
      <w:r w:rsidR="00155280">
        <w:rPr>
          <w:rFonts w:ascii="Calibri" w:hAnsi="Calibri" w:cs="Calibri"/>
          <w:szCs w:val="22"/>
          <w:lang w:val="nb-NO"/>
        </w:rPr>
        <w:t>:6.</w:t>
      </w:r>
      <w:r w:rsidR="00C73BA8">
        <w:rPr>
          <w:lang w:val="nb-NO"/>
        </w:rPr>
        <w:br/>
      </w:r>
      <w:hyperlink r:id="rId182" w:history="1">
        <w:r w:rsidR="00C73BA8" w:rsidRPr="00AD4D01">
          <w:rPr>
            <w:rStyle w:val="Hyperlink"/>
            <w:lang w:val="nb-NO"/>
          </w:rPr>
          <w:t>http://www.hioa.no/Om-HiOA/Senter-for-velferds-og-arbeidslivsforskning/AFI/Publikasjoner-AFI/Skandinavisk-faglitteratur-om-arbeidsliv-og-psykisk-helse</w:t>
        </w:r>
      </w:hyperlink>
      <w:r w:rsidR="00C73BA8" w:rsidRPr="00AD4D01">
        <w:rPr>
          <w:lang w:val="nb-NO"/>
        </w:rPr>
        <w:t xml:space="preserve"> </w:t>
      </w:r>
    </w:p>
    <w:p w:rsidR="00D1197E" w:rsidRPr="00CD257F" w:rsidRDefault="00D1197E" w:rsidP="00B82DFC">
      <w:pPr>
        <w:pStyle w:val="publikasjonsliste"/>
        <w:ind w:left="1080" w:hanging="1080"/>
        <w:rPr>
          <w:lang w:val="nb-NO"/>
        </w:rPr>
      </w:pPr>
      <w:r>
        <w:rPr>
          <w:lang w:val="nb-NO"/>
        </w:rPr>
        <w:t xml:space="preserve">Deichman-Sørensen, T.: </w:t>
      </w:r>
      <w:r w:rsidRPr="0001377B">
        <w:rPr>
          <w:i/>
          <w:lang w:val="nb-NO"/>
        </w:rPr>
        <w:t>Selvkvalifisering i arbeidslivet: en kvalitativ undersøkelse av overgangen mellom utdanning og arbeidsliv. Hovedfunn og sammendrag</w:t>
      </w:r>
      <w:r>
        <w:rPr>
          <w:lang w:val="nb-NO"/>
        </w:rPr>
        <w:t xml:space="preserve">. </w:t>
      </w:r>
      <w:r w:rsidR="00155280" w:rsidRPr="00FC1A38">
        <w:rPr>
          <w:rFonts w:ascii="Calibri" w:hAnsi="Calibri" w:cs="Calibri"/>
          <w:szCs w:val="22"/>
          <w:lang w:val="nb-NO"/>
        </w:rPr>
        <w:t>Oslo: Arbeidsforskning</w:t>
      </w:r>
      <w:r w:rsidR="00155280">
        <w:rPr>
          <w:rFonts w:ascii="Calibri" w:hAnsi="Calibri" w:cs="Calibri"/>
          <w:szCs w:val="22"/>
          <w:lang w:val="nb-NO"/>
        </w:rPr>
        <w:t>sinstituttet. AFI-notat 200</w:t>
      </w:r>
      <w:r w:rsidR="00155280" w:rsidRPr="00AD4D01">
        <w:rPr>
          <w:rFonts w:ascii="Calibri" w:hAnsi="Calibri" w:cs="Calibri"/>
          <w:lang w:val="nb-NO"/>
        </w:rPr>
        <w:t>5</w:t>
      </w:r>
      <w:r w:rsidR="00155280">
        <w:rPr>
          <w:rFonts w:ascii="Calibri" w:hAnsi="Calibri" w:cs="Calibri"/>
          <w:szCs w:val="22"/>
          <w:lang w:val="nb-NO"/>
        </w:rPr>
        <w:t>:7.</w:t>
      </w:r>
      <w:r w:rsidR="00C73BA8">
        <w:rPr>
          <w:lang w:val="nb-NO"/>
        </w:rPr>
        <w:br/>
      </w:r>
      <w:hyperlink r:id="rId183" w:history="1">
        <w:r w:rsidR="00C73BA8" w:rsidRPr="00CD257F">
          <w:rPr>
            <w:rStyle w:val="Hyperlink"/>
            <w:lang w:val="nb-NO"/>
          </w:rPr>
          <w:t>http://www.hioa.no/Om-HiOA/Senter-for-velferds-og-arbeidslivsforskning/AFI/Publikasjoner-AFI/Selvkvalifisering-i-arbeidslivet</w:t>
        </w:r>
      </w:hyperlink>
      <w:r w:rsidR="00C73BA8" w:rsidRPr="00CD257F">
        <w:rPr>
          <w:lang w:val="nb-NO"/>
        </w:rPr>
        <w:t xml:space="preserve"> </w:t>
      </w:r>
    </w:p>
    <w:p w:rsidR="00D1197E" w:rsidRPr="00AD4D01" w:rsidRDefault="00D1197E" w:rsidP="00D1197E">
      <w:pPr>
        <w:pStyle w:val="publikasjonsliste"/>
        <w:ind w:left="851" w:hanging="851"/>
        <w:rPr>
          <w:szCs w:val="24"/>
          <w:lang w:val="nb-NO"/>
        </w:rPr>
      </w:pPr>
      <w:r w:rsidRPr="00F708A5">
        <w:rPr>
          <w:szCs w:val="24"/>
          <w:lang w:val="nb-NO"/>
        </w:rPr>
        <w:t xml:space="preserve">Hilsen, A.I., Steinum, T., Gjerberg, E.: </w:t>
      </w:r>
      <w:r w:rsidRPr="00F05CCB">
        <w:rPr>
          <w:i/>
          <w:szCs w:val="24"/>
          <w:lang w:val="nb-NO"/>
        </w:rPr>
        <w:t>Utredning om omstilling</w:t>
      </w:r>
      <w:r w:rsidR="00BA67CC">
        <w:rPr>
          <w:szCs w:val="24"/>
          <w:lang w:val="nb-NO"/>
        </w:rPr>
        <w:t>.</w:t>
      </w:r>
      <w:r w:rsidR="00155280">
        <w:rPr>
          <w:szCs w:val="24"/>
          <w:lang w:val="nb-NO"/>
        </w:rPr>
        <w:t xml:space="preserve"> </w:t>
      </w:r>
      <w:r w:rsidR="00155280" w:rsidRPr="00FC1A38">
        <w:rPr>
          <w:rFonts w:ascii="Calibri" w:hAnsi="Calibri" w:cs="Calibri"/>
          <w:szCs w:val="22"/>
          <w:lang w:val="nb-NO"/>
        </w:rPr>
        <w:t>Oslo: Arbeidsforskning</w:t>
      </w:r>
      <w:r w:rsidR="00155280">
        <w:rPr>
          <w:rFonts w:ascii="Calibri" w:hAnsi="Calibri" w:cs="Calibri"/>
          <w:szCs w:val="22"/>
          <w:lang w:val="nb-NO"/>
        </w:rPr>
        <w:t>sinstituttet. AFI-notat 2004:3.</w:t>
      </w:r>
      <w:r w:rsidR="00C73BA8">
        <w:rPr>
          <w:szCs w:val="24"/>
          <w:lang w:val="nb-NO"/>
        </w:rPr>
        <w:br/>
      </w:r>
      <w:hyperlink r:id="rId184" w:history="1">
        <w:r w:rsidR="00C73BA8" w:rsidRPr="00AD4D01">
          <w:rPr>
            <w:rStyle w:val="Hyperlink"/>
            <w:szCs w:val="24"/>
            <w:lang w:val="nb-NO"/>
          </w:rPr>
          <w:t>http://www.hioa.no/Om-HiOA/Senter-for-velferds-og-arbeidslivsforskning/AFI/Publikasjoner-AFI/Utredning-om-omstilling</w:t>
        </w:r>
      </w:hyperlink>
      <w:r w:rsidR="00C73BA8" w:rsidRPr="00AD4D01">
        <w:rPr>
          <w:szCs w:val="24"/>
          <w:lang w:val="nb-NO"/>
        </w:rPr>
        <w:t xml:space="preserve"> </w:t>
      </w:r>
      <w:r w:rsidRPr="00AD4D01">
        <w:rPr>
          <w:szCs w:val="24"/>
          <w:lang w:val="nb-NO"/>
        </w:rPr>
        <w:br/>
      </w:r>
    </w:p>
    <w:p w:rsidR="00D1197E" w:rsidRPr="00AD4D01" w:rsidRDefault="00D1197E" w:rsidP="00D1197E">
      <w:pPr>
        <w:pStyle w:val="publikasjonsliste"/>
        <w:ind w:left="851" w:hanging="851"/>
        <w:rPr>
          <w:szCs w:val="24"/>
          <w:lang w:val="nb-NO"/>
        </w:rPr>
      </w:pPr>
      <w:r w:rsidRPr="00F708A5">
        <w:rPr>
          <w:szCs w:val="24"/>
          <w:lang w:val="nb-NO"/>
        </w:rPr>
        <w:t xml:space="preserve">Enehaug, H., Hetle, A. i samarbeid med Seierstad, G.: </w:t>
      </w:r>
      <w:r w:rsidRPr="00F05CCB">
        <w:rPr>
          <w:i/>
          <w:iCs/>
          <w:szCs w:val="24"/>
          <w:lang w:val="nb-NO"/>
        </w:rPr>
        <w:t>Når menn velger menn, og kvinner velger menn… Synspunkter på bruk av kvinnelige ressurser i norsk filmbransje – rapport fra et forprosjekt</w:t>
      </w:r>
      <w:r w:rsidR="00BA67CC">
        <w:rPr>
          <w:iCs/>
          <w:szCs w:val="24"/>
          <w:lang w:val="nb-NO"/>
        </w:rPr>
        <w:t>.</w:t>
      </w:r>
      <w:r w:rsidR="00155280">
        <w:rPr>
          <w:iCs/>
          <w:szCs w:val="24"/>
          <w:lang w:val="nb-NO"/>
        </w:rPr>
        <w:t xml:space="preserve"> </w:t>
      </w:r>
      <w:r w:rsidR="00155280" w:rsidRPr="00FC1A38">
        <w:rPr>
          <w:rFonts w:ascii="Calibri" w:hAnsi="Calibri" w:cs="Calibri"/>
          <w:szCs w:val="22"/>
          <w:lang w:val="nb-NO"/>
        </w:rPr>
        <w:t>Oslo: Arbeidsforskning</w:t>
      </w:r>
      <w:r w:rsidR="00155280">
        <w:rPr>
          <w:rFonts w:ascii="Calibri" w:hAnsi="Calibri" w:cs="Calibri"/>
          <w:szCs w:val="22"/>
          <w:lang w:val="nb-NO"/>
        </w:rPr>
        <w:t>sinstituttet. AFI-notat 2004:5.</w:t>
      </w:r>
      <w:r w:rsidR="00C73BA8" w:rsidRPr="00C73BA8">
        <w:rPr>
          <w:szCs w:val="24"/>
          <w:lang w:val="nb-NO"/>
        </w:rPr>
        <w:br/>
      </w:r>
      <w:hyperlink r:id="rId185" w:history="1">
        <w:r w:rsidR="00C73BA8" w:rsidRPr="00AD4D01">
          <w:rPr>
            <w:rStyle w:val="Hyperlink"/>
            <w:szCs w:val="24"/>
            <w:lang w:val="nb-NO"/>
          </w:rPr>
          <w:t>http://www.hioa.no/Om-HiOA/Senter-for-velferds-og-arbeidslivsforskning/AFI/Publikasjoner-AFI/Naar-menn-velger-menn-og-kvinner-velger-menn</w:t>
        </w:r>
      </w:hyperlink>
      <w:r w:rsidR="00C73BA8" w:rsidRPr="00AD4D01">
        <w:rPr>
          <w:szCs w:val="24"/>
          <w:lang w:val="nb-NO"/>
        </w:rPr>
        <w:t xml:space="preserve"> </w:t>
      </w:r>
    </w:p>
    <w:p w:rsidR="00D1197E" w:rsidRDefault="00D1197E" w:rsidP="00C73BA8">
      <w:pPr>
        <w:pStyle w:val="publikasjonsliste"/>
        <w:ind w:left="851" w:hanging="851"/>
        <w:rPr>
          <w:color w:val="000000"/>
          <w:szCs w:val="22"/>
          <w:lang w:val="nb-NO"/>
        </w:rPr>
      </w:pPr>
      <w:r w:rsidRPr="00E32462">
        <w:rPr>
          <w:color w:val="000000"/>
          <w:szCs w:val="22"/>
        </w:rPr>
        <w:t xml:space="preserve">Spjelkavik, Ø., Frøyland, K., Evans, M.: </w:t>
      </w:r>
      <w:r w:rsidRPr="00F05CCB">
        <w:rPr>
          <w:i/>
          <w:color w:val="000000"/>
          <w:szCs w:val="22"/>
        </w:rPr>
        <w:t>Supported employment in Norway - a national mainstream programme</w:t>
      </w:r>
      <w:r w:rsidRPr="00E32462">
        <w:rPr>
          <w:color w:val="000000"/>
          <w:szCs w:val="22"/>
        </w:rPr>
        <w:t xml:space="preserve">. </w:t>
      </w:r>
      <w:r w:rsidR="00155280" w:rsidRPr="00FC1A38">
        <w:rPr>
          <w:rFonts w:ascii="Calibri" w:hAnsi="Calibri" w:cs="Calibri"/>
          <w:szCs w:val="22"/>
          <w:lang w:val="nb-NO"/>
        </w:rPr>
        <w:t>Oslo: Arbeidsforskning</w:t>
      </w:r>
      <w:r w:rsidR="00155280">
        <w:rPr>
          <w:rFonts w:ascii="Calibri" w:hAnsi="Calibri" w:cs="Calibri"/>
          <w:szCs w:val="22"/>
          <w:lang w:val="nb-NO"/>
        </w:rPr>
        <w:t>sinstituttet. AFI-notat 2004:6.</w:t>
      </w:r>
      <w:r w:rsidR="00C73BA8" w:rsidRPr="00AD4D01">
        <w:rPr>
          <w:color w:val="000000"/>
          <w:szCs w:val="22"/>
          <w:lang w:val="nb-NO"/>
        </w:rPr>
        <w:br/>
      </w:r>
      <w:hyperlink r:id="rId186" w:history="1">
        <w:r w:rsidR="00C73BA8" w:rsidRPr="000E475C">
          <w:rPr>
            <w:rStyle w:val="Hyperlink"/>
            <w:szCs w:val="22"/>
            <w:lang w:val="nb-NO"/>
          </w:rPr>
          <w:t>http://www.hioa.no/Om-HiOA/Senter-for-velferds-og-arbeidslivsforskning/AFI/Publikasjoner-AFI/Supported-employment-in-Norway</w:t>
        </w:r>
      </w:hyperlink>
      <w:r w:rsidR="00C73BA8">
        <w:rPr>
          <w:color w:val="000000"/>
          <w:szCs w:val="22"/>
          <w:lang w:val="nb-NO"/>
        </w:rPr>
        <w:t xml:space="preserve"> </w:t>
      </w:r>
    </w:p>
    <w:p w:rsidR="00D1197E" w:rsidRDefault="00D1197E" w:rsidP="00D1197E">
      <w:pPr>
        <w:pStyle w:val="rapp-notliste"/>
        <w:tabs>
          <w:tab w:val="left" w:pos="851"/>
        </w:tabs>
        <w:ind w:left="851" w:hanging="851"/>
        <w:jc w:val="left"/>
      </w:pPr>
      <w:r>
        <w:t xml:space="preserve">Salomon, R., Wathne, C.T., Holter, Ø.G.: </w:t>
      </w:r>
      <w:r w:rsidRPr="007F2605">
        <w:rPr>
          <w:i/>
        </w:rPr>
        <w:t>Omstillinger og sluttvederlag i staten: erfaringer fra et forprosjekt</w:t>
      </w:r>
      <w:r>
        <w:t xml:space="preserve">. </w:t>
      </w:r>
      <w:r w:rsidR="00155280" w:rsidRPr="00FC1A38">
        <w:rPr>
          <w:rFonts w:ascii="Calibri" w:hAnsi="Calibri" w:cs="Calibri"/>
          <w:szCs w:val="22"/>
        </w:rPr>
        <w:t>Oslo: Arbeidsforskning</w:t>
      </w:r>
      <w:r w:rsidR="00155280">
        <w:rPr>
          <w:rFonts w:ascii="Calibri" w:hAnsi="Calibri" w:cs="Calibri"/>
          <w:szCs w:val="22"/>
        </w:rPr>
        <w:t>sinstituttet. AFI-notat 2003:1.</w:t>
      </w:r>
      <w:r w:rsidR="00C73BA8">
        <w:br/>
      </w:r>
      <w:hyperlink r:id="rId187" w:history="1">
        <w:r w:rsidR="00C73BA8" w:rsidRPr="000E475C">
          <w:rPr>
            <w:rStyle w:val="Hyperlink"/>
          </w:rPr>
          <w:t>http://www.hioa.no/Om-HiOA/Senter-for-velferds-og-arbeidslivsforskning/AFI/Publikasjoner-AFI/Omstillinger-og-sluttvederlag-i-staten</w:t>
        </w:r>
      </w:hyperlink>
      <w:r w:rsidR="00C73BA8">
        <w:t xml:space="preserve"> </w:t>
      </w:r>
    </w:p>
    <w:p w:rsidR="00D1197E" w:rsidRDefault="00D1197E" w:rsidP="00D1197E">
      <w:pPr>
        <w:pStyle w:val="rapp-notliste"/>
        <w:jc w:val="left"/>
      </w:pPr>
      <w:r>
        <w:t xml:space="preserve">Salomon, R.: </w:t>
      </w:r>
      <w:r w:rsidRPr="00C20768">
        <w:rPr>
          <w:i/>
        </w:rPr>
        <w:t>Det fleksible arbeidslivet - utviklingstrekk og synspunkter</w:t>
      </w:r>
      <w:r>
        <w:t xml:space="preserve">. </w:t>
      </w:r>
      <w:r w:rsidR="00155280" w:rsidRPr="00FC1A38">
        <w:rPr>
          <w:rFonts w:ascii="Calibri" w:hAnsi="Calibri" w:cs="Calibri"/>
          <w:szCs w:val="22"/>
        </w:rPr>
        <w:t>Oslo: Arbeidsforskning</w:t>
      </w:r>
      <w:r w:rsidR="00155280">
        <w:rPr>
          <w:rFonts w:ascii="Calibri" w:hAnsi="Calibri" w:cs="Calibri"/>
          <w:szCs w:val="22"/>
        </w:rPr>
        <w:t>sinstituttet. AFI-notat 2000:2.</w:t>
      </w:r>
      <w:r w:rsidR="00C73BA8">
        <w:br/>
      </w:r>
      <w:hyperlink r:id="rId188" w:history="1">
        <w:r w:rsidR="00C73BA8" w:rsidRPr="000E475C">
          <w:rPr>
            <w:rStyle w:val="Hyperlink"/>
          </w:rPr>
          <w:t>http://www.hioa.no/Om-HiOA/Senter-for-velferds-og-arbeidslivsforskning/AFI/Publikasjoner-AFI/Det-fleksible-arbeidslivet</w:t>
        </w:r>
      </w:hyperlink>
      <w:r w:rsidR="00C73BA8">
        <w:t xml:space="preserve"> </w:t>
      </w:r>
    </w:p>
    <w:p w:rsidR="00D1197E" w:rsidRDefault="00D1197E" w:rsidP="00D1197E"/>
    <w:p w:rsidR="00490882" w:rsidRPr="00323DCA" w:rsidRDefault="00490882" w:rsidP="00490882">
      <w:pPr>
        <w:rPr>
          <w:b/>
          <w:sz w:val="28"/>
        </w:rPr>
      </w:pPr>
      <w:r>
        <w:rPr>
          <w:b/>
          <w:sz w:val="28"/>
        </w:rPr>
        <w:t>FoU-resultater:</w:t>
      </w:r>
    </w:p>
    <w:p w:rsidR="007227C6" w:rsidRDefault="007227C6"/>
    <w:p w:rsidR="005E212E" w:rsidRPr="00CD257F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  <w:lang w:val="nb-NO"/>
        </w:rPr>
        <w:t xml:space="preserve">Angelika Schafft (2015): </w:t>
      </w:r>
      <w:r>
        <w:rPr>
          <w:rFonts w:asciiTheme="minorHAnsi" w:hAnsiTheme="minorHAnsi" w:cstheme="minorHAnsi"/>
          <w:i/>
          <w:szCs w:val="22"/>
          <w:lang w:val="nb-NO"/>
        </w:rPr>
        <w:t>En ny rolle for NAV i fengsel. Tilleggsrapport</w:t>
      </w:r>
      <w:r>
        <w:rPr>
          <w:rFonts w:asciiTheme="minorHAnsi" w:hAnsiTheme="minorHAnsi" w:cstheme="minorHAnsi"/>
          <w:szCs w:val="22"/>
          <w:lang w:val="nb-NO"/>
        </w:rPr>
        <w:t>. Oslo: Arbeidsforskningsinstituttet, FoU-resultat 2015.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189" w:history="1">
        <w:r w:rsidRPr="00CD257F">
          <w:rPr>
            <w:rStyle w:val="Hyperlink"/>
            <w:rFonts w:asciiTheme="minorHAnsi" w:hAnsiTheme="minorHAnsi" w:cstheme="minorHAnsi"/>
            <w:szCs w:val="22"/>
          </w:rPr>
          <w:t>http://www.hioa.no/Om-HiOA/Senter-for-velferds-og-arbeidslivsforskning/AFI/Publikasjoner-AFI/En-ny-rolle-for-NAV-i-fengsel2</w:t>
        </w:r>
      </w:hyperlink>
      <w:r w:rsidRPr="00CD257F">
        <w:rPr>
          <w:rFonts w:asciiTheme="minorHAnsi" w:hAnsiTheme="minorHAnsi" w:cstheme="minorHAnsi"/>
          <w:szCs w:val="22"/>
        </w:rPr>
        <w:t xml:space="preserve"> </w:t>
      </w:r>
    </w:p>
    <w:p w:rsidR="005E212E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>
        <w:rPr>
          <w:rFonts w:asciiTheme="minorHAnsi" w:hAnsiTheme="minorHAnsi" w:cstheme="minorHAnsi"/>
          <w:szCs w:val="22"/>
          <w:lang w:val="nb-NO"/>
        </w:rPr>
        <w:t xml:space="preserve">Asbjørn Grimsmo, Svenn-Erik Mamelund og Øystein Spjelkavik (2015): </w:t>
      </w:r>
      <w:r>
        <w:rPr>
          <w:rFonts w:asciiTheme="minorHAnsi" w:hAnsiTheme="minorHAnsi" w:cstheme="minorHAnsi"/>
          <w:i/>
          <w:szCs w:val="22"/>
          <w:lang w:val="nb-NO"/>
        </w:rPr>
        <w:t>Evaluering av forsøket Kjerneoppgaver i NAV. Delrapport 2</w:t>
      </w:r>
      <w:r>
        <w:rPr>
          <w:rFonts w:asciiTheme="minorHAnsi" w:hAnsiTheme="minorHAnsi" w:cstheme="minorHAnsi"/>
          <w:szCs w:val="22"/>
          <w:lang w:val="nb-NO"/>
        </w:rPr>
        <w:t>. Oslo: Arbeidsforskningsinstituttet, FoU-resultat 2015.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190" w:history="1">
        <w:r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http://www.hioa.no/Om-HiOA/Senter-for-velferds-og-arbeidslivsforskning/AFI/Publikasjoner-AFI/Evaluering-av-forsoeket-Kjerneoppgaver-i-NAV2</w:t>
        </w:r>
      </w:hyperlink>
      <w:r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5E212E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>
        <w:rPr>
          <w:rFonts w:asciiTheme="minorHAnsi" w:hAnsiTheme="minorHAnsi" w:cstheme="minorHAnsi"/>
          <w:szCs w:val="22"/>
          <w:lang w:val="nb-NO"/>
        </w:rPr>
        <w:t xml:space="preserve">Karen-Sofie Pettersen &amp; Øystein Spjelkavik </w:t>
      </w:r>
      <w:bookmarkStart w:id="4" w:name="forfatter"/>
      <w:bookmarkEnd w:id="4"/>
      <w:r>
        <w:rPr>
          <w:rFonts w:asciiTheme="minorHAnsi" w:hAnsiTheme="minorHAnsi" w:cstheme="minorHAnsi"/>
          <w:szCs w:val="22"/>
          <w:lang w:val="nb-NO"/>
        </w:rPr>
        <w:t xml:space="preserve">i samarbeid med Proba samfunnsanalyse (2015): </w:t>
      </w:r>
      <w:r>
        <w:rPr>
          <w:rFonts w:asciiTheme="minorHAnsi" w:hAnsiTheme="minorHAnsi" w:cstheme="minorHAnsi"/>
          <w:i/>
          <w:szCs w:val="22"/>
          <w:lang w:val="nb-NO"/>
        </w:rPr>
        <w:t>E</w:t>
      </w:r>
      <w:r>
        <w:rPr>
          <w:rFonts w:asciiTheme="minorHAnsi" w:hAnsiTheme="minorHAnsi" w:cstheme="minorHAnsi"/>
          <w:i/>
          <w:sz w:val="24"/>
          <w:szCs w:val="22"/>
          <w:lang w:val="nb-NO"/>
        </w:rPr>
        <w:t>valuering av «Forsøket Arbeidsavklarings</w:t>
      </w:r>
      <w:r>
        <w:rPr>
          <w:rFonts w:asciiTheme="minorHAnsi" w:hAnsiTheme="minorHAnsi" w:cstheme="minorHAnsi"/>
          <w:i/>
          <w:szCs w:val="22"/>
          <w:lang w:val="nb-NO"/>
        </w:rPr>
        <w:t>penger (AAP) som lønnstilskudd”. Delrapport 2.</w:t>
      </w:r>
      <w:r>
        <w:rPr>
          <w:rFonts w:asciiTheme="minorHAnsi" w:hAnsiTheme="minorHAnsi" w:cstheme="minorHAnsi"/>
          <w:szCs w:val="22"/>
          <w:lang w:val="nb-NO"/>
        </w:rPr>
        <w:t xml:space="preserve"> Oslo: Arbeidsforskningsinstituttet, FoU-resultat 2015.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191" w:history="1">
        <w:r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http://www.hioa.no/Om-HiOA/Senter-for-velferds-og-arbeidslivsforskning/AFI/Publikasjoner-AFI/Evaluering-av-Forsoeket-Arbeidsavklaringspenger-AAP-som-loennstilskudd2</w:t>
        </w:r>
      </w:hyperlink>
      <w:r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5E212E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>
        <w:rPr>
          <w:rFonts w:asciiTheme="minorHAnsi" w:hAnsiTheme="minorHAnsi" w:cstheme="minorHAnsi"/>
          <w:szCs w:val="22"/>
          <w:lang w:val="nb-NO"/>
        </w:rPr>
        <w:t xml:space="preserve">Dag Ellingsen, Linn Andersen, Audun Gleinsvik, Marthe Rosenvinge Ervik, Tor Egil Viblemo og Fredrik L. Ellingsen (2015): </w:t>
      </w:r>
      <w:r>
        <w:rPr>
          <w:rFonts w:asciiTheme="minorHAnsi" w:hAnsiTheme="minorHAnsi" w:cstheme="minorHAnsi"/>
          <w:i/>
          <w:szCs w:val="22"/>
          <w:lang w:val="nb-NO"/>
        </w:rPr>
        <w:t>Hvordan skape et rettssikkert lavterskeltilbud? Tiltak for at Likestillings- og diskrimineringsnemda skal kunne håndtere saker om oppreisning og seksuell trakassering, og deres antatte kostnader</w:t>
      </w:r>
      <w:r>
        <w:rPr>
          <w:rFonts w:asciiTheme="minorHAnsi" w:hAnsiTheme="minorHAnsi" w:cstheme="minorHAnsi"/>
          <w:szCs w:val="22"/>
          <w:lang w:val="nb-NO"/>
        </w:rPr>
        <w:t>. Oslo: Arbeidsforskningsinstituttet, FoU-resultat 2015.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192" w:history="1">
        <w:r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http://www.hioa.no/Om-HiOA/Senter-for-velferds-og-arbeidslivsforskning/AFI/Publikasjoner-AFI/Hvordan-skape-et-rettssikkert-lavterskeltilbud</w:t>
        </w:r>
      </w:hyperlink>
      <w:r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5E212E" w:rsidRPr="00CD257F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  <w:lang w:val="nb-NO"/>
        </w:rPr>
        <w:t xml:space="preserve">Anne Cecilie Bergene, Ingar Brattbakk, Cathrine Egeland og Arild H. Steen (2015): </w:t>
      </w:r>
      <w:r>
        <w:rPr>
          <w:rFonts w:asciiTheme="minorHAnsi" w:hAnsiTheme="minorHAnsi" w:cstheme="minorHAnsi"/>
          <w:i/>
          <w:szCs w:val="22"/>
          <w:lang w:val="nb-NO"/>
        </w:rPr>
        <w:t>Norsk arbeidsliv 2015. «Det nye arbeidslivet»: hvem, hva, hvor?</w:t>
      </w:r>
      <w:r>
        <w:rPr>
          <w:rFonts w:asciiTheme="minorHAnsi" w:hAnsiTheme="minorHAnsi" w:cstheme="minorHAnsi"/>
          <w:szCs w:val="22"/>
          <w:lang w:val="nb-NO"/>
        </w:rPr>
        <w:t xml:space="preserve"> Oslo: Arbeidsforskningsinstituttet, FoU-resultat 2015.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193" w:history="1">
        <w:r w:rsidRPr="00CD257F">
          <w:rPr>
            <w:rStyle w:val="Hyperlink"/>
            <w:rFonts w:asciiTheme="minorHAnsi" w:hAnsiTheme="minorHAnsi" w:cstheme="minorHAnsi"/>
            <w:szCs w:val="22"/>
          </w:rPr>
          <w:t>http://www.hioa.no/Om-HiOA/Senter-for-velferds-og-arbeidslivsforskning/AFI/Publikasjoner-AFI/Norsk-arbeidsliv-2015</w:t>
        </w:r>
      </w:hyperlink>
      <w:r w:rsidRPr="00CD257F">
        <w:rPr>
          <w:rFonts w:asciiTheme="minorHAnsi" w:hAnsiTheme="minorHAnsi" w:cstheme="minorHAnsi"/>
          <w:szCs w:val="22"/>
        </w:rPr>
        <w:t xml:space="preserve"> </w:t>
      </w:r>
    </w:p>
    <w:p w:rsidR="005E212E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>
        <w:rPr>
          <w:rFonts w:asciiTheme="minorHAnsi" w:hAnsiTheme="minorHAnsi" w:cstheme="minorHAnsi"/>
          <w:szCs w:val="22"/>
          <w:lang w:val="nb-NO"/>
        </w:rPr>
        <w:t xml:space="preserve">Svenn-Erik Mamelund og Dag Ellingsen (2015): </w:t>
      </w:r>
      <w:r>
        <w:rPr>
          <w:rFonts w:asciiTheme="minorHAnsi" w:hAnsiTheme="minorHAnsi" w:cstheme="minorHAnsi"/>
          <w:i/>
          <w:szCs w:val="22"/>
          <w:lang w:val="nb-NO"/>
        </w:rPr>
        <w:t>Har flygeledere høyere dødelighet enn sammenliknbare yrkesgrupper?</w:t>
      </w:r>
      <w:r>
        <w:rPr>
          <w:rFonts w:asciiTheme="minorHAnsi" w:hAnsiTheme="minorHAnsi" w:cstheme="minorHAnsi"/>
          <w:szCs w:val="22"/>
          <w:lang w:val="nb-NO"/>
        </w:rPr>
        <w:t xml:space="preserve"> Oslo: Arbeidsforskningsinstituttet, FoU-resultat 2015.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194" w:history="1">
        <w:r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http://www.hioa.no/Om-HiOA/Senter-for-velferds-og-arbeidslivsforskning/AFI/Publikasjoner-AFI/Har-flygeledere-hoeyere-doedelighet-enn-sammenliknbare-yrkesgrupper</w:t>
        </w:r>
      </w:hyperlink>
      <w:r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5E212E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>
        <w:rPr>
          <w:rFonts w:asciiTheme="minorHAnsi" w:hAnsiTheme="minorHAnsi" w:cstheme="minorHAnsi"/>
          <w:szCs w:val="22"/>
          <w:lang w:val="nb-NO"/>
        </w:rPr>
        <w:t xml:space="preserve">Dag Ellingsen, Karen-Sofie Pettersen, Linn Andersen og Tor-Egil Viblemo (2015): </w:t>
      </w:r>
      <w:r>
        <w:rPr>
          <w:rFonts w:asciiTheme="minorHAnsi" w:hAnsiTheme="minorHAnsi" w:cstheme="minorHAnsi"/>
          <w:i/>
          <w:szCs w:val="22"/>
          <w:lang w:val="nb-NO"/>
        </w:rPr>
        <w:t>Terskler i barnevernet.</w:t>
      </w:r>
      <w:r>
        <w:rPr>
          <w:rFonts w:asciiTheme="minorHAnsi" w:hAnsiTheme="minorHAnsi" w:cstheme="minorHAnsi"/>
          <w:szCs w:val="22"/>
          <w:lang w:val="nb-NO"/>
        </w:rPr>
        <w:t xml:space="preserve"> Oslo: Arbeidsforskningsinstituttet, FoU-resultat 2015.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195" w:history="1">
        <w:r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http://www.hioa.no/Om-HiOA/Senter-for-velferds-og-arbeidslivsforskning/AFI/Publikasjoner-AFI/Terskler-i-barnevernet</w:t>
        </w:r>
      </w:hyperlink>
      <w:r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5E212E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>
        <w:rPr>
          <w:rFonts w:asciiTheme="minorHAnsi" w:hAnsiTheme="minorHAnsi" w:cstheme="minorHAnsi"/>
          <w:szCs w:val="22"/>
          <w:lang w:val="nb-NO"/>
        </w:rPr>
        <w:t xml:space="preserve">Pettersen, Karen-Sofie og Øystein Spjelkavik (2014): </w:t>
      </w:r>
      <w:r>
        <w:rPr>
          <w:rFonts w:asciiTheme="minorHAnsi" w:hAnsiTheme="minorHAnsi" w:cstheme="minorHAnsi"/>
          <w:i/>
          <w:szCs w:val="22"/>
          <w:lang w:val="nb-NO"/>
        </w:rPr>
        <w:t>Evaluering av Forsøket Arbeidsavklaringspenger (AAP) som lønnstilskudd. Delrapport 1.</w:t>
      </w:r>
      <w:r>
        <w:rPr>
          <w:rFonts w:asciiTheme="minorHAnsi" w:hAnsiTheme="minorHAnsi" w:cstheme="minorHAnsi"/>
          <w:szCs w:val="22"/>
          <w:lang w:val="nb-NO"/>
        </w:rPr>
        <w:t xml:space="preserve"> Oslo: Arbeidsforskningsinstituttet, FoU-resultat 2014.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196" w:history="1">
        <w:r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http://www.hioa.no/Om-HiOA/Senter-for-velferds-og-arbeidslivsforskning/AFI/Publikasjoner-AFI/Evaluering-av-Forsoeket-Arbeidsavklaringspenger-AAP-som-loennstilskudd</w:t>
        </w:r>
      </w:hyperlink>
      <w:r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5E212E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>
        <w:rPr>
          <w:rFonts w:asciiTheme="minorHAnsi" w:hAnsiTheme="minorHAnsi" w:cstheme="minorHAnsi"/>
          <w:szCs w:val="22"/>
          <w:lang w:val="nb-NO"/>
        </w:rPr>
        <w:t xml:space="preserve">Spjelkavik, Øystein, Asbjørn Grimsmo, Svenn-Erik Mamelund og Gudrun Rudningen (2014): </w:t>
      </w:r>
      <w:r>
        <w:rPr>
          <w:rFonts w:asciiTheme="minorHAnsi" w:hAnsiTheme="minorHAnsi" w:cstheme="minorHAnsi"/>
          <w:i/>
          <w:szCs w:val="22"/>
          <w:lang w:val="nb-NO"/>
        </w:rPr>
        <w:t>Evaluering av forsøket Kjerneoppgaver i NAV. Delrapport 1</w:t>
      </w:r>
      <w:r>
        <w:rPr>
          <w:rFonts w:asciiTheme="minorHAnsi" w:hAnsiTheme="minorHAnsi" w:cstheme="minorHAnsi"/>
          <w:szCs w:val="22"/>
          <w:lang w:val="nb-NO"/>
        </w:rPr>
        <w:t>. Oslo: Arbeidsforskningsinstituttet, FoU-resultat 2014.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197" w:history="1">
        <w:r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http://www.hioa.no/Om-HiOA/Senter-for-velferds-og-arbeidslivsforskning/AFI/Publikasjoner-AFI/Evaluering-av-forsoeket-Kjerneoppgaver-i-NAV</w:t>
        </w:r>
      </w:hyperlink>
      <w:r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5E212E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>
        <w:rPr>
          <w:rFonts w:asciiTheme="minorHAnsi" w:hAnsiTheme="minorHAnsi" w:cstheme="minorHAnsi"/>
          <w:szCs w:val="22"/>
          <w:lang w:val="nb-NO"/>
        </w:rPr>
        <w:t xml:space="preserve">Reichborn-Kjennerud, Kristin (2014): </w:t>
      </w:r>
      <w:r>
        <w:rPr>
          <w:rFonts w:asciiTheme="minorHAnsi" w:hAnsiTheme="minorHAnsi" w:cstheme="minorHAnsi"/>
          <w:i/>
          <w:szCs w:val="22"/>
          <w:lang w:val="nb-NO"/>
        </w:rPr>
        <w:t xml:space="preserve">En organisasjon i utvikling. Hvor går NAV-reformen? </w:t>
      </w:r>
      <w:r>
        <w:rPr>
          <w:rFonts w:asciiTheme="minorHAnsi" w:hAnsiTheme="minorHAnsi" w:cstheme="minorHAnsi"/>
          <w:szCs w:val="22"/>
          <w:lang w:val="nb-NO"/>
        </w:rPr>
        <w:t>Oslo: Arbeidsforskningsinstituttet, FoU-resultat 2014.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198" w:history="1">
        <w:r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http://www.hioa.no/Om-HiOA/Senter-for-velferds-og-arbeidslivsforskning/AFI/Publikasjoner-AFI/En-organisasjon-i-utvikling</w:t>
        </w:r>
      </w:hyperlink>
      <w:r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5E212E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>
        <w:rPr>
          <w:rFonts w:asciiTheme="minorHAnsi" w:hAnsiTheme="minorHAnsi" w:cstheme="minorHAnsi"/>
          <w:szCs w:val="22"/>
          <w:lang w:val="nb-NO"/>
        </w:rPr>
        <w:t xml:space="preserve">Ellingsen, Dag og Vilde Hoff Bernstrøm (2014): </w:t>
      </w:r>
      <w:r>
        <w:rPr>
          <w:rFonts w:asciiTheme="minorHAnsi" w:hAnsiTheme="minorHAnsi" w:cstheme="minorHAnsi"/>
          <w:i/>
          <w:szCs w:val="22"/>
          <w:lang w:val="nb-NO"/>
        </w:rPr>
        <w:t xml:space="preserve">Lederutdanning innen Helse- og omsorgssektoren. Kartlegging av eksisterende utdanningstilbud og kompetansebehov blant ledere i helse- og omsorgssektoren. </w:t>
      </w:r>
      <w:r>
        <w:rPr>
          <w:rFonts w:asciiTheme="minorHAnsi" w:hAnsiTheme="minorHAnsi" w:cstheme="minorHAnsi"/>
          <w:szCs w:val="22"/>
          <w:lang w:val="nb-NO"/>
        </w:rPr>
        <w:t>Oslo: Arbeidsforskningsinstituttet, FoU-resultat 2014.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199" w:history="1">
        <w:r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http://www.hioa.no/Om-HiOA/Senter-for-velferds-og-arbeidslivsforskning/AFI/Publikasjoner-AFI/Lederutdanning-innen-helse-og-omsorgssektoren</w:t>
        </w:r>
      </w:hyperlink>
      <w:r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5E212E" w:rsidRPr="00CD257F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  <w:lang w:val="nb-NO"/>
        </w:rPr>
        <w:t xml:space="preserve">Bergene, Ann Cecilie, Vilde Hoff Bernstrøm og Arild H. Steen (2014): </w:t>
      </w:r>
      <w:r>
        <w:rPr>
          <w:rFonts w:asciiTheme="minorHAnsi" w:hAnsiTheme="minorHAnsi" w:cstheme="minorHAnsi"/>
          <w:i/>
          <w:szCs w:val="22"/>
          <w:lang w:val="nb-NO"/>
        </w:rPr>
        <w:t>Norsk arbeidsliv 2014. Økt intensitet – med måling eller tillit.</w:t>
      </w:r>
      <w:r>
        <w:rPr>
          <w:rFonts w:asciiTheme="minorHAnsi" w:hAnsiTheme="minorHAnsi" w:cstheme="minorHAnsi"/>
          <w:szCs w:val="22"/>
          <w:lang w:val="nb-NO"/>
        </w:rPr>
        <w:t xml:space="preserve"> Oslo: Arbeidsforskningsinstituttet, FoU-resultat 2014.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200" w:history="1">
        <w:r w:rsidRPr="00CD257F">
          <w:rPr>
            <w:rStyle w:val="Hyperlink"/>
            <w:rFonts w:asciiTheme="minorHAnsi" w:hAnsiTheme="minorHAnsi" w:cstheme="minorHAnsi"/>
            <w:szCs w:val="22"/>
          </w:rPr>
          <w:t>http://www.hioa.no/Om-HiOA/Senter-for-velferds-og-arbeidslivsforskning/AFI/Publikasjoner-AFI/Norsk-arbeidsliv-2014</w:t>
        </w:r>
      </w:hyperlink>
      <w:r w:rsidRPr="00CD257F">
        <w:rPr>
          <w:rFonts w:asciiTheme="minorHAnsi" w:hAnsiTheme="minorHAnsi" w:cstheme="minorHAnsi"/>
          <w:szCs w:val="22"/>
        </w:rPr>
        <w:t xml:space="preserve"> </w:t>
      </w:r>
    </w:p>
    <w:p w:rsidR="005E212E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>
        <w:rPr>
          <w:rFonts w:asciiTheme="minorHAnsi" w:hAnsiTheme="minorHAnsi" w:cstheme="minorHAnsi"/>
          <w:szCs w:val="22"/>
          <w:lang w:val="nb-NO"/>
        </w:rPr>
        <w:t xml:space="preserve">Fossestøl, Knut og Karen-Sofie Pettersen (2014): </w:t>
      </w:r>
      <w:r>
        <w:rPr>
          <w:rFonts w:asciiTheme="minorHAnsi" w:hAnsiTheme="minorHAnsi" w:cstheme="minorHAnsi"/>
          <w:i/>
          <w:szCs w:val="22"/>
          <w:lang w:val="nb-NO"/>
        </w:rPr>
        <w:t>Nyskaping i demensomsorgen. Resultater fra en dialogkonferanse.</w:t>
      </w:r>
      <w:r>
        <w:rPr>
          <w:rFonts w:asciiTheme="minorHAnsi" w:hAnsiTheme="minorHAnsi" w:cstheme="minorHAnsi"/>
          <w:szCs w:val="22"/>
          <w:lang w:val="nb-NO"/>
        </w:rPr>
        <w:t xml:space="preserve"> Oslo: Arbeidsforskningsinstituttet, FoU-resultat 2014.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201" w:history="1">
        <w:r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http://www.hioa.no/Om-HiOA/Senter-for-velferds-og-arbeidslivsforskning/AFI/Publikasjoner-AFI/Nyskaping-i-demensomsorgen</w:t>
        </w:r>
      </w:hyperlink>
      <w:r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5E212E" w:rsidRDefault="005E212E" w:rsidP="005E212E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>
        <w:rPr>
          <w:rFonts w:asciiTheme="minorHAnsi" w:hAnsiTheme="minorHAnsi" w:cstheme="minorHAnsi"/>
          <w:szCs w:val="22"/>
          <w:lang w:val="nb-NO"/>
        </w:rPr>
        <w:t xml:space="preserve">Grimsmo, Asbjørn, Anders Underthun og Øystein Fossen (2014): </w:t>
      </w:r>
      <w:r>
        <w:rPr>
          <w:rFonts w:asciiTheme="minorHAnsi" w:hAnsiTheme="minorHAnsi" w:cstheme="minorHAnsi"/>
          <w:i/>
          <w:szCs w:val="22"/>
          <w:lang w:val="nb-NO"/>
        </w:rPr>
        <w:t>En kontrollert framtid? Opplevde arbeidsforhold blant norske flygeledere og virkelighetsoppfatninger om flysikringsarbeidet i Avinor</w:t>
      </w:r>
      <w:r>
        <w:rPr>
          <w:rFonts w:asciiTheme="minorHAnsi" w:hAnsiTheme="minorHAnsi" w:cstheme="minorHAnsi"/>
          <w:szCs w:val="22"/>
          <w:lang w:val="nb-NO"/>
        </w:rPr>
        <w:t>. Oslo: Arbeidsforskningsinstituttet, Andre FoU-resultat 2014.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202" w:history="1">
        <w:r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http://www.hioa.no/Om-HiOA/Senter-for-velferds-og-arbeidslivsforskning/AFI/Publikasjoner-AFI/En-kontrollert-framtid</w:t>
        </w:r>
      </w:hyperlink>
      <w:r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5E212E" w:rsidRDefault="005E212E"/>
    <w:p w:rsidR="005E212E" w:rsidRPr="005E212E" w:rsidRDefault="005E212E" w:rsidP="005E212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>
        <w:rPr>
          <w:rFonts w:asciiTheme="minorHAnsi" w:hAnsiTheme="minorHAnsi"/>
          <w:szCs w:val="22"/>
          <w:lang w:val="nb-NO"/>
        </w:rPr>
        <w:t xml:space="preserve">Øystein Fossen, Eivind Falkum og Niri Talberg (2013): </w:t>
      </w:r>
      <w:r>
        <w:rPr>
          <w:rFonts w:asciiTheme="minorHAnsi" w:hAnsiTheme="minorHAnsi"/>
          <w:i/>
          <w:szCs w:val="22"/>
          <w:lang w:val="nb-NO"/>
        </w:rPr>
        <w:t>Evaluering av Verneombudstjenesten i Statoil UPN</w:t>
      </w:r>
      <w:r>
        <w:rPr>
          <w:rFonts w:asciiTheme="minorHAnsi" w:hAnsiTheme="minorHAnsi"/>
          <w:szCs w:val="22"/>
          <w:lang w:val="nb-NO"/>
        </w:rPr>
        <w:t xml:space="preserve">. </w:t>
      </w:r>
      <w:r w:rsidRPr="005E212E">
        <w:rPr>
          <w:rFonts w:asciiTheme="minorHAnsi" w:hAnsiTheme="minorHAnsi"/>
          <w:szCs w:val="22"/>
          <w:lang w:val="nb-NO"/>
        </w:rPr>
        <w:t>Oslo: Arbeidsforskningsinstituttet, FoU-resultat 2013.</w:t>
      </w:r>
      <w:r w:rsidR="00236FB9">
        <w:rPr>
          <w:rFonts w:asciiTheme="minorHAnsi" w:hAnsiTheme="minorHAnsi"/>
          <w:szCs w:val="22"/>
          <w:lang w:val="nb-NO"/>
        </w:rPr>
        <w:br/>
      </w:r>
      <w:hyperlink r:id="rId203" w:history="1">
        <w:r w:rsidR="00236FB9" w:rsidRPr="00CF6AE3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http://www.hioa.no/Om-HiOA/Senter-for-velferds-og-arbeidslivsforskning/AFI/Publikasjoner-AFI/Evaluering-av-Verneombudstjenesten-i-Statoil-UPN</w:t>
        </w:r>
      </w:hyperlink>
      <w:r w:rsidR="00236FB9">
        <w:rPr>
          <w:rFonts w:asciiTheme="minorHAnsi" w:hAnsiTheme="minorHAnsi"/>
          <w:szCs w:val="22"/>
          <w:lang w:val="nb-NO"/>
        </w:rPr>
        <w:t xml:space="preserve"> </w:t>
      </w:r>
    </w:p>
    <w:p w:rsidR="005E212E" w:rsidRPr="005E212E" w:rsidRDefault="005E212E" w:rsidP="005E212E">
      <w:pPr>
        <w:pStyle w:val="publikasjonsliste"/>
        <w:ind w:left="960" w:hanging="960"/>
        <w:rPr>
          <w:rFonts w:asciiTheme="minorHAnsi" w:hAnsiTheme="minorHAnsi"/>
          <w:szCs w:val="22"/>
          <w:lang w:val="nb-NO"/>
        </w:rPr>
      </w:pPr>
      <w:r>
        <w:rPr>
          <w:rFonts w:asciiTheme="minorHAnsi" w:hAnsiTheme="minorHAnsi"/>
          <w:szCs w:val="22"/>
          <w:lang w:val="nb-NO"/>
        </w:rPr>
        <w:t xml:space="preserve">Bergene, Ann Cecilie, Ida Drange, Cathrine Egeland, Svenn-Erik Mamelund og Arild H. Steen (2013): </w:t>
      </w:r>
      <w:r>
        <w:rPr>
          <w:rFonts w:asciiTheme="minorHAnsi" w:hAnsiTheme="minorHAnsi"/>
          <w:i/>
          <w:szCs w:val="22"/>
          <w:lang w:val="nb-NO"/>
        </w:rPr>
        <w:t xml:space="preserve">Norsk arbeidsliv 2013. </w:t>
      </w:r>
      <w:r w:rsidRPr="005E212E">
        <w:rPr>
          <w:rFonts w:asciiTheme="minorHAnsi" w:hAnsiTheme="minorHAnsi"/>
          <w:i/>
          <w:szCs w:val="22"/>
          <w:lang w:val="nb-NO"/>
        </w:rPr>
        <w:t>Stabilitet og sårbarhet</w:t>
      </w:r>
      <w:r w:rsidRPr="005E212E">
        <w:rPr>
          <w:rFonts w:asciiTheme="minorHAnsi" w:hAnsiTheme="minorHAnsi"/>
          <w:szCs w:val="22"/>
          <w:lang w:val="nb-NO"/>
        </w:rPr>
        <w:t>. Oslo: Arbeidsforskningsinstituttet, FoU-resultat 2013.</w:t>
      </w:r>
      <w:r>
        <w:rPr>
          <w:rFonts w:asciiTheme="minorHAnsi" w:hAnsiTheme="minorHAnsi"/>
          <w:szCs w:val="22"/>
          <w:lang w:val="nb-NO"/>
        </w:rPr>
        <w:br/>
      </w:r>
      <w:hyperlink r:id="rId204" w:history="1">
        <w:r w:rsidRPr="00170639">
          <w:rPr>
            <w:rStyle w:val="Hyperlink"/>
            <w:rFonts w:asciiTheme="minorHAnsi" w:hAnsiTheme="minorHAnsi"/>
            <w:szCs w:val="22"/>
            <w:lang w:val="nb-NO"/>
          </w:rPr>
          <w:t>http://www.hioa.no/Om-HiOA/Senter-for-velferds-og-arbeidslivsforskning/AFI/Publikasjoner-AFI/Norsk-arbeidsliv-2013</w:t>
        </w:r>
      </w:hyperlink>
      <w:r>
        <w:rPr>
          <w:rFonts w:asciiTheme="minorHAnsi" w:hAnsiTheme="minorHAnsi"/>
          <w:szCs w:val="22"/>
          <w:lang w:val="nb-NO"/>
        </w:rPr>
        <w:t xml:space="preserve"> </w:t>
      </w:r>
    </w:p>
    <w:p w:rsidR="005E212E" w:rsidRDefault="005E212E" w:rsidP="005E212E">
      <w:pPr>
        <w:pStyle w:val="publikasjonsliste"/>
        <w:ind w:left="960" w:hanging="960"/>
        <w:rPr>
          <w:rFonts w:asciiTheme="minorHAnsi" w:hAnsiTheme="minorHAnsi"/>
          <w:szCs w:val="22"/>
          <w:lang w:val="en-US"/>
        </w:rPr>
      </w:pPr>
      <w:r w:rsidRPr="005A1BC5">
        <w:rPr>
          <w:rFonts w:asciiTheme="minorHAnsi" w:hAnsiTheme="minorHAnsi"/>
          <w:szCs w:val="22"/>
          <w:lang w:val="en-US"/>
        </w:rPr>
        <w:t xml:space="preserve">Widding, Steinar et.a. (2012): Conflict Prevention and Management. </w:t>
      </w:r>
      <w:r>
        <w:rPr>
          <w:rFonts w:asciiTheme="minorHAnsi" w:hAnsiTheme="minorHAnsi"/>
          <w:szCs w:val="22"/>
          <w:lang w:val="en-US"/>
        </w:rPr>
        <w:t>A Survival Kit for Small Workplaces. European Commission under the Life Long Learning program Leonardo da</w:t>
      </w:r>
      <w:r w:rsidR="00236FB9">
        <w:rPr>
          <w:rFonts w:asciiTheme="minorHAnsi" w:hAnsiTheme="minorHAnsi"/>
          <w:szCs w:val="22"/>
          <w:lang w:val="en-US"/>
        </w:rPr>
        <w:t xml:space="preserve"> Vinci – Transfer og Innovation,</w:t>
      </w:r>
      <w:r>
        <w:rPr>
          <w:rFonts w:asciiTheme="minorHAnsi" w:hAnsiTheme="minorHAnsi"/>
          <w:szCs w:val="22"/>
          <w:lang w:val="en-US"/>
        </w:rPr>
        <w:t xml:space="preserve"> </w:t>
      </w:r>
      <w:r w:rsidR="00236FB9" w:rsidRPr="00236FB9">
        <w:rPr>
          <w:rFonts w:asciiTheme="minorHAnsi" w:hAnsiTheme="minorHAnsi" w:cstheme="minorHAnsi"/>
          <w:szCs w:val="22"/>
          <w:lang w:val="en-US"/>
        </w:rPr>
        <w:t>Andre FoU-resultat 2012.</w:t>
      </w:r>
      <w:r>
        <w:rPr>
          <w:rFonts w:asciiTheme="minorHAnsi" w:hAnsiTheme="minorHAnsi"/>
          <w:szCs w:val="22"/>
          <w:lang w:val="en-US"/>
        </w:rPr>
        <w:br/>
      </w:r>
      <w:hyperlink r:id="rId205" w:history="1">
        <w:r w:rsidRPr="00170639">
          <w:rPr>
            <w:rStyle w:val="Hyperlink"/>
            <w:rFonts w:asciiTheme="minorHAnsi" w:hAnsiTheme="minorHAnsi"/>
            <w:szCs w:val="22"/>
            <w:lang w:val="en-US"/>
          </w:rPr>
          <w:t>http://www.hioa.no/Om-HiOA/Senter-for-velferds-og-arbeidslivsforskning/AFI/Publikasjoner-AFI/Conflict-prevention-and-Management</w:t>
        </w:r>
      </w:hyperlink>
      <w:r>
        <w:rPr>
          <w:rFonts w:asciiTheme="minorHAnsi" w:hAnsiTheme="minorHAnsi"/>
          <w:szCs w:val="22"/>
          <w:lang w:val="en-US"/>
        </w:rPr>
        <w:t xml:space="preserve"> </w:t>
      </w:r>
    </w:p>
    <w:p w:rsidR="00490882" w:rsidRPr="00CD257F" w:rsidRDefault="00490882" w:rsidP="00490882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AF0EA9">
        <w:rPr>
          <w:rFonts w:asciiTheme="minorHAnsi" w:hAnsiTheme="minorHAnsi" w:cstheme="minorHAnsi"/>
          <w:szCs w:val="22"/>
          <w:lang w:val="nb-NO"/>
        </w:rPr>
        <w:t xml:space="preserve">Terjesen, Hans Christoffer Aargaard &amp; Anne Inga Hilsen (2013):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Samarbeid om redusert sykefravær i prosessindustrien</w:t>
      </w:r>
      <w:r w:rsidRPr="00AF0EA9">
        <w:rPr>
          <w:rFonts w:asciiTheme="minorHAnsi" w:hAnsiTheme="minorHAnsi" w:cstheme="minorHAnsi"/>
          <w:szCs w:val="22"/>
          <w:lang w:val="nb-NO"/>
        </w:rPr>
        <w:t xml:space="preserve">. </w:t>
      </w:r>
      <w:r w:rsidRPr="00CD257F">
        <w:rPr>
          <w:rFonts w:asciiTheme="minorHAnsi" w:hAnsiTheme="minorHAnsi" w:cstheme="minorHAnsi"/>
          <w:szCs w:val="22"/>
          <w:lang w:val="nb-NO"/>
        </w:rPr>
        <w:t xml:space="preserve">Oslo: Arbeidsforskningsinstituttet, FoU-resultat 2013. </w:t>
      </w:r>
      <w:r w:rsidR="005E212E" w:rsidRPr="00CD257F">
        <w:rPr>
          <w:rFonts w:asciiTheme="minorHAnsi" w:hAnsiTheme="minorHAnsi" w:cstheme="minorHAnsi"/>
          <w:szCs w:val="22"/>
          <w:lang w:val="nb-NO"/>
        </w:rPr>
        <w:br/>
      </w:r>
      <w:hyperlink r:id="rId206" w:history="1">
        <w:r w:rsidR="005E212E" w:rsidRPr="00CD257F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http://www.hioa.no/Om-HiOA/Senter-for-velferds-og-arbeidslivsforskning/AFI/Publikasjoner-AFI/Samarbeid-om-redusert-sykefravaer-i-prosessindustrien</w:t>
        </w:r>
      </w:hyperlink>
      <w:r w:rsidR="005E212E" w:rsidRPr="00CD257F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490882" w:rsidRPr="00AF0EA9" w:rsidRDefault="00490882" w:rsidP="00490882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490882">
        <w:rPr>
          <w:rFonts w:asciiTheme="minorHAnsi" w:hAnsiTheme="minorHAnsi" w:cstheme="minorHAnsi"/>
          <w:szCs w:val="22"/>
          <w:lang w:val="en-US"/>
        </w:rPr>
        <w:t xml:space="preserve">Brøgger, Benedicte (2012): </w:t>
      </w:r>
      <w:r w:rsidRPr="00490882">
        <w:rPr>
          <w:rFonts w:asciiTheme="minorHAnsi" w:hAnsiTheme="minorHAnsi" w:cstheme="minorHAnsi"/>
          <w:i/>
          <w:szCs w:val="22"/>
          <w:lang w:val="en-US"/>
        </w:rPr>
        <w:t xml:space="preserve">Evaluation report on the NECA-NHO collaboration program 2003-2011. </w:t>
      </w:r>
      <w:r w:rsidRPr="00AF0EA9">
        <w:rPr>
          <w:rFonts w:asciiTheme="minorHAnsi" w:hAnsiTheme="minorHAnsi" w:cstheme="minorHAnsi"/>
          <w:szCs w:val="22"/>
          <w:lang w:val="nb-NO"/>
        </w:rPr>
        <w:t>Oslo: Arbeidsforskningsinstituttet, FoU-resultat 2012.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207" w:history="1">
        <w:r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http://www.hioa.no/Om-HiOA/Senter-for-velferds-og-arbeidslivsforskning/AFI/Publikasjoner-AFI/Evaluation-report-on-the-NECA-NHO-collaboration-program-2003-2011</w:t>
        </w:r>
      </w:hyperlink>
      <w:r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490882" w:rsidRDefault="00490882" w:rsidP="00490882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AF0EA9">
        <w:rPr>
          <w:rFonts w:asciiTheme="minorHAnsi" w:hAnsiTheme="minorHAnsi" w:cstheme="minorHAnsi"/>
          <w:szCs w:val="22"/>
          <w:lang w:val="nb-NO"/>
        </w:rPr>
        <w:t xml:space="preserve">Widding, Steinar og Heidi Enehaug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Livsfaseorienterte personalstrategier i byggenæringen. Idealer og realiteter</w:t>
      </w:r>
      <w:r w:rsidRPr="00AF0EA9">
        <w:rPr>
          <w:rFonts w:asciiTheme="minorHAnsi" w:hAnsiTheme="minorHAnsi" w:cstheme="minorHAnsi"/>
          <w:szCs w:val="22"/>
          <w:lang w:val="nb-NO"/>
        </w:rPr>
        <w:t>. Oslo: Arbeidsforskningsinstituttet, FoU-resultat 2012.</w:t>
      </w:r>
      <w:r>
        <w:rPr>
          <w:rFonts w:asciiTheme="minorHAnsi" w:hAnsiTheme="minorHAnsi" w:cstheme="minorHAnsi"/>
          <w:szCs w:val="22"/>
          <w:lang w:val="nb-NO"/>
        </w:rPr>
        <w:br/>
      </w:r>
      <w:hyperlink r:id="rId208" w:history="1">
        <w:r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http://www.hioa.no/Om-HiOA/Senter-for-velferds-og-arbeidslivsforskning/AFI/Publikasjoner-AFI/Livsfaseorienterte-personalstrategier-i-byggenaeringen</w:t>
        </w:r>
      </w:hyperlink>
      <w:r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490882" w:rsidRPr="00CD257F" w:rsidRDefault="00490882" w:rsidP="00490882">
      <w:pPr>
        <w:pStyle w:val="publikasjonsliste"/>
        <w:ind w:left="960" w:hanging="960"/>
        <w:rPr>
          <w:rFonts w:asciiTheme="minorHAnsi" w:hAnsiTheme="minorHAnsi" w:cstheme="minorHAnsi"/>
          <w:szCs w:val="22"/>
        </w:rPr>
      </w:pPr>
      <w:r w:rsidRPr="0025765D">
        <w:rPr>
          <w:rFonts w:asciiTheme="minorHAnsi" w:hAnsiTheme="minorHAnsi" w:cstheme="minorHAnsi"/>
          <w:szCs w:val="22"/>
          <w:lang w:val="nb-NO"/>
        </w:rPr>
        <w:t xml:space="preserve">Legard, Sveinung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Overgangen mellom utdanning og arbeid for unge med nedsatt funksjonsevne. Hovedfunn fra en spørreundersøkelse gjennomført av Arbeidsforskningsinstituttet.</w:t>
      </w:r>
      <w:r>
        <w:rPr>
          <w:rFonts w:asciiTheme="minorHAnsi" w:hAnsiTheme="minorHAnsi" w:cstheme="minorHAnsi"/>
          <w:szCs w:val="22"/>
          <w:lang w:val="nb-NO"/>
        </w:rPr>
        <w:t xml:space="preserve"> </w:t>
      </w:r>
      <w:r w:rsidRPr="00AF0EA9">
        <w:rPr>
          <w:rFonts w:asciiTheme="minorHAnsi" w:hAnsiTheme="minorHAnsi" w:cstheme="minorHAnsi"/>
          <w:szCs w:val="22"/>
          <w:lang w:val="nb-NO"/>
        </w:rPr>
        <w:t>Oslo: Arbeidsforskningsinstituttet, FoU-resultat 2012.</w:t>
      </w:r>
      <w:r w:rsidR="0007141A">
        <w:rPr>
          <w:rFonts w:asciiTheme="minorHAnsi" w:hAnsiTheme="minorHAnsi" w:cstheme="minorHAnsi"/>
          <w:szCs w:val="22"/>
          <w:lang w:val="nb-NO"/>
        </w:rPr>
        <w:br/>
      </w:r>
      <w:hyperlink r:id="rId209" w:history="1">
        <w:r w:rsidR="0007141A" w:rsidRPr="00CD257F">
          <w:rPr>
            <w:rStyle w:val="Hyperlink"/>
            <w:rFonts w:asciiTheme="minorHAnsi" w:hAnsiTheme="minorHAnsi" w:cstheme="minorHAnsi"/>
            <w:szCs w:val="22"/>
          </w:rPr>
          <w:t>http://www.hioa.no/Om-HiOA/Senter-for-velferds-og-arbeidslivsforskning/AFI/Publikasjoner-AFI/Overgang-mellom-utdanning-og-arbeid-for-unge-med-nedsatt-funksjonsevne</w:t>
        </w:r>
      </w:hyperlink>
      <w:r w:rsidR="0007141A" w:rsidRPr="00CD257F">
        <w:rPr>
          <w:rFonts w:asciiTheme="minorHAnsi" w:hAnsiTheme="minorHAnsi" w:cstheme="minorHAnsi"/>
          <w:szCs w:val="22"/>
        </w:rPr>
        <w:t xml:space="preserve"> </w:t>
      </w:r>
    </w:p>
    <w:p w:rsidR="00490882" w:rsidRDefault="00490882" w:rsidP="00490882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25765D">
        <w:rPr>
          <w:rFonts w:asciiTheme="minorHAnsi" w:hAnsiTheme="minorHAnsi" w:cstheme="minorHAnsi"/>
          <w:szCs w:val="22"/>
          <w:lang w:val="nb-NO"/>
        </w:rPr>
        <w:t xml:space="preserve">Schafft, Angelika og Øystein Spjelkavik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Evaluering av prosjektet ”Samordning av tiltak for tilbakeføring - fra fengsel til kvalifiseringsprogram”. Underveisrapport</w:t>
      </w:r>
      <w:r>
        <w:rPr>
          <w:rFonts w:asciiTheme="minorHAnsi" w:hAnsiTheme="minorHAnsi" w:cstheme="minorHAnsi"/>
          <w:szCs w:val="22"/>
          <w:lang w:val="nb-NO"/>
        </w:rPr>
        <w:t xml:space="preserve">. </w:t>
      </w:r>
      <w:r w:rsidRPr="00AF0EA9">
        <w:rPr>
          <w:rFonts w:asciiTheme="minorHAnsi" w:hAnsiTheme="minorHAnsi" w:cstheme="minorHAnsi"/>
          <w:szCs w:val="22"/>
          <w:lang w:val="nb-NO"/>
        </w:rPr>
        <w:t>Oslo: Arbeidsforskningsinstituttet, FoU-resultat 2012.</w:t>
      </w:r>
      <w:r w:rsidR="0007141A">
        <w:rPr>
          <w:rFonts w:asciiTheme="minorHAnsi" w:hAnsiTheme="minorHAnsi" w:cstheme="minorHAnsi"/>
          <w:szCs w:val="22"/>
          <w:lang w:val="nb-NO"/>
        </w:rPr>
        <w:br/>
      </w:r>
      <w:hyperlink r:id="rId210" w:history="1">
        <w:r w:rsidR="0007141A"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http://www.hioa.no/Om-HiOA/Senter-for-velferds-og-arbeidslivsforskning/AFI/Publikasjoner-AFI/Evaluering-av-prosjektet-Samordning-av-tiltak-for-tilbakefoering-fra-fengsel-til-kvalifiseringsprogram</w:t>
        </w:r>
      </w:hyperlink>
      <w:r w:rsidR="0007141A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490882" w:rsidRDefault="00490882" w:rsidP="00490882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25765D">
        <w:rPr>
          <w:rFonts w:asciiTheme="minorHAnsi" w:hAnsiTheme="minorHAnsi" w:cstheme="minorHAnsi"/>
          <w:szCs w:val="22"/>
          <w:lang w:val="nb-NO"/>
        </w:rPr>
        <w:t>Schafft, A</w:t>
      </w:r>
      <w:r>
        <w:rPr>
          <w:rFonts w:asciiTheme="minorHAnsi" w:hAnsiTheme="minorHAnsi" w:cstheme="minorHAnsi"/>
          <w:szCs w:val="22"/>
          <w:lang w:val="nb-NO"/>
        </w:rPr>
        <w:t>ngelika</w:t>
      </w:r>
      <w:r w:rsidRPr="0025765D">
        <w:rPr>
          <w:rFonts w:asciiTheme="minorHAnsi" w:hAnsiTheme="minorHAnsi" w:cstheme="minorHAnsi"/>
          <w:szCs w:val="22"/>
          <w:lang w:val="nb-NO"/>
        </w:rPr>
        <w:t xml:space="preserve">. (2012). </w:t>
      </w:r>
      <w:r w:rsidRPr="00655E59">
        <w:rPr>
          <w:rFonts w:asciiTheme="minorHAnsi" w:hAnsiTheme="minorHAnsi" w:cstheme="minorHAnsi"/>
          <w:i/>
          <w:szCs w:val="22"/>
          <w:lang w:val="nb-NO"/>
        </w:rPr>
        <w:t>Jobpics – et billedbasert interesseutforskingsverktøy. Erfaringsrapport.</w:t>
      </w:r>
      <w:r w:rsidRPr="0025765D">
        <w:rPr>
          <w:rFonts w:asciiTheme="minorHAnsi" w:hAnsiTheme="minorHAnsi" w:cstheme="minorHAnsi"/>
          <w:szCs w:val="22"/>
          <w:lang w:val="nb-NO"/>
        </w:rPr>
        <w:t xml:space="preserve"> Oslo: Arbeidsforskningsinstituttet, </w:t>
      </w:r>
      <w:r w:rsidRPr="00AF0EA9">
        <w:rPr>
          <w:rFonts w:asciiTheme="minorHAnsi" w:hAnsiTheme="minorHAnsi" w:cstheme="minorHAnsi"/>
          <w:szCs w:val="22"/>
          <w:lang w:val="nb-NO"/>
        </w:rPr>
        <w:t>FoU-resultat 2012.</w:t>
      </w:r>
      <w:r w:rsidR="0007141A">
        <w:rPr>
          <w:rFonts w:asciiTheme="minorHAnsi" w:hAnsiTheme="minorHAnsi" w:cstheme="minorHAnsi"/>
          <w:szCs w:val="22"/>
          <w:lang w:val="nb-NO"/>
        </w:rPr>
        <w:br/>
      </w:r>
      <w:hyperlink r:id="rId211" w:history="1">
        <w:r w:rsidR="0007141A"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http://www.hioa.no/Om-HiOA/Senter-for-velferds-og-arbeidslivsforskning/AFI/Publikasjoner-AFI/Jobpics</w:t>
        </w:r>
      </w:hyperlink>
      <w:r w:rsidR="0007141A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490882" w:rsidRDefault="00490882" w:rsidP="00490882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25765D">
        <w:rPr>
          <w:rFonts w:asciiTheme="minorHAnsi" w:hAnsiTheme="minorHAnsi" w:cstheme="minorHAnsi"/>
          <w:szCs w:val="22"/>
          <w:lang w:val="nb-NO"/>
        </w:rPr>
        <w:t xml:space="preserve">Bergene, Ann Cecilie, Svenn-Erik Mamelund og Arild H. Steen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Norsk arbeidsliv 2012. Svekket motstandskraft i gode tider</w:t>
      </w:r>
      <w:r w:rsidRPr="0025765D">
        <w:rPr>
          <w:rFonts w:asciiTheme="minorHAnsi" w:hAnsiTheme="minorHAnsi" w:cstheme="minorHAnsi"/>
          <w:szCs w:val="22"/>
          <w:lang w:val="nb-NO"/>
        </w:rPr>
        <w:t xml:space="preserve">. </w:t>
      </w:r>
      <w:r w:rsidRPr="00AF0EA9">
        <w:rPr>
          <w:rFonts w:asciiTheme="minorHAnsi" w:hAnsiTheme="minorHAnsi" w:cstheme="minorHAnsi"/>
          <w:szCs w:val="22"/>
          <w:lang w:val="nb-NO"/>
        </w:rPr>
        <w:t>Oslo: Arbeidsforskningsinstituttet, FoU-resultat 2012.</w:t>
      </w:r>
      <w:r w:rsidR="0007141A">
        <w:rPr>
          <w:rFonts w:asciiTheme="minorHAnsi" w:hAnsiTheme="minorHAnsi" w:cstheme="minorHAnsi"/>
          <w:szCs w:val="22"/>
          <w:lang w:val="nb-NO"/>
        </w:rPr>
        <w:br/>
      </w:r>
      <w:hyperlink r:id="rId212" w:history="1">
        <w:r w:rsidR="0007141A"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http://www.hioa.no/Om-HiOA/Senter-for-velferds-og-arbeidslivsforskning/AFI/Publikasjoner-AFI/Norsk-arbeidsliv-2012</w:t>
        </w:r>
      </w:hyperlink>
      <w:r w:rsidR="0007141A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490882" w:rsidRDefault="00490882" w:rsidP="00490882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 w:rsidRPr="009656B5">
        <w:rPr>
          <w:rFonts w:asciiTheme="minorHAnsi" w:hAnsiTheme="minorHAnsi" w:cstheme="minorHAnsi"/>
          <w:szCs w:val="22"/>
          <w:lang w:val="nb-NO"/>
        </w:rPr>
        <w:t xml:space="preserve">Neumann, Cecilie Basberg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Midtveisevaluering av prosjekt for universitetspedagogikk ved Universitetet i Stavanger</w:t>
      </w:r>
      <w:r>
        <w:rPr>
          <w:rFonts w:asciiTheme="minorHAnsi" w:hAnsiTheme="minorHAnsi" w:cstheme="minorHAnsi"/>
          <w:szCs w:val="22"/>
          <w:lang w:val="nb-NO"/>
        </w:rPr>
        <w:t xml:space="preserve">. </w:t>
      </w:r>
      <w:r w:rsidRPr="00AF0EA9">
        <w:rPr>
          <w:rFonts w:asciiTheme="minorHAnsi" w:hAnsiTheme="minorHAnsi" w:cstheme="minorHAnsi"/>
          <w:szCs w:val="22"/>
          <w:lang w:val="nb-NO"/>
        </w:rPr>
        <w:t>Oslo: Arbeidsforskningsinstituttet, FoU-resultat 2012.</w:t>
      </w:r>
      <w:r w:rsidR="0007141A">
        <w:rPr>
          <w:rFonts w:asciiTheme="minorHAnsi" w:hAnsiTheme="minorHAnsi" w:cstheme="minorHAnsi"/>
          <w:szCs w:val="22"/>
          <w:lang w:val="nb-NO"/>
        </w:rPr>
        <w:br/>
      </w:r>
      <w:hyperlink r:id="rId213" w:history="1">
        <w:r w:rsidR="0007141A"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http://www.hioa.no/Om-HiOA/Senter-for-velferds-og-arbeidslivsforskning/AFI/Publikasjoner-AFI/Midtveisevaluering-av-prosjekt-for-universitetspedagogikk-ved-Universitetet-i-Stavanger</w:t>
        </w:r>
      </w:hyperlink>
      <w:r w:rsidR="0007141A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490882" w:rsidRPr="009656B5" w:rsidRDefault="00490882" w:rsidP="00490882">
      <w:pPr>
        <w:pStyle w:val="publikasjonsliste"/>
        <w:ind w:left="960" w:hanging="960"/>
        <w:rPr>
          <w:rFonts w:asciiTheme="minorHAnsi" w:hAnsiTheme="minorHAnsi" w:cstheme="minorHAnsi"/>
          <w:szCs w:val="22"/>
          <w:lang w:val="nb-NO"/>
        </w:rPr>
      </w:pPr>
      <w:r>
        <w:rPr>
          <w:rFonts w:asciiTheme="minorHAnsi" w:hAnsiTheme="minorHAnsi" w:cstheme="minorHAnsi"/>
          <w:szCs w:val="22"/>
          <w:lang w:val="nb-NO"/>
        </w:rPr>
        <w:t xml:space="preserve">Bergene, Ann Cecilie (2012): </w:t>
      </w:r>
      <w:r w:rsidRPr="00655E59">
        <w:rPr>
          <w:rFonts w:asciiTheme="minorHAnsi" w:hAnsiTheme="minorHAnsi" w:cstheme="minorHAnsi"/>
          <w:i/>
          <w:szCs w:val="22"/>
          <w:lang w:val="nb-NO"/>
        </w:rPr>
        <w:t>En fagbevegelse for fremtiden? Analyse av trender, utfordringer og muligheter for fagorganisering generelt, i Norge og UNIO spesielt</w:t>
      </w:r>
      <w:r>
        <w:rPr>
          <w:rFonts w:asciiTheme="minorHAnsi" w:hAnsiTheme="minorHAnsi" w:cstheme="minorHAnsi"/>
          <w:szCs w:val="22"/>
          <w:lang w:val="nb-NO"/>
        </w:rPr>
        <w:t xml:space="preserve">. </w:t>
      </w:r>
      <w:r w:rsidRPr="00AF0EA9">
        <w:rPr>
          <w:rFonts w:asciiTheme="minorHAnsi" w:hAnsiTheme="minorHAnsi" w:cstheme="minorHAnsi"/>
          <w:szCs w:val="22"/>
          <w:lang w:val="nb-NO"/>
        </w:rPr>
        <w:t>Oslo: Arbeidsforskningsinstituttet, FoU-resultat 2012.</w:t>
      </w:r>
      <w:r w:rsidR="005E212E">
        <w:rPr>
          <w:rFonts w:asciiTheme="minorHAnsi" w:hAnsiTheme="minorHAnsi" w:cstheme="minorHAnsi"/>
          <w:szCs w:val="22"/>
          <w:lang w:val="nb-NO"/>
        </w:rPr>
        <w:br/>
      </w:r>
      <w:hyperlink r:id="rId214" w:history="1">
        <w:r w:rsidR="005E212E" w:rsidRPr="00170639">
          <w:rPr>
            <w:rStyle w:val="Hyperlink"/>
            <w:rFonts w:asciiTheme="minorHAnsi" w:hAnsiTheme="minorHAnsi" w:cstheme="minorHAnsi"/>
            <w:szCs w:val="22"/>
            <w:lang w:val="nb-NO"/>
          </w:rPr>
          <w:t>http://www.hioa.no/Om-HiOA/Senter-for-velferds-og-arbeidslivsforskning/AFI/Publikasjoner-AFI/En-fagbevegelse-for-fremtiden</w:t>
        </w:r>
      </w:hyperlink>
      <w:r w:rsidR="005E212E">
        <w:rPr>
          <w:rFonts w:asciiTheme="minorHAnsi" w:hAnsiTheme="minorHAnsi" w:cstheme="minorHAnsi"/>
          <w:szCs w:val="22"/>
          <w:lang w:val="nb-NO"/>
        </w:rPr>
        <w:t xml:space="preserve"> </w:t>
      </w:r>
    </w:p>
    <w:p w:rsidR="00490882" w:rsidRDefault="00490882" w:rsidP="00490882">
      <w:pPr>
        <w:pStyle w:val="publikasjonsliste"/>
        <w:ind w:left="960" w:hanging="960"/>
        <w:rPr>
          <w:lang w:val="da-DK"/>
        </w:rPr>
      </w:pPr>
      <w:r>
        <w:rPr>
          <w:rFonts w:ascii="Calibri" w:hAnsi="Calibri" w:cs="Calibri"/>
          <w:color w:val="000000"/>
          <w:szCs w:val="22"/>
          <w:lang w:val="da-DK"/>
        </w:rPr>
        <w:t>Bergene, Ann Cecilie, Arild H. Steen og Migle Gamperiene (2011</w:t>
      </w:r>
      <w:r w:rsidRPr="00906CE2">
        <w:rPr>
          <w:rFonts w:ascii="Calibri" w:hAnsi="Calibri" w:cs="Calibri"/>
          <w:i/>
          <w:color w:val="000000"/>
          <w:szCs w:val="22"/>
          <w:lang w:val="da-DK"/>
        </w:rPr>
        <w:t>): Norsk arbeidsliv 2011. Stabilt, men skyer i horisonten</w:t>
      </w:r>
      <w:r>
        <w:rPr>
          <w:rFonts w:ascii="Calibri" w:hAnsi="Calibri" w:cs="Calibri"/>
          <w:color w:val="000000"/>
          <w:szCs w:val="22"/>
          <w:lang w:val="da-DK"/>
        </w:rPr>
        <w:t xml:space="preserve">. </w:t>
      </w:r>
      <w:r w:rsidRPr="005A64B3">
        <w:rPr>
          <w:rFonts w:ascii="Calibri" w:hAnsi="Calibri" w:cs="Calibri"/>
          <w:color w:val="000000"/>
          <w:szCs w:val="22"/>
          <w:lang w:val="da-DK"/>
        </w:rPr>
        <w:t>O</w:t>
      </w:r>
      <w:r w:rsidR="00236FB9">
        <w:rPr>
          <w:rFonts w:ascii="Calibri" w:hAnsi="Calibri" w:cs="Calibri"/>
          <w:color w:val="000000"/>
          <w:szCs w:val="22"/>
          <w:lang w:val="da-DK"/>
        </w:rPr>
        <w:t xml:space="preserve">slo: Arbeidsforskningsinstuttet, </w:t>
      </w:r>
      <w:r w:rsidR="00236FB9">
        <w:rPr>
          <w:rFonts w:asciiTheme="minorHAnsi" w:hAnsiTheme="minorHAnsi" w:cstheme="minorHAnsi"/>
          <w:szCs w:val="22"/>
          <w:lang w:val="nb-NO"/>
        </w:rPr>
        <w:t>Andre FoU-resultat 2011.</w:t>
      </w:r>
      <w:r>
        <w:rPr>
          <w:rFonts w:ascii="Calibri" w:hAnsi="Calibri" w:cs="Calibri"/>
          <w:color w:val="000000"/>
          <w:szCs w:val="22"/>
          <w:lang w:val="da-DK"/>
        </w:rPr>
        <w:br/>
      </w:r>
      <w:hyperlink r:id="rId215" w:history="1">
        <w:r w:rsidRPr="00490882">
          <w:rPr>
            <w:rStyle w:val="Hyperlink"/>
            <w:lang w:val="da-DK"/>
          </w:rPr>
          <w:t>http://www.hioa.no/Om-HiOA/Senter-for-velferds-og-arbeidslivsforskning/AFI/Publikasjoner-AFI/Norsk-arbeidsliv-2011</w:t>
        </w:r>
      </w:hyperlink>
      <w:r w:rsidRPr="00490882">
        <w:rPr>
          <w:lang w:val="da-DK"/>
        </w:rPr>
        <w:t xml:space="preserve"> </w:t>
      </w:r>
    </w:p>
    <w:p w:rsidR="00490882" w:rsidRDefault="00490882" w:rsidP="00490882">
      <w:pPr>
        <w:pStyle w:val="publikasjonsliste"/>
        <w:ind w:left="960" w:hanging="960"/>
        <w:rPr>
          <w:rFonts w:ascii="Calibri" w:hAnsi="Calibri" w:cs="Calibri"/>
          <w:color w:val="000000"/>
          <w:szCs w:val="22"/>
          <w:lang w:val="da-DK"/>
        </w:rPr>
      </w:pPr>
      <w:r w:rsidRPr="005A64B3">
        <w:rPr>
          <w:rFonts w:ascii="Calibri" w:hAnsi="Calibri" w:cs="Calibri"/>
          <w:color w:val="000000"/>
          <w:szCs w:val="22"/>
          <w:lang w:val="da-DK"/>
        </w:rPr>
        <w:t xml:space="preserve">Enehaug, Heidi og Steinar Widding (2011): </w:t>
      </w:r>
      <w:r w:rsidRPr="005A64B3">
        <w:rPr>
          <w:rFonts w:ascii="Calibri" w:hAnsi="Calibri" w:cs="Calibri"/>
          <w:i/>
          <w:color w:val="000000"/>
          <w:szCs w:val="22"/>
          <w:lang w:val="da-DK"/>
        </w:rPr>
        <w:t>Språkopplæring i bedrift. En veiviser</w:t>
      </w:r>
      <w:r w:rsidRPr="005A64B3">
        <w:rPr>
          <w:rFonts w:ascii="Calibri" w:hAnsi="Calibri" w:cs="Calibri"/>
          <w:color w:val="000000"/>
          <w:szCs w:val="22"/>
          <w:lang w:val="da-DK"/>
        </w:rPr>
        <w:t>. O</w:t>
      </w:r>
      <w:r w:rsidR="00236FB9">
        <w:rPr>
          <w:rFonts w:ascii="Calibri" w:hAnsi="Calibri" w:cs="Calibri"/>
          <w:color w:val="000000"/>
          <w:szCs w:val="22"/>
          <w:lang w:val="da-DK"/>
        </w:rPr>
        <w:t xml:space="preserve">slo: Arbeidsforskningsinstuttet, </w:t>
      </w:r>
      <w:r w:rsidR="00236FB9">
        <w:rPr>
          <w:rFonts w:asciiTheme="minorHAnsi" w:hAnsiTheme="minorHAnsi" w:cstheme="minorHAnsi"/>
          <w:szCs w:val="22"/>
          <w:lang w:val="nb-NO"/>
        </w:rPr>
        <w:t>Andre FoU-resultat 2011.</w:t>
      </w:r>
      <w:r>
        <w:rPr>
          <w:rFonts w:ascii="Calibri" w:hAnsi="Calibri" w:cs="Calibri"/>
          <w:color w:val="000000"/>
          <w:szCs w:val="22"/>
          <w:lang w:val="da-DK"/>
        </w:rPr>
        <w:br/>
      </w:r>
      <w:hyperlink r:id="rId216" w:history="1">
        <w:r w:rsidRPr="00170639">
          <w:rPr>
            <w:rStyle w:val="Hyperlink"/>
            <w:rFonts w:ascii="Calibri" w:hAnsi="Calibri" w:cs="Calibri"/>
            <w:szCs w:val="22"/>
            <w:lang w:val="da-DK"/>
          </w:rPr>
          <w:t>http://www.hioa.no/Om-HiOA/Senter-for-velferds-og-arbeidslivsforskning/AFI/Publikasjoner-AFI/Spraakopplaering-i-bedrift</w:t>
        </w:r>
      </w:hyperlink>
      <w:r>
        <w:rPr>
          <w:rFonts w:ascii="Calibri" w:hAnsi="Calibri" w:cs="Calibri"/>
          <w:color w:val="000000"/>
          <w:szCs w:val="22"/>
          <w:lang w:val="da-DK"/>
        </w:rPr>
        <w:t xml:space="preserve"> </w:t>
      </w:r>
    </w:p>
    <w:p w:rsidR="00490882" w:rsidRPr="00490882" w:rsidRDefault="00490882" w:rsidP="00490882">
      <w:pPr>
        <w:rPr>
          <w:rFonts w:ascii="Calibri" w:hAnsi="Calibri" w:cs="Calibri"/>
          <w:i/>
          <w:color w:val="000000"/>
          <w:lang w:val="da-DK"/>
        </w:rPr>
      </w:pPr>
      <w:r>
        <w:rPr>
          <w:rFonts w:ascii="Calibri" w:hAnsi="Calibri" w:cs="Calibri"/>
          <w:color w:val="000000"/>
          <w:lang w:val="da-DK"/>
        </w:rPr>
        <w:t xml:space="preserve">Floer, Kristin E. og Jørgen Emaus Steen (2011): </w:t>
      </w:r>
      <w:r w:rsidRPr="00B00FA7">
        <w:rPr>
          <w:rFonts w:ascii="Calibri" w:hAnsi="Calibri" w:cs="Calibri"/>
          <w:i/>
          <w:color w:val="000000"/>
          <w:lang w:val="da-DK"/>
        </w:rPr>
        <w:t>Kolslinjen – 800 89</w:t>
      </w:r>
      <w:r>
        <w:rPr>
          <w:rFonts w:ascii="Calibri" w:hAnsi="Calibri" w:cs="Calibri"/>
          <w:i/>
          <w:color w:val="000000"/>
          <w:lang w:val="da-DK"/>
        </w:rPr>
        <w:t> </w:t>
      </w:r>
      <w:r w:rsidRPr="00B00FA7">
        <w:rPr>
          <w:rFonts w:ascii="Calibri" w:hAnsi="Calibri" w:cs="Calibri"/>
          <w:i/>
          <w:color w:val="000000"/>
          <w:lang w:val="da-DK"/>
        </w:rPr>
        <w:t>333</w:t>
      </w:r>
      <w:r>
        <w:rPr>
          <w:rFonts w:ascii="Calibri" w:hAnsi="Calibri" w:cs="Calibri"/>
          <w:i/>
          <w:color w:val="000000"/>
          <w:lang w:val="da-DK"/>
        </w:rPr>
        <w:t xml:space="preserve"> </w:t>
      </w:r>
      <w:r w:rsidRPr="00B00FA7">
        <w:rPr>
          <w:rFonts w:ascii="Calibri" w:hAnsi="Calibri" w:cs="Calibri"/>
          <w:i/>
          <w:color w:val="000000"/>
          <w:lang w:val="da-DK"/>
        </w:rPr>
        <w:t>-</w:t>
      </w:r>
      <w:r>
        <w:rPr>
          <w:rFonts w:ascii="Calibri" w:hAnsi="Calibri" w:cs="Calibri"/>
          <w:i/>
          <w:color w:val="000000"/>
          <w:lang w:val="da-DK"/>
        </w:rPr>
        <w:t xml:space="preserve"> </w:t>
      </w:r>
      <w:r w:rsidRPr="00B00FA7">
        <w:rPr>
          <w:rFonts w:ascii="Calibri" w:hAnsi="Calibri" w:cs="Calibri"/>
          <w:i/>
          <w:color w:val="000000"/>
          <w:lang w:val="da-DK"/>
        </w:rPr>
        <w:t>evaluering 2011</w:t>
      </w:r>
      <w:r>
        <w:rPr>
          <w:rFonts w:ascii="Calibri" w:hAnsi="Calibri" w:cs="Calibri"/>
          <w:i/>
          <w:color w:val="000000"/>
          <w:lang w:val="da-DK"/>
        </w:rPr>
        <w:t xml:space="preserve">. </w:t>
      </w:r>
      <w:r w:rsidRPr="005A64B3">
        <w:rPr>
          <w:rFonts w:ascii="Calibri" w:hAnsi="Calibri" w:cs="Calibri"/>
          <w:color w:val="000000"/>
          <w:lang w:val="da-DK"/>
        </w:rPr>
        <w:t>O</w:t>
      </w:r>
      <w:r w:rsidR="00236FB9">
        <w:rPr>
          <w:rFonts w:ascii="Calibri" w:hAnsi="Calibri" w:cs="Calibri"/>
          <w:color w:val="000000"/>
          <w:lang w:val="da-DK"/>
        </w:rPr>
        <w:t xml:space="preserve">slo: Arbeidsforskningsinstuttet, </w:t>
      </w:r>
      <w:r w:rsidR="00236FB9">
        <w:rPr>
          <w:rFonts w:cstheme="minorHAnsi"/>
        </w:rPr>
        <w:t>Andre FoU-resultat 2011.</w:t>
      </w:r>
      <w:r>
        <w:rPr>
          <w:rFonts w:ascii="Calibri" w:hAnsi="Calibri" w:cs="Calibri"/>
          <w:color w:val="000000"/>
          <w:lang w:val="da-DK"/>
        </w:rPr>
        <w:br/>
      </w:r>
      <w:hyperlink r:id="rId217" w:history="1">
        <w:r w:rsidRPr="00170639">
          <w:rPr>
            <w:rStyle w:val="Hyperlink"/>
            <w:rFonts w:ascii="Calibri" w:hAnsi="Calibri" w:cs="Calibri"/>
            <w:lang w:val="da-DK"/>
          </w:rPr>
          <w:t>http://www.hioa.no/Om-HiOA/Senter-for-velferds-og-arbeidslivsforskning/AFI/Publikasjoner-AFI/Kolslinjen-800-89-333</w:t>
        </w:r>
      </w:hyperlink>
      <w:r>
        <w:rPr>
          <w:rFonts w:ascii="Calibri" w:hAnsi="Calibri" w:cs="Calibri"/>
          <w:color w:val="000000"/>
          <w:lang w:val="da-DK"/>
        </w:rPr>
        <w:t xml:space="preserve"> </w:t>
      </w:r>
    </w:p>
    <w:p w:rsidR="00490882" w:rsidRDefault="00490882" w:rsidP="00490882">
      <w:pPr>
        <w:pStyle w:val="publikasjonsliste"/>
        <w:ind w:left="960" w:hanging="960"/>
        <w:rPr>
          <w:rFonts w:ascii="Calibri" w:hAnsi="Calibri" w:cs="Calibri"/>
          <w:color w:val="000000"/>
          <w:szCs w:val="22"/>
          <w:lang w:val="da-DK"/>
        </w:rPr>
      </w:pPr>
      <w:r>
        <w:rPr>
          <w:rFonts w:ascii="Calibri" w:hAnsi="Calibri" w:cs="Calibri"/>
          <w:color w:val="000000"/>
          <w:szCs w:val="22"/>
          <w:lang w:val="da-DK"/>
        </w:rPr>
        <w:t>Hilsen, Anne Inga og Asbjørn Grimsmo (2011</w:t>
      </w:r>
      <w:r w:rsidRPr="00B75EDD">
        <w:rPr>
          <w:rFonts w:ascii="Calibri" w:hAnsi="Calibri" w:cs="Calibri"/>
          <w:i/>
          <w:color w:val="000000"/>
          <w:szCs w:val="22"/>
          <w:lang w:val="da-DK"/>
        </w:rPr>
        <w:t>): Underveisrapport fra prosjektet Gravide i handelsnæringen</w:t>
      </w:r>
      <w:r>
        <w:rPr>
          <w:rFonts w:ascii="Calibri" w:hAnsi="Calibri" w:cs="Calibri"/>
          <w:color w:val="000000"/>
          <w:szCs w:val="22"/>
          <w:lang w:val="da-DK"/>
        </w:rPr>
        <w:t xml:space="preserve">. </w:t>
      </w:r>
      <w:r w:rsidRPr="005A64B3">
        <w:rPr>
          <w:rFonts w:ascii="Calibri" w:hAnsi="Calibri" w:cs="Calibri"/>
          <w:color w:val="000000"/>
          <w:szCs w:val="22"/>
          <w:lang w:val="da-DK"/>
        </w:rPr>
        <w:t>O</w:t>
      </w:r>
      <w:r w:rsidR="00236FB9">
        <w:rPr>
          <w:rFonts w:ascii="Calibri" w:hAnsi="Calibri" w:cs="Calibri"/>
          <w:color w:val="000000"/>
          <w:szCs w:val="22"/>
          <w:lang w:val="da-DK"/>
        </w:rPr>
        <w:t xml:space="preserve">slo: Arbeidsforskningsinstuttet, </w:t>
      </w:r>
      <w:r w:rsidR="00236FB9">
        <w:rPr>
          <w:rFonts w:asciiTheme="minorHAnsi" w:hAnsiTheme="minorHAnsi" w:cstheme="minorHAnsi"/>
          <w:szCs w:val="22"/>
          <w:lang w:val="nb-NO"/>
        </w:rPr>
        <w:t>Andre FoU-resultat 2011.</w:t>
      </w:r>
      <w:r>
        <w:rPr>
          <w:rFonts w:ascii="Calibri" w:hAnsi="Calibri" w:cs="Calibri"/>
          <w:color w:val="000000"/>
          <w:szCs w:val="22"/>
          <w:lang w:val="da-DK"/>
        </w:rPr>
        <w:br/>
      </w:r>
      <w:hyperlink r:id="rId218" w:history="1">
        <w:r w:rsidRPr="00170639">
          <w:rPr>
            <w:rStyle w:val="Hyperlink"/>
            <w:rFonts w:ascii="Calibri" w:hAnsi="Calibri" w:cs="Calibri"/>
            <w:szCs w:val="22"/>
            <w:lang w:val="da-DK"/>
          </w:rPr>
          <w:t>http://www.hioa.no/Om-HiOA/Senter-for-velferds-og-arbeidslivsforskning/AFI/Publikasjoner-AFI/Underveisrapport-fra-prosjektet-Gravide-i-handelsnaeringen</w:t>
        </w:r>
      </w:hyperlink>
      <w:r>
        <w:rPr>
          <w:rFonts w:ascii="Calibri" w:hAnsi="Calibri" w:cs="Calibri"/>
          <w:color w:val="000000"/>
          <w:szCs w:val="22"/>
          <w:lang w:val="da-DK"/>
        </w:rPr>
        <w:t xml:space="preserve"> </w:t>
      </w:r>
    </w:p>
    <w:p w:rsidR="002F0AA8" w:rsidRPr="002F0AA8" w:rsidRDefault="002F0AA8" w:rsidP="00490882">
      <w:pPr>
        <w:pStyle w:val="publikasjonsliste"/>
        <w:ind w:left="960" w:hanging="960"/>
        <w:rPr>
          <w:rFonts w:ascii="Calibri" w:hAnsi="Calibri" w:cs="Calibri"/>
          <w:color w:val="000000"/>
          <w:szCs w:val="22"/>
          <w:lang w:val="nb-NO"/>
        </w:rPr>
      </w:pPr>
    </w:p>
    <w:p w:rsidR="00490882" w:rsidRDefault="00490882" w:rsidP="00490882">
      <w:pPr>
        <w:pStyle w:val="publikasjonsliste"/>
        <w:ind w:left="960" w:hanging="960"/>
        <w:rPr>
          <w:rFonts w:ascii="Calibri" w:hAnsi="Calibri" w:cs="Calibri"/>
          <w:color w:val="000000"/>
          <w:szCs w:val="22"/>
          <w:lang w:val="da-DK"/>
        </w:rPr>
      </w:pPr>
      <w:r w:rsidRPr="005A64B3">
        <w:rPr>
          <w:rFonts w:ascii="Calibri" w:hAnsi="Calibri" w:cs="Calibri"/>
          <w:color w:val="000000"/>
          <w:szCs w:val="22"/>
          <w:lang w:val="da-DK"/>
        </w:rPr>
        <w:t xml:space="preserve">Svare, Helge og Lars Klemsdag (2011): </w:t>
      </w:r>
      <w:r w:rsidRPr="005A64B3">
        <w:rPr>
          <w:rFonts w:ascii="Calibri" w:hAnsi="Calibri" w:cs="Calibri"/>
          <w:i/>
          <w:color w:val="000000"/>
          <w:szCs w:val="22"/>
          <w:lang w:val="da-DK"/>
        </w:rPr>
        <w:t>Mestring i arbeidet. Håndbok for mestringsgrupper</w:t>
      </w:r>
      <w:r w:rsidRPr="005A64B3">
        <w:rPr>
          <w:rFonts w:ascii="Calibri" w:hAnsi="Calibri" w:cs="Calibri"/>
          <w:color w:val="000000"/>
          <w:szCs w:val="22"/>
          <w:lang w:val="da-DK"/>
        </w:rPr>
        <w:t>. O</w:t>
      </w:r>
      <w:r w:rsidR="00236FB9">
        <w:rPr>
          <w:rFonts w:ascii="Calibri" w:hAnsi="Calibri" w:cs="Calibri"/>
          <w:color w:val="000000"/>
          <w:szCs w:val="22"/>
          <w:lang w:val="da-DK"/>
        </w:rPr>
        <w:t xml:space="preserve">slo: Arbeidsforskningsinstuttet, </w:t>
      </w:r>
      <w:r w:rsidR="00236FB9">
        <w:rPr>
          <w:rFonts w:asciiTheme="minorHAnsi" w:hAnsiTheme="minorHAnsi" w:cstheme="minorHAnsi"/>
          <w:szCs w:val="22"/>
          <w:lang w:val="nb-NO"/>
        </w:rPr>
        <w:t>Andre FoU-resultat 2011.</w:t>
      </w:r>
      <w:r>
        <w:rPr>
          <w:rFonts w:ascii="Calibri" w:hAnsi="Calibri" w:cs="Calibri"/>
          <w:color w:val="000000"/>
          <w:szCs w:val="22"/>
          <w:lang w:val="da-DK"/>
        </w:rPr>
        <w:br/>
      </w:r>
      <w:hyperlink r:id="rId219" w:history="1">
        <w:r w:rsidRPr="00170639">
          <w:rPr>
            <w:rStyle w:val="Hyperlink"/>
            <w:rFonts w:ascii="Calibri" w:hAnsi="Calibri" w:cs="Calibri"/>
            <w:szCs w:val="22"/>
            <w:lang w:val="da-DK"/>
          </w:rPr>
          <w:t>http://www.hioa.no/Om-HiOA/Senter-for-velferds-og-arbeidslivsforskning/AFI/Publikasjoner-AFI/Mestring-i-arbeidet</w:t>
        </w:r>
      </w:hyperlink>
      <w:r>
        <w:rPr>
          <w:rFonts w:ascii="Calibri" w:hAnsi="Calibri" w:cs="Calibri"/>
          <w:color w:val="000000"/>
          <w:szCs w:val="22"/>
          <w:lang w:val="da-DK"/>
        </w:rPr>
        <w:t xml:space="preserve"> </w:t>
      </w:r>
    </w:p>
    <w:p w:rsidR="002F0AA8" w:rsidRDefault="002F0AA8" w:rsidP="002F0AA8">
      <w:pPr>
        <w:pStyle w:val="publikasjonsliste"/>
        <w:ind w:left="960" w:hanging="960"/>
        <w:rPr>
          <w:color w:val="000000"/>
          <w:szCs w:val="22"/>
          <w:lang w:val="da-DK"/>
        </w:rPr>
      </w:pPr>
      <w:r>
        <w:rPr>
          <w:lang w:val="nb-NO"/>
        </w:rPr>
        <w:t xml:space="preserve">Hilsen, Anne Inga &amp; Reidun Eggesbø (2010): </w:t>
      </w:r>
      <w:r>
        <w:rPr>
          <w:i/>
          <w:lang w:val="nb-NO"/>
        </w:rPr>
        <w:t>Samarbeid om mangfold. Håndbok for ledere.</w:t>
      </w:r>
      <w:r>
        <w:rPr>
          <w:lang w:val="nb-NO"/>
        </w:rPr>
        <w:t xml:space="preserve"> </w:t>
      </w:r>
      <w:r>
        <w:rPr>
          <w:color w:val="000000"/>
          <w:szCs w:val="22"/>
          <w:lang w:val="da-DK"/>
        </w:rPr>
        <w:t>Oslo</w:t>
      </w:r>
      <w:r w:rsidR="00236FB9">
        <w:rPr>
          <w:color w:val="000000"/>
          <w:szCs w:val="22"/>
          <w:lang w:val="da-DK"/>
        </w:rPr>
        <w:t xml:space="preserve">: Arbeidsforskningsinstituttet, </w:t>
      </w:r>
      <w:r w:rsidR="00236FB9">
        <w:rPr>
          <w:rFonts w:asciiTheme="minorHAnsi" w:hAnsiTheme="minorHAnsi" w:cstheme="minorHAnsi"/>
          <w:szCs w:val="22"/>
          <w:lang w:val="nb-NO"/>
        </w:rPr>
        <w:t>FoU-resultat 2010.</w:t>
      </w:r>
      <w:r>
        <w:rPr>
          <w:color w:val="000000"/>
          <w:szCs w:val="22"/>
          <w:lang w:val="da-DK"/>
        </w:rPr>
        <w:br/>
      </w:r>
      <w:hyperlink r:id="rId220" w:history="1">
        <w:r w:rsidRPr="00170639">
          <w:rPr>
            <w:rStyle w:val="Hyperlink"/>
            <w:szCs w:val="22"/>
            <w:lang w:val="da-DK"/>
          </w:rPr>
          <w:t>http://www.hioa.no/Om-HiOA/Senter-for-velferds-og-arbeidslivsforskning/AFI/Publikasjoner-AFI/Samarbeid-om-mangfold</w:t>
        </w:r>
      </w:hyperlink>
      <w:r>
        <w:rPr>
          <w:color w:val="000000"/>
          <w:szCs w:val="22"/>
          <w:lang w:val="da-DK"/>
        </w:rPr>
        <w:t xml:space="preserve"> </w:t>
      </w:r>
    </w:p>
    <w:p w:rsidR="002F0AA8" w:rsidRDefault="002F0AA8" w:rsidP="002F0AA8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Halrynjo, Sigtona &amp; Arild H. Steen (2010): </w:t>
      </w:r>
      <w:r>
        <w:rPr>
          <w:i/>
          <w:lang w:val="nb-NO"/>
        </w:rPr>
        <w:t xml:space="preserve">Norsk arbeidsliv 2010. Høytrykk for mange – utrygt for noen. </w:t>
      </w:r>
      <w:r>
        <w:rPr>
          <w:lang w:val="nb-NO"/>
        </w:rPr>
        <w:t>Hefte utgitt til YS-konferansen oktober 2010. Bestilles fra YS sentralt. Osl</w:t>
      </w:r>
      <w:r w:rsidR="00236FB9">
        <w:rPr>
          <w:lang w:val="nb-NO"/>
        </w:rPr>
        <w:t xml:space="preserve">o: Arbeidsforskningsinstituttet, </w:t>
      </w:r>
      <w:r w:rsidR="00236FB9">
        <w:rPr>
          <w:rFonts w:asciiTheme="minorHAnsi" w:hAnsiTheme="minorHAnsi" w:cstheme="minorHAnsi"/>
          <w:szCs w:val="22"/>
          <w:lang w:val="nb-NO"/>
        </w:rPr>
        <w:t>FoU-resultat 2010.</w:t>
      </w:r>
      <w:r>
        <w:rPr>
          <w:lang w:val="nb-NO"/>
        </w:rPr>
        <w:br/>
      </w:r>
      <w:hyperlink r:id="rId221" w:history="1">
        <w:r w:rsidRPr="00170639">
          <w:rPr>
            <w:rStyle w:val="Hyperlink"/>
            <w:lang w:val="nb-NO"/>
          </w:rPr>
          <w:t>http://www.hioa.no/Om-HiOA/Senter-for-velferds-og-arbeidslivsforskning/AFI/Publikasjoner-AFI/Norsk-arbeidsliv-2010</w:t>
        </w:r>
      </w:hyperlink>
      <w:r>
        <w:rPr>
          <w:lang w:val="nb-NO"/>
        </w:rPr>
        <w:t xml:space="preserve"> </w:t>
      </w:r>
    </w:p>
    <w:p w:rsidR="002F0AA8" w:rsidRDefault="002F0AA8" w:rsidP="002F0AA8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Rasmussen, Paal, Pål Klethagen og Helge Svare (2010): </w:t>
      </w:r>
      <w:r>
        <w:rPr>
          <w:i/>
          <w:lang w:val="nb-NO"/>
        </w:rPr>
        <w:t>Bærekraftige familier – likestilte livsløp.</w:t>
      </w:r>
      <w:r>
        <w:rPr>
          <w:lang w:val="nb-NO"/>
        </w:rPr>
        <w:t xml:space="preserve"> Barne- likestillings- og inkluderingsdepartementet/Osl</w:t>
      </w:r>
      <w:r w:rsidR="00236FB9">
        <w:rPr>
          <w:lang w:val="nb-NO"/>
        </w:rPr>
        <w:t xml:space="preserve">o: Arbeidsforskningsinstituttet, </w:t>
      </w:r>
      <w:r w:rsidR="00236FB9">
        <w:rPr>
          <w:rFonts w:asciiTheme="minorHAnsi" w:hAnsiTheme="minorHAnsi" w:cstheme="minorHAnsi"/>
          <w:szCs w:val="22"/>
          <w:lang w:val="nb-NO"/>
        </w:rPr>
        <w:t>FoU-resultat 2010.</w:t>
      </w:r>
      <w:r>
        <w:rPr>
          <w:lang w:val="nb-NO"/>
        </w:rPr>
        <w:t xml:space="preserve"> </w:t>
      </w:r>
      <w:r>
        <w:rPr>
          <w:lang w:val="nb-NO"/>
        </w:rPr>
        <w:br/>
      </w:r>
      <w:hyperlink r:id="rId222" w:history="1">
        <w:r w:rsidRPr="00170639">
          <w:rPr>
            <w:rStyle w:val="Hyperlink"/>
            <w:lang w:val="nb-NO"/>
          </w:rPr>
          <w:t>http://www.hioa.no/Om-HiOA/Senter-for-velferds-og-arbeidslivsforskning/AFI/Publikasjoner-AFI/Baerekraftige-familier-likestilte-livsloep</w:t>
        </w:r>
      </w:hyperlink>
      <w:r>
        <w:rPr>
          <w:lang w:val="nb-NO"/>
        </w:rPr>
        <w:t xml:space="preserve"> </w:t>
      </w:r>
    </w:p>
    <w:p w:rsidR="002F0AA8" w:rsidRDefault="002F0AA8" w:rsidP="002F0AA8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Amble, Nina og Elisabeth Gjerberg (2009): </w:t>
      </w:r>
      <w:r>
        <w:rPr>
          <w:i/>
          <w:lang w:val="nb-NO"/>
        </w:rPr>
        <w:t xml:space="preserve">Livspuslespillet. Partssammensatt prosjekt: Undersøkelse vedrørende balanse arbeid-familie, blant norske kvinner som arbeider som ledere. </w:t>
      </w:r>
      <w:r>
        <w:rPr>
          <w:lang w:val="nb-NO"/>
        </w:rPr>
        <w:t>Sluttrapport</w:t>
      </w:r>
      <w:r>
        <w:rPr>
          <w:i/>
          <w:lang w:val="nb-NO"/>
        </w:rPr>
        <w:t xml:space="preserve">. </w:t>
      </w:r>
      <w:r>
        <w:rPr>
          <w:lang w:val="nb-NO"/>
        </w:rPr>
        <w:t>Oslo</w:t>
      </w:r>
      <w:r w:rsidR="00236FB9">
        <w:rPr>
          <w:lang w:val="nb-NO"/>
        </w:rPr>
        <w:t xml:space="preserve">: Arbeidsforskningsinstituttet, </w:t>
      </w:r>
      <w:r w:rsidR="00236FB9">
        <w:rPr>
          <w:rFonts w:asciiTheme="minorHAnsi" w:hAnsiTheme="minorHAnsi" w:cstheme="minorHAnsi"/>
          <w:szCs w:val="22"/>
          <w:lang w:val="nb-NO"/>
        </w:rPr>
        <w:t>FoU-resultat 2009.</w:t>
      </w:r>
      <w:r>
        <w:rPr>
          <w:lang w:val="nb-NO"/>
        </w:rPr>
        <w:br/>
      </w:r>
      <w:hyperlink r:id="rId223" w:history="1">
        <w:r w:rsidRPr="00170639">
          <w:rPr>
            <w:rStyle w:val="Hyperlink"/>
            <w:lang w:val="nb-NO"/>
          </w:rPr>
          <w:t>http://www.hioa.no/Om-HiOA/Senter-for-velferds-og-arbeidslivsforskning/AFI/Publikasjoner-AFI/Livspuslespillet2</w:t>
        </w:r>
      </w:hyperlink>
      <w:r>
        <w:rPr>
          <w:lang w:val="nb-NO"/>
        </w:rPr>
        <w:t xml:space="preserve"> </w:t>
      </w:r>
    </w:p>
    <w:p w:rsidR="002F0AA8" w:rsidRDefault="002F0AA8" w:rsidP="002F0AA8">
      <w:pPr>
        <w:pStyle w:val="publikasjonsliste"/>
        <w:ind w:left="960" w:hanging="960"/>
        <w:rPr>
          <w:color w:val="000000"/>
          <w:szCs w:val="22"/>
          <w:lang w:val="da-DK"/>
        </w:rPr>
      </w:pPr>
      <w:r>
        <w:rPr>
          <w:lang w:val="nb-NO"/>
        </w:rPr>
        <w:t xml:space="preserve">Amble, Nina og Elisabeth Gjerberg (2009): </w:t>
      </w:r>
      <w:r>
        <w:rPr>
          <w:i/>
          <w:lang w:val="nb-NO"/>
        </w:rPr>
        <w:t>Hjerte – hode – hender. Et refleksjonsverktøy for mestring i pleie og omsorgstjenesten.</w:t>
      </w:r>
      <w:r>
        <w:rPr>
          <w:lang w:val="nb-NO"/>
        </w:rPr>
        <w:t xml:space="preserve"> 2. utgave. </w:t>
      </w:r>
      <w:r>
        <w:rPr>
          <w:color w:val="000000"/>
          <w:szCs w:val="22"/>
          <w:lang w:val="nb-NO"/>
        </w:rPr>
        <w:t>Oslo: Arbeidsforskningsinstituttet og Sosial- og h</w:t>
      </w:r>
      <w:r w:rsidR="00236FB9">
        <w:rPr>
          <w:color w:val="000000"/>
          <w:szCs w:val="22"/>
          <w:lang w:val="nb-NO"/>
        </w:rPr>
        <w:t xml:space="preserve">elsedirektoratet (distributør), </w:t>
      </w:r>
      <w:r w:rsidR="00236FB9">
        <w:rPr>
          <w:rFonts w:asciiTheme="minorHAnsi" w:hAnsiTheme="minorHAnsi" w:cstheme="minorHAnsi"/>
          <w:szCs w:val="22"/>
          <w:lang w:val="nb-NO"/>
        </w:rPr>
        <w:t>FoU-resultat 2009.</w:t>
      </w:r>
      <w:r>
        <w:rPr>
          <w:color w:val="000000"/>
          <w:szCs w:val="22"/>
          <w:lang w:val="nb-NO"/>
        </w:rPr>
        <w:br/>
      </w:r>
      <w:hyperlink r:id="rId224" w:history="1">
        <w:r w:rsidRPr="00170639">
          <w:rPr>
            <w:rStyle w:val="Hyperlink"/>
            <w:szCs w:val="22"/>
            <w:lang w:val="da-DK"/>
          </w:rPr>
          <w:t>http://www.hioa.no/Om-HiOA/Senter-for-velferds-og-arbeidslivsforskning/AFI/Publikasjoner-AFI/Hjerte-hode-hender-2.-utgave</w:t>
        </w:r>
      </w:hyperlink>
      <w:r>
        <w:rPr>
          <w:color w:val="000000"/>
          <w:szCs w:val="22"/>
          <w:lang w:val="da-DK"/>
        </w:rPr>
        <w:t xml:space="preserve"> </w:t>
      </w:r>
    </w:p>
    <w:p w:rsidR="002F0AA8" w:rsidRDefault="002F0AA8" w:rsidP="002F0AA8">
      <w:pPr>
        <w:pStyle w:val="publikasjonsliste"/>
        <w:ind w:left="960" w:hanging="960"/>
        <w:rPr>
          <w:color w:val="000000"/>
          <w:szCs w:val="22"/>
          <w:lang w:val="da-DK"/>
        </w:rPr>
      </w:pPr>
      <w:r>
        <w:rPr>
          <w:color w:val="000000"/>
          <w:szCs w:val="22"/>
          <w:lang w:val="da-DK"/>
        </w:rPr>
        <w:t xml:space="preserve">Amble, Nina og Øyvind Pålshaugen (2009): </w:t>
      </w:r>
      <w:r>
        <w:rPr>
          <w:i/>
          <w:color w:val="000000"/>
          <w:szCs w:val="22"/>
          <w:lang w:val="da-DK"/>
        </w:rPr>
        <w:t>Sluttrapport lederutviklingsprogrammet Kunstens kvinner.</w:t>
      </w:r>
      <w:r>
        <w:rPr>
          <w:color w:val="000000"/>
          <w:szCs w:val="22"/>
          <w:lang w:val="da-DK"/>
        </w:rPr>
        <w:t xml:space="preserve"> Oslo</w:t>
      </w:r>
      <w:r w:rsidR="00236FB9">
        <w:rPr>
          <w:color w:val="000000"/>
          <w:szCs w:val="22"/>
          <w:lang w:val="da-DK"/>
        </w:rPr>
        <w:t xml:space="preserve">: Arbeidsforskningsinstituttet, </w:t>
      </w:r>
      <w:r w:rsidR="00236FB9">
        <w:rPr>
          <w:rFonts w:asciiTheme="minorHAnsi" w:hAnsiTheme="minorHAnsi" w:cstheme="minorHAnsi"/>
          <w:szCs w:val="22"/>
          <w:lang w:val="nb-NO"/>
        </w:rPr>
        <w:t>FoU-resultat 2009.</w:t>
      </w:r>
      <w:r>
        <w:rPr>
          <w:color w:val="000000"/>
          <w:szCs w:val="22"/>
          <w:lang w:val="da-DK"/>
        </w:rPr>
        <w:br/>
      </w:r>
      <w:hyperlink r:id="rId225" w:history="1">
        <w:r w:rsidRPr="00170639">
          <w:rPr>
            <w:rStyle w:val="Hyperlink"/>
            <w:szCs w:val="22"/>
            <w:lang w:val="da-DK"/>
          </w:rPr>
          <w:t>http://www.hioa.no/Om-HiOA/Senter-for-velferds-og-arbeidslivsforskning/AFI/Publikasjoner-AFI/Sluttrapport-lederutviklingsprogrammet-Kunstens-kvinner</w:t>
        </w:r>
      </w:hyperlink>
      <w:r>
        <w:rPr>
          <w:color w:val="000000"/>
          <w:szCs w:val="22"/>
          <w:lang w:val="da-DK"/>
        </w:rPr>
        <w:t xml:space="preserve"> </w:t>
      </w:r>
    </w:p>
    <w:p w:rsidR="002F0AA8" w:rsidRDefault="002F0AA8" w:rsidP="002F0AA8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Halrynjo, Sigtona; Arild H. Steen og Kjersti Thorbjørnsrud (2009): </w:t>
      </w:r>
      <w:r>
        <w:rPr>
          <w:i/>
          <w:lang w:val="nb-NO"/>
        </w:rPr>
        <w:t>Norsk a</w:t>
      </w:r>
      <w:r w:rsidR="00236FB9">
        <w:rPr>
          <w:i/>
          <w:lang w:val="nb-NO"/>
        </w:rPr>
        <w:t xml:space="preserve">rbeidsliv - storm eller stille. </w:t>
      </w:r>
      <w:r>
        <w:rPr>
          <w:lang w:val="nb-NO"/>
        </w:rPr>
        <w:t>Osl</w:t>
      </w:r>
      <w:r w:rsidR="00236FB9">
        <w:rPr>
          <w:lang w:val="nb-NO"/>
        </w:rPr>
        <w:t xml:space="preserve">o: Arbeidsforskningsinstituttet, </w:t>
      </w:r>
      <w:r w:rsidR="00236FB9">
        <w:rPr>
          <w:rFonts w:asciiTheme="minorHAnsi" w:hAnsiTheme="minorHAnsi" w:cstheme="minorHAnsi"/>
          <w:szCs w:val="22"/>
          <w:lang w:val="nb-NO"/>
        </w:rPr>
        <w:t>FoU-resultat 2009.</w:t>
      </w:r>
      <w:r>
        <w:rPr>
          <w:lang w:val="nb-NO"/>
        </w:rPr>
        <w:br/>
      </w:r>
      <w:hyperlink r:id="rId226" w:history="1">
        <w:r w:rsidRPr="00170639">
          <w:rPr>
            <w:rStyle w:val="Hyperlink"/>
            <w:lang w:val="nb-NO"/>
          </w:rPr>
          <w:t>http://www.hioa.no/Om-HiOA/Senter-for-velferds-og-arbeidslivsforskning/AFI/Publikasjoner-AFI/Norsk-arbeidsliv-2009</w:t>
        </w:r>
      </w:hyperlink>
      <w:r>
        <w:rPr>
          <w:lang w:val="nb-NO"/>
        </w:rPr>
        <w:t xml:space="preserve"> </w:t>
      </w:r>
    </w:p>
    <w:p w:rsidR="002F0AA8" w:rsidRDefault="002F0AA8" w:rsidP="002F0AA8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Hilsen, Anne Inga &amp; Nina Amble (2009): </w:t>
      </w:r>
      <w:r>
        <w:rPr>
          <w:i/>
          <w:lang w:val="nb-NO"/>
        </w:rPr>
        <w:t>Prosjekt ”Ny tilrettelagt turnus for renholdere på Feiring-klinikken”</w:t>
      </w:r>
      <w:r>
        <w:rPr>
          <w:lang w:val="nb-NO"/>
        </w:rPr>
        <w:t xml:space="preserve">. </w:t>
      </w:r>
      <w:r>
        <w:rPr>
          <w:color w:val="000000"/>
          <w:szCs w:val="22"/>
          <w:lang w:val="da-DK"/>
        </w:rPr>
        <w:t>Osl</w:t>
      </w:r>
      <w:r w:rsidR="00236FB9">
        <w:rPr>
          <w:color w:val="000000"/>
          <w:szCs w:val="22"/>
          <w:lang w:val="da-DK"/>
        </w:rPr>
        <w:t xml:space="preserve">o: Arbeidsforskningsinstituttet, </w:t>
      </w:r>
      <w:r w:rsidR="00236FB9">
        <w:rPr>
          <w:rFonts w:asciiTheme="minorHAnsi" w:hAnsiTheme="minorHAnsi" w:cstheme="minorHAnsi"/>
          <w:szCs w:val="22"/>
          <w:lang w:val="nb-NO"/>
        </w:rPr>
        <w:t>FoU-resultat 2009.</w:t>
      </w:r>
      <w:r>
        <w:rPr>
          <w:lang w:val="nb-NO"/>
        </w:rPr>
        <w:br/>
      </w:r>
      <w:hyperlink r:id="rId227" w:history="1">
        <w:r w:rsidRPr="00170639">
          <w:rPr>
            <w:rStyle w:val="Hyperlink"/>
            <w:lang w:val="nb-NO"/>
          </w:rPr>
          <w:t>http://www.hioa.no/Om-HiOA/Senter-for-velferds-og-arbeidslivsforskning/AFI/Publikasjoner-AFI/Prosjekt-Ny-tilrettelagt-turnus-for-renholdere-paa-Feiring-klinikken</w:t>
        </w:r>
      </w:hyperlink>
      <w:r>
        <w:rPr>
          <w:lang w:val="nb-NO"/>
        </w:rPr>
        <w:t xml:space="preserve"> </w:t>
      </w:r>
    </w:p>
    <w:p w:rsidR="002F0AA8" w:rsidRDefault="002F0AA8" w:rsidP="002F0AA8">
      <w:pPr>
        <w:pStyle w:val="publikasjonsliste"/>
        <w:ind w:left="960" w:hanging="960"/>
        <w:rPr>
          <w:lang w:val="nb-NO"/>
        </w:rPr>
      </w:pPr>
      <w:r>
        <w:rPr>
          <w:lang w:val="nb-NO"/>
        </w:rPr>
        <w:t xml:space="preserve">Thilesen, R., O. Ranserokken, S. Skule, M. Stenberg, </w:t>
      </w:r>
      <w:r>
        <w:rPr>
          <w:b/>
          <w:lang w:val="nb-NO"/>
        </w:rPr>
        <w:t>A. Steen</w:t>
      </w:r>
      <w:r>
        <w:rPr>
          <w:lang w:val="nb-NO"/>
        </w:rPr>
        <w:t xml:space="preserve"> og André Alfredsen (2009): </w:t>
      </w:r>
      <w:r>
        <w:rPr>
          <w:i/>
          <w:lang w:val="nb-NO"/>
        </w:rPr>
        <w:t>På oppdrag... Innstilling fra utvalg for utredning av oppdragsvirksomhet og samarbeid med arbeids- og næringslivet i Oslo og Akershus</w:t>
      </w:r>
      <w:r w:rsidR="00236FB9">
        <w:rPr>
          <w:lang w:val="nb-NO"/>
        </w:rPr>
        <w:t xml:space="preserve">. Oslo: Høgskolen i Oslo, </w:t>
      </w:r>
      <w:r w:rsidR="00236FB9">
        <w:rPr>
          <w:rFonts w:asciiTheme="minorHAnsi" w:hAnsiTheme="minorHAnsi" w:cstheme="minorHAnsi"/>
          <w:szCs w:val="22"/>
          <w:lang w:val="nb-NO"/>
        </w:rPr>
        <w:t>FoU-resultat 2009.</w:t>
      </w:r>
      <w:r>
        <w:rPr>
          <w:lang w:val="nb-NO"/>
        </w:rPr>
        <w:br/>
      </w:r>
      <w:hyperlink r:id="rId228" w:history="1">
        <w:r w:rsidRPr="00170639">
          <w:rPr>
            <w:rStyle w:val="Hyperlink"/>
            <w:lang w:val="nb-NO"/>
          </w:rPr>
          <w:t>http://www.hioa.no/Om-HiOA/Senter-for-velferds-og-arbeidslivsforskning/AFI/Publikasjoner-AFI/Paa-oppdrag</w:t>
        </w:r>
      </w:hyperlink>
      <w:r>
        <w:rPr>
          <w:lang w:val="nb-NO"/>
        </w:rPr>
        <w:t xml:space="preserve"> </w:t>
      </w:r>
    </w:p>
    <w:p w:rsidR="002F0AA8" w:rsidRDefault="002F0AA8" w:rsidP="002F0AA8">
      <w:pPr>
        <w:pStyle w:val="publikasjonsliste"/>
        <w:ind w:left="960" w:hanging="960"/>
        <w:rPr>
          <w:rStyle w:val="stilarial105pt"/>
          <w:sz w:val="21"/>
          <w:szCs w:val="21"/>
          <w:lang w:val="nb-NO"/>
        </w:rPr>
      </w:pPr>
      <w:r>
        <w:rPr>
          <w:lang w:val="en-US"/>
        </w:rPr>
        <w:t xml:space="preserve">Forsberg, Ellen-Marie (2008): </w:t>
      </w:r>
      <w:r>
        <w:rPr>
          <w:rStyle w:val="stilarial105pt"/>
          <w:i/>
          <w:sz w:val="21"/>
          <w:szCs w:val="21"/>
        </w:rPr>
        <w:t>Principles of animal ethics in Scandinavian animal welfare legislation and governance</w:t>
      </w:r>
      <w:r>
        <w:rPr>
          <w:rStyle w:val="stilarial105pt"/>
          <w:sz w:val="21"/>
          <w:szCs w:val="21"/>
        </w:rPr>
        <w:t>.</w:t>
      </w:r>
      <w:r>
        <w:rPr>
          <w:lang w:val="en-US"/>
        </w:rPr>
        <w:t xml:space="preserve"> </w:t>
      </w:r>
      <w:r>
        <w:rPr>
          <w:lang w:val="nb-NO"/>
        </w:rPr>
        <w:t>Oslo</w:t>
      </w:r>
      <w:r w:rsidR="00236FB9">
        <w:rPr>
          <w:lang w:val="nb-NO"/>
        </w:rPr>
        <w:t xml:space="preserve">: Arbeidsforskningsinstituttet, Andre </w:t>
      </w:r>
      <w:r w:rsidR="00236FB9">
        <w:rPr>
          <w:rFonts w:asciiTheme="minorHAnsi" w:hAnsiTheme="minorHAnsi" w:cstheme="minorHAnsi"/>
          <w:szCs w:val="22"/>
          <w:lang w:val="nb-NO"/>
        </w:rPr>
        <w:t>FoU-resultat 2008.</w:t>
      </w:r>
      <w:r>
        <w:rPr>
          <w:rStyle w:val="stilarial105pt"/>
          <w:sz w:val="21"/>
          <w:szCs w:val="21"/>
          <w:lang w:val="nb-NO"/>
        </w:rPr>
        <w:br/>
      </w:r>
      <w:hyperlink r:id="rId229" w:history="1">
        <w:r w:rsidRPr="00170639">
          <w:rPr>
            <w:rStyle w:val="Hyperlink"/>
            <w:sz w:val="21"/>
            <w:szCs w:val="21"/>
            <w:lang w:val="nb-NO"/>
          </w:rPr>
          <w:t>http://www.hioa.no/Om-HiOA/Senter-for-velferds-og-arbeidslivsforskning/AFI/Publikasjoner-AFI/Principles-of-animal-ethics-in-Scandinavian-animal-welfare-legislation-and-governance</w:t>
        </w:r>
      </w:hyperlink>
      <w:r>
        <w:rPr>
          <w:rStyle w:val="stilarial105pt"/>
          <w:sz w:val="21"/>
          <w:szCs w:val="21"/>
          <w:lang w:val="nb-NO"/>
        </w:rPr>
        <w:t xml:space="preserve"> </w:t>
      </w:r>
    </w:p>
    <w:p w:rsidR="002F0AA8" w:rsidRPr="00CD257F" w:rsidRDefault="002F0AA8" w:rsidP="002F0AA8">
      <w:pPr>
        <w:pStyle w:val="publikasjonsliste"/>
        <w:ind w:left="993" w:hanging="993"/>
        <w:rPr>
          <w:lang w:val="nb-NO"/>
        </w:rPr>
      </w:pPr>
      <w:r>
        <w:rPr>
          <w:lang w:val="en-US"/>
        </w:rPr>
        <w:t xml:space="preserve">Hilsen, A., I. &amp; Amble, N. (2008): </w:t>
      </w:r>
      <w:r>
        <w:rPr>
          <w:i/>
          <w:lang w:val="en-US"/>
        </w:rPr>
        <w:t>Review of the Co-operation between NHO and APINDO 2003-2007</w:t>
      </w:r>
      <w:r>
        <w:rPr>
          <w:lang w:val="en-US"/>
        </w:rPr>
        <w:t xml:space="preserve">. </w:t>
      </w:r>
      <w:r w:rsidRPr="00CD257F">
        <w:rPr>
          <w:lang w:val="nb-NO"/>
        </w:rPr>
        <w:t>Oslo</w:t>
      </w:r>
      <w:r w:rsidR="00236FB9">
        <w:rPr>
          <w:lang w:val="nb-NO"/>
        </w:rPr>
        <w:t xml:space="preserve">: Arbeidsforskningsinstituttet, Andre </w:t>
      </w:r>
      <w:r w:rsidR="00236FB9">
        <w:rPr>
          <w:rFonts w:asciiTheme="minorHAnsi" w:hAnsiTheme="minorHAnsi" w:cstheme="minorHAnsi"/>
          <w:szCs w:val="22"/>
          <w:lang w:val="nb-NO"/>
        </w:rPr>
        <w:t>FoU-resultat 2008.</w:t>
      </w:r>
      <w:r w:rsidRPr="00CD257F">
        <w:rPr>
          <w:lang w:val="nb-NO"/>
        </w:rPr>
        <w:br/>
      </w:r>
      <w:hyperlink r:id="rId230" w:history="1">
        <w:r w:rsidRPr="00CD257F">
          <w:rPr>
            <w:rStyle w:val="Hyperlink"/>
            <w:lang w:val="nb-NO"/>
          </w:rPr>
          <w:t>http://www.hioa.no/Om-HiOA/Senter-for-velferds-og-arbeidslivsforskning/AFI/Publikasjoner-AFI/Review-of-the-Co-operation-between-NHO-and-APINDO-2003-2007</w:t>
        </w:r>
      </w:hyperlink>
      <w:r w:rsidRPr="00CD257F">
        <w:rPr>
          <w:lang w:val="nb-NO"/>
        </w:rPr>
        <w:t xml:space="preserve"> </w:t>
      </w:r>
    </w:p>
    <w:p w:rsidR="002F0AA8" w:rsidRDefault="002F0AA8" w:rsidP="002F0AA8">
      <w:pPr>
        <w:pStyle w:val="publikasjonsliste"/>
        <w:ind w:left="960" w:hanging="960"/>
        <w:rPr>
          <w:color w:val="000000"/>
          <w:szCs w:val="22"/>
          <w:lang w:val="da-DK"/>
        </w:rPr>
      </w:pPr>
      <w:r>
        <w:rPr>
          <w:color w:val="000000"/>
          <w:szCs w:val="22"/>
          <w:lang w:val="da-DK"/>
        </w:rPr>
        <w:t xml:space="preserve">Klemsdal, Lars og Svare, Helge (2008): </w:t>
      </w:r>
      <w:r>
        <w:rPr>
          <w:i/>
          <w:color w:val="000000"/>
          <w:szCs w:val="22"/>
          <w:lang w:val="da-DK"/>
        </w:rPr>
        <w:t>Batterieffekten. Metoder i selvhjelp for organisasjoner</w:t>
      </w:r>
      <w:r w:rsidR="00236FB9">
        <w:rPr>
          <w:color w:val="000000"/>
          <w:szCs w:val="22"/>
          <w:lang w:val="da-DK"/>
        </w:rPr>
        <w:t xml:space="preserve">. Oslo: Kirkens Bymisjon, </w:t>
      </w:r>
      <w:r w:rsidR="00236FB9">
        <w:rPr>
          <w:lang w:val="nb-NO"/>
        </w:rPr>
        <w:t xml:space="preserve">Andre </w:t>
      </w:r>
      <w:r w:rsidR="00236FB9">
        <w:rPr>
          <w:rFonts w:asciiTheme="minorHAnsi" w:hAnsiTheme="minorHAnsi" w:cstheme="minorHAnsi"/>
          <w:szCs w:val="22"/>
          <w:lang w:val="nb-NO"/>
        </w:rPr>
        <w:t>FoU-resultat 2008.</w:t>
      </w:r>
      <w:r w:rsidR="00236FB9">
        <w:rPr>
          <w:color w:val="000000"/>
          <w:szCs w:val="22"/>
          <w:lang w:val="da-DK"/>
        </w:rPr>
        <w:br/>
      </w:r>
      <w:hyperlink r:id="rId231" w:history="1">
        <w:r w:rsidRPr="00170639">
          <w:rPr>
            <w:rStyle w:val="Hyperlink"/>
            <w:szCs w:val="22"/>
            <w:lang w:val="da-DK"/>
          </w:rPr>
          <w:t>http://www.hioa.no/Om-HiOA/Senter-for-velferds-og-arbeidslivsforskning/AFI/Publikasjoner-AFI/Batterieffekten</w:t>
        </w:r>
      </w:hyperlink>
      <w:r>
        <w:rPr>
          <w:color w:val="000000"/>
          <w:szCs w:val="22"/>
          <w:lang w:val="da-DK"/>
        </w:rPr>
        <w:t xml:space="preserve"> </w:t>
      </w:r>
    </w:p>
    <w:p w:rsidR="002F0AA8" w:rsidRDefault="002F0AA8" w:rsidP="002F0AA8">
      <w:pPr>
        <w:pStyle w:val="publikasjonsliste"/>
        <w:ind w:left="960" w:hanging="960"/>
        <w:rPr>
          <w:color w:val="000000"/>
          <w:szCs w:val="22"/>
          <w:lang w:val="da-DK"/>
        </w:rPr>
      </w:pPr>
      <w:r>
        <w:rPr>
          <w:color w:val="000000"/>
          <w:szCs w:val="22"/>
          <w:lang w:val="da-DK"/>
        </w:rPr>
        <w:t xml:space="preserve">Steen, Arild H. (2008): </w:t>
      </w:r>
      <w:r>
        <w:rPr>
          <w:i/>
          <w:color w:val="000000"/>
          <w:szCs w:val="22"/>
          <w:lang w:val="da-DK"/>
        </w:rPr>
        <w:t>Menneskerettigheter, fagforeningsrettigheter og demokrati. Baseline</w:t>
      </w:r>
      <w:r>
        <w:rPr>
          <w:color w:val="000000"/>
          <w:szCs w:val="22"/>
          <w:lang w:val="da-DK"/>
        </w:rPr>
        <w:t xml:space="preserve">. </w:t>
      </w:r>
      <w:r>
        <w:rPr>
          <w:color w:val="000000"/>
          <w:szCs w:val="22"/>
          <w:lang w:val="nb-NO"/>
        </w:rPr>
        <w:t>Oslo</w:t>
      </w:r>
      <w:r w:rsidR="00236FB9">
        <w:rPr>
          <w:color w:val="000000"/>
          <w:szCs w:val="22"/>
          <w:lang w:val="nb-NO"/>
        </w:rPr>
        <w:t xml:space="preserve">: Arbeidsforskningsinstituttet, </w:t>
      </w:r>
      <w:r w:rsidR="00236FB9">
        <w:rPr>
          <w:lang w:val="nb-NO"/>
        </w:rPr>
        <w:t xml:space="preserve">Andre </w:t>
      </w:r>
      <w:r w:rsidR="00236FB9">
        <w:rPr>
          <w:rFonts w:asciiTheme="minorHAnsi" w:hAnsiTheme="minorHAnsi" w:cstheme="minorHAnsi"/>
          <w:szCs w:val="22"/>
          <w:lang w:val="nb-NO"/>
        </w:rPr>
        <w:t>FoU-resultat 2008.</w:t>
      </w:r>
      <w:r>
        <w:rPr>
          <w:color w:val="000000"/>
          <w:szCs w:val="22"/>
          <w:lang w:val="nb-NO"/>
        </w:rPr>
        <w:br/>
      </w:r>
      <w:hyperlink r:id="rId232" w:history="1">
        <w:r w:rsidRPr="00170639">
          <w:rPr>
            <w:rStyle w:val="Hyperlink"/>
            <w:szCs w:val="22"/>
            <w:lang w:val="da-DK"/>
          </w:rPr>
          <w:t>http://www.hioa.no/Om-HiOA/Senter-for-velferds-og-arbeidslivsforskning/AFI/Publikasjoner-AFI/Menneskerettigheter-fagforeningsrettigheter-og-demokrati</w:t>
        </w:r>
      </w:hyperlink>
      <w:r>
        <w:rPr>
          <w:color w:val="000000"/>
          <w:szCs w:val="22"/>
          <w:lang w:val="da-DK"/>
        </w:rPr>
        <w:t xml:space="preserve"> </w:t>
      </w:r>
    </w:p>
    <w:p w:rsidR="002F0AA8" w:rsidRDefault="002F0AA8" w:rsidP="002F0AA8">
      <w:pPr>
        <w:pStyle w:val="publikasjonsliste"/>
        <w:ind w:left="960" w:hanging="960"/>
        <w:rPr>
          <w:szCs w:val="22"/>
          <w:lang w:val="nb-NO"/>
        </w:rPr>
      </w:pPr>
      <w:r>
        <w:rPr>
          <w:bCs/>
          <w:color w:val="000000"/>
          <w:szCs w:val="22"/>
          <w:lang w:val="nb-NO"/>
        </w:rPr>
        <w:t>Steinum, Trude (2008):</w:t>
      </w:r>
      <w:r>
        <w:rPr>
          <w:b/>
          <w:bCs/>
          <w:color w:val="000000"/>
          <w:szCs w:val="22"/>
          <w:lang w:val="nb-NO"/>
        </w:rPr>
        <w:t xml:space="preserve"> </w:t>
      </w:r>
      <w:r>
        <w:rPr>
          <w:bCs/>
          <w:i/>
          <w:color w:val="000000"/>
          <w:szCs w:val="22"/>
          <w:lang w:val="nb-NO"/>
        </w:rPr>
        <w:t xml:space="preserve">”Hva kan vi lære av gode eksempler på seniorpolitikk?” </w:t>
      </w:r>
      <w:r>
        <w:rPr>
          <w:color w:val="000000"/>
          <w:szCs w:val="22"/>
          <w:lang w:val="nb-NO"/>
        </w:rPr>
        <w:t>Oslo: Arbeidsforskningsinstitu</w:t>
      </w:r>
      <w:r w:rsidR="00236FB9">
        <w:rPr>
          <w:color w:val="000000"/>
          <w:szCs w:val="22"/>
          <w:lang w:val="nb-NO"/>
        </w:rPr>
        <w:t xml:space="preserve">ttet, </w:t>
      </w:r>
      <w:r w:rsidR="00236FB9">
        <w:rPr>
          <w:lang w:val="nb-NO"/>
        </w:rPr>
        <w:t xml:space="preserve">Andre </w:t>
      </w:r>
      <w:r w:rsidR="00236FB9">
        <w:rPr>
          <w:rFonts w:asciiTheme="minorHAnsi" w:hAnsiTheme="minorHAnsi" w:cstheme="minorHAnsi"/>
          <w:szCs w:val="22"/>
          <w:lang w:val="nb-NO"/>
        </w:rPr>
        <w:t>FoU-resultat 2008.</w:t>
      </w:r>
      <w:r>
        <w:rPr>
          <w:color w:val="000000"/>
          <w:szCs w:val="22"/>
          <w:lang w:val="nb-NO"/>
        </w:rPr>
        <w:br/>
      </w:r>
      <w:hyperlink r:id="rId233" w:history="1">
        <w:r w:rsidRPr="00170639">
          <w:rPr>
            <w:rStyle w:val="Hyperlink"/>
            <w:szCs w:val="22"/>
            <w:lang w:val="nb-NO"/>
          </w:rPr>
          <w:t>http://www.hioa.no/Om-HiOA/Senter-for-velferds-og-arbeidslivsforskning/AFI/Publikasjoner-AFI/Hva-kan-vi-laere-av-gode-eksempler-paa-seniorpolitikk</w:t>
        </w:r>
      </w:hyperlink>
      <w:r>
        <w:rPr>
          <w:szCs w:val="22"/>
          <w:lang w:val="nb-NO"/>
        </w:rPr>
        <w:t xml:space="preserve"> </w:t>
      </w:r>
    </w:p>
    <w:p w:rsidR="00D133B6" w:rsidRDefault="00D133B6" w:rsidP="00D133B6">
      <w:pPr>
        <w:pStyle w:val="publikasjonsliste"/>
        <w:ind w:left="360" w:hanging="360"/>
        <w:rPr>
          <w:lang w:val="da-DK"/>
        </w:rPr>
      </w:pPr>
      <w:r>
        <w:rPr>
          <w:lang w:val="nb-NO"/>
        </w:rPr>
        <w:t xml:space="preserve">Amble, Nina &amp; Elisabeth Gjerberg (2007): </w:t>
      </w:r>
      <w:r>
        <w:rPr>
          <w:bCs/>
          <w:i/>
          <w:color w:val="000000"/>
          <w:szCs w:val="22"/>
          <w:lang w:val="nb-NO"/>
        </w:rPr>
        <w:t>Hjerte, hode, hender</w:t>
      </w:r>
      <w:r>
        <w:rPr>
          <w:i/>
          <w:color w:val="000000"/>
          <w:szCs w:val="22"/>
          <w:lang w:val="nb-NO"/>
        </w:rPr>
        <w:t>: et refleksjonsverktøy for mestring i pleie- og omsorgstjenesten</w:t>
      </w:r>
      <w:r>
        <w:rPr>
          <w:color w:val="000000"/>
          <w:szCs w:val="22"/>
          <w:lang w:val="nb-NO"/>
        </w:rPr>
        <w:t>. Oslo: Arbeidsforskningsinstituttet og Sosial- og h</w:t>
      </w:r>
      <w:r w:rsidR="00236FB9">
        <w:rPr>
          <w:color w:val="000000"/>
          <w:szCs w:val="22"/>
          <w:lang w:val="nb-NO"/>
        </w:rPr>
        <w:t>elsedirektoratet (distributør), F</w:t>
      </w:r>
      <w:r w:rsidR="00236FB9">
        <w:rPr>
          <w:rFonts w:asciiTheme="minorHAnsi" w:hAnsiTheme="minorHAnsi" w:cstheme="minorHAnsi"/>
          <w:szCs w:val="22"/>
          <w:lang w:val="nb-NO"/>
        </w:rPr>
        <w:t>oU-resultat 2007.</w:t>
      </w:r>
      <w:r>
        <w:rPr>
          <w:color w:val="000000"/>
          <w:szCs w:val="22"/>
          <w:lang w:val="nb-NO"/>
        </w:rPr>
        <w:br/>
      </w:r>
      <w:hyperlink r:id="rId234" w:history="1">
        <w:r w:rsidRPr="00170639">
          <w:rPr>
            <w:rStyle w:val="Hyperlink"/>
            <w:lang w:val="da-DK"/>
          </w:rPr>
          <w:t>http://www.hioa.no/Om-HiOA/Senter-for-velferds-og-arbeidslivsforskning/AFI/Publikasjoner-AFI/Hjerte-hode-hender</w:t>
        </w:r>
      </w:hyperlink>
      <w:r>
        <w:rPr>
          <w:lang w:val="da-DK"/>
        </w:rPr>
        <w:t xml:space="preserve"> </w:t>
      </w:r>
    </w:p>
    <w:p w:rsidR="00D133B6" w:rsidRDefault="00D133B6" w:rsidP="00D133B6">
      <w:pPr>
        <w:pStyle w:val="publikasjonsliste"/>
        <w:ind w:left="360" w:hanging="360"/>
        <w:rPr>
          <w:color w:val="000000"/>
          <w:szCs w:val="22"/>
          <w:lang w:val="da-DK"/>
        </w:rPr>
      </w:pPr>
      <w:r>
        <w:rPr>
          <w:color w:val="000000"/>
          <w:szCs w:val="22"/>
          <w:lang w:val="nb-NO"/>
        </w:rPr>
        <w:t xml:space="preserve">Forsberg, Ellen-Marie, Christin Thea Wathne, Bjørg Aase Sørensen &amp; Migle Gamperiene (2007): </w:t>
      </w:r>
      <w:r>
        <w:rPr>
          <w:bCs/>
          <w:i/>
          <w:color w:val="000000"/>
          <w:szCs w:val="22"/>
          <w:lang w:val="nb-NO"/>
        </w:rPr>
        <w:t>Evaluering av tilsynsmetodikken i Arbeidstilsynets God Vakt!-kampanje</w:t>
      </w:r>
      <w:r>
        <w:rPr>
          <w:bCs/>
          <w:color w:val="000000"/>
          <w:szCs w:val="22"/>
          <w:lang w:val="nb-NO"/>
        </w:rPr>
        <w:t xml:space="preserve">. </w:t>
      </w:r>
      <w:r w:rsidRPr="00D133B6">
        <w:rPr>
          <w:color w:val="000000"/>
          <w:szCs w:val="22"/>
          <w:lang w:val="nb-NO"/>
        </w:rPr>
        <w:t>Oslo</w:t>
      </w:r>
      <w:r w:rsidR="00236FB9">
        <w:rPr>
          <w:color w:val="000000"/>
          <w:szCs w:val="22"/>
          <w:lang w:val="nb-NO"/>
        </w:rPr>
        <w:t xml:space="preserve">: Arbeidsforskningsinstituttet, </w:t>
      </w:r>
      <w:r w:rsidR="00236FB9">
        <w:rPr>
          <w:lang w:val="nb-NO"/>
        </w:rPr>
        <w:t xml:space="preserve">Andre </w:t>
      </w:r>
      <w:r w:rsidR="00236FB9">
        <w:rPr>
          <w:rFonts w:asciiTheme="minorHAnsi" w:hAnsiTheme="minorHAnsi" w:cstheme="minorHAnsi"/>
          <w:szCs w:val="22"/>
          <w:lang w:val="nb-NO"/>
        </w:rPr>
        <w:t>FoU-artikler 2007.</w:t>
      </w:r>
      <w:r>
        <w:rPr>
          <w:color w:val="000000"/>
          <w:szCs w:val="22"/>
          <w:lang w:val="nb-NO"/>
        </w:rPr>
        <w:br/>
      </w:r>
      <w:hyperlink r:id="rId235" w:history="1">
        <w:r w:rsidRPr="00170639">
          <w:rPr>
            <w:rStyle w:val="Hyperlink"/>
            <w:szCs w:val="22"/>
            <w:lang w:val="da-DK"/>
          </w:rPr>
          <w:t>http://www.hioa.no/Om-HiOA/Senter-for-velferds-og-arbeidslivsforskning/AFI/Publikasjoner-AFI/Evaluering-av-tilsynsmetodikken-i-Arbeidstilsynets-God-Vakt!-kampanje</w:t>
        </w:r>
      </w:hyperlink>
      <w:r>
        <w:rPr>
          <w:color w:val="000000"/>
          <w:szCs w:val="22"/>
          <w:lang w:val="da-DK"/>
        </w:rPr>
        <w:t xml:space="preserve"> </w:t>
      </w:r>
    </w:p>
    <w:p w:rsidR="00D133B6" w:rsidRDefault="00D133B6" w:rsidP="00D133B6">
      <w:pPr>
        <w:pStyle w:val="Litteratur"/>
        <w:ind w:left="360" w:hanging="360"/>
        <w:rPr>
          <w:color w:val="000000"/>
          <w:szCs w:val="22"/>
        </w:rPr>
      </w:pPr>
      <w:r>
        <w:rPr>
          <w:rStyle w:val="Strong"/>
          <w:b w:val="0"/>
          <w:lang w:val="en-US"/>
        </w:rPr>
        <w:t xml:space="preserve">Salomon, R., </w:t>
      </w:r>
      <w:bookmarkStart w:id="5" w:name="_Toc187205683"/>
      <w:r>
        <w:rPr>
          <w:rStyle w:val="Strong"/>
          <w:b w:val="0"/>
          <w:lang w:val="en-US"/>
        </w:rPr>
        <w:t xml:space="preserve">Hilsen, A.I. &amp; </w:t>
      </w:r>
      <w:bookmarkEnd w:id="5"/>
      <w:r>
        <w:rPr>
          <w:rStyle w:val="Strong"/>
          <w:b w:val="0"/>
          <w:lang w:val="en-US"/>
        </w:rPr>
        <w:t xml:space="preserve">Whist, E. (2007): Evaluering av ILO programmet: </w:t>
      </w:r>
      <w:r>
        <w:rPr>
          <w:rStyle w:val="Strong"/>
          <w:b w:val="0"/>
          <w:i/>
          <w:lang w:val="en-US"/>
        </w:rPr>
        <w:t>“Capacity Building for Employers´Organizations on Productivity and Competitiveness”</w:t>
      </w:r>
      <w:r>
        <w:rPr>
          <w:rStyle w:val="Strong"/>
          <w:b w:val="0"/>
          <w:lang w:val="en-US"/>
        </w:rPr>
        <w:t xml:space="preserve">. </w:t>
      </w:r>
      <w:r>
        <w:rPr>
          <w:color w:val="000000"/>
          <w:szCs w:val="22"/>
        </w:rPr>
        <w:t>Oslo</w:t>
      </w:r>
      <w:r w:rsidR="00236FB9">
        <w:rPr>
          <w:color w:val="000000"/>
          <w:szCs w:val="22"/>
        </w:rPr>
        <w:t xml:space="preserve">: Arbeidsforskningsinstituttet, </w:t>
      </w:r>
      <w:r w:rsidR="00236FB9">
        <w:t xml:space="preserve">Andre </w:t>
      </w:r>
      <w:r w:rsidR="00236FB9">
        <w:rPr>
          <w:rFonts w:cstheme="minorHAnsi"/>
          <w:szCs w:val="22"/>
        </w:rPr>
        <w:t>FoU-artikler 2007.</w:t>
      </w:r>
      <w:r>
        <w:rPr>
          <w:color w:val="000000"/>
          <w:szCs w:val="22"/>
        </w:rPr>
        <w:br/>
      </w:r>
      <w:hyperlink r:id="rId236" w:history="1">
        <w:r w:rsidRPr="00170639">
          <w:rPr>
            <w:rStyle w:val="Hyperlink"/>
            <w:szCs w:val="22"/>
          </w:rPr>
          <w:t>http://www.hioa.no/Om-HiOA/Senter-for-velferds-og-arbeidslivsforskning/AFI/Publikasjoner-AFI/Capacity-Building-for-Employers-Organization-on-Productivity-and-Competitiveness</w:t>
        </w:r>
      </w:hyperlink>
      <w:r>
        <w:rPr>
          <w:color w:val="000000"/>
          <w:szCs w:val="22"/>
        </w:rPr>
        <w:t xml:space="preserve"> </w:t>
      </w:r>
    </w:p>
    <w:p w:rsidR="00D133B6" w:rsidRDefault="00D133B6" w:rsidP="00D133B6">
      <w:pPr>
        <w:pStyle w:val="Litteratur"/>
        <w:ind w:left="360" w:hanging="360"/>
        <w:rPr>
          <w:color w:val="000000"/>
          <w:szCs w:val="22"/>
        </w:rPr>
      </w:pPr>
    </w:p>
    <w:p w:rsidR="00D133B6" w:rsidRDefault="00D133B6" w:rsidP="00D133B6">
      <w:pPr>
        <w:pStyle w:val="Litteratur"/>
        <w:ind w:left="360" w:hanging="360"/>
        <w:rPr>
          <w:color w:val="000000"/>
          <w:szCs w:val="22"/>
          <w:lang w:val="da-DK"/>
        </w:rPr>
      </w:pPr>
      <w:r>
        <w:rPr>
          <w:rStyle w:val="Strong"/>
          <w:b w:val="0"/>
          <w:lang w:val="en-US"/>
        </w:rPr>
        <w:t>Salomon, R., Løvdal, H. &amp; Osmundsen, E., M. (2007): “</w:t>
      </w:r>
      <w:r>
        <w:rPr>
          <w:rStyle w:val="Strong"/>
          <w:b w:val="0"/>
          <w:i/>
          <w:lang w:val="en-US"/>
        </w:rPr>
        <w:t xml:space="preserve">Workers’ Education Programme on Social Dialogue - Social Dialoge and Youth Employment”. </w:t>
      </w:r>
      <w:r>
        <w:rPr>
          <w:color w:val="000000"/>
          <w:szCs w:val="22"/>
        </w:rPr>
        <w:t>Oslo</w:t>
      </w:r>
      <w:r w:rsidR="00236FB9">
        <w:rPr>
          <w:color w:val="000000"/>
          <w:szCs w:val="22"/>
        </w:rPr>
        <w:t xml:space="preserve">: Arbeidsforskningsinstituttet, </w:t>
      </w:r>
      <w:r w:rsidR="00236FB9">
        <w:t xml:space="preserve">Andre </w:t>
      </w:r>
      <w:r w:rsidR="00236FB9">
        <w:rPr>
          <w:rFonts w:cstheme="minorHAnsi"/>
          <w:szCs w:val="22"/>
        </w:rPr>
        <w:t>FoU-artikler 2007.</w:t>
      </w:r>
      <w:r>
        <w:rPr>
          <w:color w:val="000000"/>
          <w:szCs w:val="22"/>
        </w:rPr>
        <w:br/>
      </w:r>
      <w:hyperlink r:id="rId237" w:history="1">
        <w:r w:rsidRPr="00170639">
          <w:rPr>
            <w:rStyle w:val="Hyperlink"/>
            <w:szCs w:val="22"/>
          </w:rPr>
          <w:t>http://www.hioa.no/Om-HiOA/Senter-for-velferds-og-arbeidslivsforskning/AFI/Publikasjoner-AFI/Workers-Education-Programme-on-Social-Dialogue-Social-Dialoge-and-Youth-Employment</w:t>
        </w:r>
      </w:hyperlink>
      <w:r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br/>
      </w:r>
    </w:p>
    <w:p w:rsidR="00D133B6" w:rsidRDefault="00D133B6" w:rsidP="00D133B6">
      <w:pPr>
        <w:pStyle w:val="Litteratur"/>
        <w:ind w:left="360" w:hanging="360"/>
        <w:rPr>
          <w:color w:val="000000"/>
          <w:szCs w:val="22"/>
        </w:rPr>
      </w:pPr>
    </w:p>
    <w:p w:rsidR="00D133B6" w:rsidRPr="00D133B6" w:rsidRDefault="00D133B6" w:rsidP="00D133B6">
      <w:pPr>
        <w:pStyle w:val="Litteratur"/>
        <w:ind w:left="360" w:hanging="360"/>
        <w:rPr>
          <w:color w:val="000000"/>
          <w:szCs w:val="22"/>
        </w:rPr>
      </w:pPr>
      <w:r>
        <w:rPr>
          <w:color w:val="000000"/>
        </w:rPr>
        <w:t xml:space="preserve">Steen, Jørgen Emaus &amp; </w:t>
      </w:r>
      <w:r w:rsidRPr="00236FB9">
        <w:rPr>
          <w:color w:val="000000"/>
        </w:rPr>
        <w:t>Steen, Arild H.</w:t>
      </w:r>
      <w:r>
        <w:rPr>
          <w:color w:val="000000"/>
        </w:rPr>
        <w:t xml:space="preserve"> (2007): </w:t>
      </w:r>
      <w:r>
        <w:rPr>
          <w:i/>
          <w:color w:val="000000"/>
        </w:rPr>
        <w:t>E</w:t>
      </w: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TOC \o "1-2" \h \z \u </w:instrText>
      </w:r>
      <w:r>
        <w:rPr>
          <w:i/>
          <w:color w:val="000000"/>
        </w:rPr>
        <w:fldChar w:fldCharType="end"/>
      </w:r>
      <w:r>
        <w:rPr>
          <w:i/>
          <w:color w:val="000000"/>
        </w:rPr>
        <w:t>valuering av Kolslinjen</w:t>
      </w:r>
      <w:r>
        <w:rPr>
          <w:color w:val="000000"/>
        </w:rPr>
        <w:t xml:space="preserve">. </w:t>
      </w:r>
      <w:r w:rsidRPr="00D133B6">
        <w:rPr>
          <w:color w:val="000000"/>
          <w:szCs w:val="22"/>
        </w:rPr>
        <w:t>Osl</w:t>
      </w:r>
      <w:r w:rsidR="00236FB9">
        <w:rPr>
          <w:color w:val="000000"/>
          <w:szCs w:val="22"/>
        </w:rPr>
        <w:t xml:space="preserve">o: Arbeidsforskningsinstituttet, </w:t>
      </w:r>
      <w:r w:rsidR="00236FB9">
        <w:t xml:space="preserve">Andre </w:t>
      </w:r>
      <w:r w:rsidR="00236FB9">
        <w:rPr>
          <w:rFonts w:cstheme="minorHAnsi"/>
          <w:szCs w:val="22"/>
        </w:rPr>
        <w:t>FoU-artikler 2007.</w:t>
      </w:r>
      <w:r w:rsidRPr="00D133B6">
        <w:rPr>
          <w:color w:val="000000"/>
          <w:szCs w:val="22"/>
        </w:rPr>
        <w:br/>
      </w:r>
      <w:hyperlink r:id="rId238" w:history="1">
        <w:r w:rsidRPr="00170639">
          <w:rPr>
            <w:rStyle w:val="Hyperlink"/>
            <w:szCs w:val="22"/>
          </w:rPr>
          <w:t>http://www.hioa.no/Om-HiOA/Senter-for-velferds-og-arbeidslivsforskning/AFI/Publikasjoner-AFI/Evaluering-av-Kolslinjen</w:t>
        </w:r>
      </w:hyperlink>
      <w:r>
        <w:rPr>
          <w:color w:val="000000"/>
          <w:szCs w:val="22"/>
        </w:rPr>
        <w:t xml:space="preserve"> </w:t>
      </w:r>
    </w:p>
    <w:p w:rsidR="00D133B6" w:rsidRPr="00D133B6" w:rsidRDefault="00D133B6" w:rsidP="00D133B6">
      <w:pPr>
        <w:pStyle w:val="Litteratur"/>
        <w:ind w:left="360" w:hanging="360"/>
        <w:rPr>
          <w:color w:val="000000"/>
          <w:szCs w:val="22"/>
        </w:rPr>
      </w:pPr>
    </w:p>
    <w:p w:rsidR="00D133B6" w:rsidRDefault="00D133B6" w:rsidP="00D133B6">
      <w:pPr>
        <w:pStyle w:val="publikasjonsliste"/>
        <w:ind w:left="360" w:hanging="360"/>
      </w:pPr>
      <w:r>
        <w:t>Aas, I.H. Monrad (2007): The organizational challenge for health care: from telemedicine and e-health.</w:t>
      </w:r>
      <w:r w:rsidR="00236FB9">
        <w:t xml:space="preserve"> Oslo: Work Research Institute, </w:t>
      </w:r>
      <w:r w:rsidR="00236FB9" w:rsidRPr="00AD4D01">
        <w:rPr>
          <w:lang w:val="en-US"/>
        </w:rPr>
        <w:t xml:space="preserve">Andre </w:t>
      </w:r>
      <w:r w:rsidR="00236FB9" w:rsidRPr="00AD4D01">
        <w:rPr>
          <w:rFonts w:asciiTheme="minorHAnsi" w:hAnsiTheme="minorHAnsi" w:cstheme="minorHAnsi"/>
          <w:szCs w:val="22"/>
          <w:lang w:val="en-US"/>
        </w:rPr>
        <w:t>FoU-artikler 2007.</w:t>
      </w:r>
      <w:r>
        <w:br/>
      </w:r>
      <w:hyperlink r:id="rId239" w:history="1">
        <w:r w:rsidRPr="00170639">
          <w:rPr>
            <w:rStyle w:val="Hyperlink"/>
          </w:rPr>
          <w:t>http://www.hioa.no/Om-HiOA/Senter-for-velferds-og-arbeidslivsforskning/AFI/Publikasjoner-AFI/The-organizational-challenge-for-health-care</w:t>
        </w:r>
      </w:hyperlink>
      <w:r>
        <w:t xml:space="preserve"> </w:t>
      </w:r>
    </w:p>
    <w:p w:rsidR="00D133B6" w:rsidRPr="00CD257F" w:rsidRDefault="00D133B6" w:rsidP="00D133B6">
      <w:pPr>
        <w:ind w:left="480" w:hanging="480"/>
        <w:rPr>
          <w:lang w:val="en-US"/>
        </w:rPr>
      </w:pPr>
    </w:p>
    <w:p w:rsidR="00D133B6" w:rsidRDefault="00D133B6" w:rsidP="00D133B6">
      <w:pPr>
        <w:ind w:left="480" w:hanging="480"/>
        <w:rPr>
          <w:sz w:val="24"/>
          <w:szCs w:val="24"/>
        </w:rPr>
      </w:pPr>
      <w:r>
        <w:t xml:space="preserve">Hilsen, A.I. &amp; Strand, B.E. (red.) (2006): </w:t>
      </w:r>
      <w:r>
        <w:rPr>
          <w:i/>
        </w:rPr>
        <w:t>Fortellinger om å få det til: rapport fra Livsfaseprosjektet i privat sektor, et prosjekt under Nasjonalt krafttak for seniorpolitikk i arbeidslivet</w:t>
      </w:r>
      <w:r>
        <w:t>. Oslo</w:t>
      </w:r>
      <w:r w:rsidR="00415F6F">
        <w:t xml:space="preserve">: Arbeidsforskningsinstituttet, Andre </w:t>
      </w:r>
      <w:r w:rsidR="00415F6F">
        <w:rPr>
          <w:rFonts w:cstheme="minorHAnsi"/>
        </w:rPr>
        <w:t>FoU-resultater 2006.</w:t>
      </w:r>
      <w:r>
        <w:br/>
      </w:r>
      <w:hyperlink r:id="rId240" w:history="1">
        <w:r w:rsidRPr="00170639">
          <w:rPr>
            <w:rStyle w:val="Hyperlink"/>
            <w:sz w:val="24"/>
            <w:szCs w:val="24"/>
          </w:rPr>
          <w:t>http://www.hioa.no/Om-HiOA/Senter-for-velferds-og-arbeidslivsforskning/AFI/Publikasjoner-AFI/Fortellinger-om-aa-faa-det-til</w:t>
        </w:r>
      </w:hyperlink>
      <w:r>
        <w:rPr>
          <w:sz w:val="24"/>
          <w:szCs w:val="24"/>
        </w:rPr>
        <w:t xml:space="preserve"> </w:t>
      </w:r>
    </w:p>
    <w:p w:rsidR="00D133B6" w:rsidRDefault="00D133B6" w:rsidP="00D133B6">
      <w:pPr>
        <w:ind w:left="480" w:hanging="480"/>
      </w:pPr>
    </w:p>
    <w:p w:rsidR="00D133B6" w:rsidRDefault="00D133B6" w:rsidP="00D133B6">
      <w:pPr>
        <w:rPr>
          <w:sz w:val="24"/>
          <w:szCs w:val="24"/>
        </w:rPr>
      </w:pPr>
      <w:r>
        <w:t xml:space="preserve">Schafft, A. &amp; Frøyland, K. (2006): </w:t>
      </w:r>
      <w:r>
        <w:rPr>
          <w:i/>
        </w:rPr>
        <w:t>Veien til yrkeslivet for personer under legemiddelassistert  rehabilitering: evaluering av MARY-prosjektet</w:t>
      </w:r>
      <w:r>
        <w:t>. Oslo: Arbeidsforskn</w:t>
      </w:r>
      <w:r w:rsidR="00415F6F">
        <w:t xml:space="preserve">ingsinstituttet, Andre </w:t>
      </w:r>
      <w:r w:rsidR="00415F6F">
        <w:rPr>
          <w:rFonts w:cstheme="minorHAnsi"/>
        </w:rPr>
        <w:t>FoU-resultater 2006.</w:t>
      </w:r>
      <w:r>
        <w:br/>
      </w:r>
      <w:hyperlink r:id="rId241" w:history="1">
        <w:r w:rsidRPr="00170639">
          <w:rPr>
            <w:rStyle w:val="Hyperlink"/>
          </w:rPr>
          <w:t>http://www.hioa.no/Om-HiOA/Senter-for-velferds-og-arbeidslivsforskning/AFI/Publikasjoner-AFI/Veien-til-yrkeslivet-for-personer-under-legemiddelassistert-rehabilitering</w:t>
        </w:r>
      </w:hyperlink>
      <w:r>
        <w:t xml:space="preserve"> </w:t>
      </w:r>
      <w:r>
        <w:br/>
      </w:r>
    </w:p>
    <w:p w:rsidR="00D133B6" w:rsidRDefault="00D133B6" w:rsidP="00D133B6">
      <w:pPr>
        <w:tabs>
          <w:tab w:val="right" w:pos="9072"/>
        </w:tabs>
        <w:spacing w:after="40"/>
        <w:ind w:left="480" w:hanging="480"/>
      </w:pPr>
      <w:r>
        <w:t xml:space="preserve">Schafft, A. &amp; Spjelkavik, Ø. (2006): </w:t>
      </w:r>
      <w:r>
        <w:rPr>
          <w:i/>
        </w:rPr>
        <w:t>Arbeid og psykisk helse: underveisevaluering av Vilje Viser Vei, Storbysatsingen</w:t>
      </w:r>
      <w:r>
        <w:rPr>
          <w:rFonts w:ascii="Garamond" w:hAnsi="Garamond"/>
        </w:rPr>
        <w:t xml:space="preserve">. </w:t>
      </w:r>
      <w:r>
        <w:t>Oslo: Arbeidsforskning</w:t>
      </w:r>
      <w:r w:rsidR="00415F6F">
        <w:t xml:space="preserve">sinstituttet, Andre </w:t>
      </w:r>
      <w:r w:rsidR="00415F6F">
        <w:rPr>
          <w:rFonts w:cstheme="minorHAnsi"/>
        </w:rPr>
        <w:t>FoU-resultater 2006.</w:t>
      </w:r>
      <w:r>
        <w:br/>
      </w:r>
      <w:hyperlink r:id="rId242" w:history="1">
        <w:r w:rsidRPr="00170639">
          <w:rPr>
            <w:rStyle w:val="Hyperlink"/>
          </w:rPr>
          <w:t>http://www.hioa.no/Om-HiOA/Senter-for-velferds-og-arbeidslivsforskning/AFI/Publikasjoner-AFI/Arbeid-og-psykisk-helse</w:t>
        </w:r>
      </w:hyperlink>
      <w:r>
        <w:t xml:space="preserve"> </w:t>
      </w:r>
    </w:p>
    <w:p w:rsidR="00D133B6" w:rsidRPr="00D133B6" w:rsidRDefault="00D133B6" w:rsidP="00D133B6">
      <w:pPr>
        <w:pStyle w:val="publikasjonsliste"/>
        <w:ind w:left="360" w:hanging="360"/>
        <w:rPr>
          <w:lang w:val="nb-NO"/>
        </w:rPr>
      </w:pPr>
    </w:p>
    <w:p w:rsidR="00D133B6" w:rsidRPr="00CD257F" w:rsidRDefault="00D133B6" w:rsidP="00D133B6">
      <w:pPr>
        <w:pStyle w:val="publikasjonsliste"/>
        <w:ind w:left="480" w:hanging="480"/>
        <w:rPr>
          <w:color w:val="000000"/>
          <w:szCs w:val="22"/>
          <w:lang w:val="en-US"/>
        </w:rPr>
      </w:pPr>
      <w:r>
        <w:t xml:space="preserve">Uhrig, B., Evans, M.J., Meijer, K. (eds) (2005): </w:t>
      </w:r>
      <w:r>
        <w:rPr>
          <w:i/>
        </w:rPr>
        <w:t>Achievements, results and proposals from the transnational partnership Strategies for inclusion - co-ordinated approaches for quality employment: handbook 3</w:t>
      </w:r>
      <w:r>
        <w:t xml:space="preserve">. </w:t>
      </w:r>
      <w:r w:rsidRPr="00CD257F">
        <w:rPr>
          <w:lang w:val="en-US"/>
        </w:rPr>
        <w:t xml:space="preserve">Oslo: Work Research Institute, 2005. </w:t>
      </w:r>
      <w:r w:rsidR="00415F6F" w:rsidRPr="00AD4D01">
        <w:rPr>
          <w:rFonts w:asciiTheme="minorHAnsi" w:hAnsiTheme="minorHAnsi" w:cstheme="minorHAnsi"/>
          <w:szCs w:val="22"/>
          <w:lang w:val="en-US"/>
        </w:rPr>
        <w:t>FoU-</w:t>
      </w:r>
      <w:r w:rsidR="00415F6F">
        <w:rPr>
          <w:rFonts w:cstheme="minorHAnsi"/>
        </w:rPr>
        <w:t>resultater</w:t>
      </w:r>
      <w:r w:rsidR="00415F6F" w:rsidRPr="00AD4D01">
        <w:rPr>
          <w:rFonts w:asciiTheme="minorHAnsi" w:hAnsiTheme="minorHAnsi" w:cstheme="minorHAnsi"/>
          <w:szCs w:val="22"/>
          <w:lang w:val="en-US"/>
        </w:rPr>
        <w:t xml:space="preserve"> 2005.</w:t>
      </w:r>
      <w:r w:rsidRPr="00CD257F">
        <w:rPr>
          <w:noProof/>
          <w:szCs w:val="22"/>
          <w:lang w:val="en-US"/>
        </w:rPr>
        <w:br/>
      </w:r>
      <w:hyperlink r:id="rId243" w:history="1">
        <w:r w:rsidRPr="00CD257F">
          <w:rPr>
            <w:rStyle w:val="Hyperlink"/>
            <w:szCs w:val="22"/>
            <w:lang w:val="en-US"/>
          </w:rPr>
          <w:t>http://www.hioa.no/Om-HiOA/Senter-for-velferds-og-arbeidslivsforskning/AFI/Publikasjoner-AFI/Achievements-results-and-proposals-from-the-transnational-partnership-Strategies-for-Inclusion-co-ordinated-approaches-for-quality-employment</w:t>
        </w:r>
      </w:hyperlink>
      <w:r w:rsidRPr="00CD257F">
        <w:rPr>
          <w:color w:val="000000"/>
          <w:szCs w:val="22"/>
          <w:lang w:val="en-US"/>
        </w:rPr>
        <w:t xml:space="preserve"> </w:t>
      </w:r>
    </w:p>
    <w:p w:rsidR="00D133B6" w:rsidRDefault="00D133B6" w:rsidP="00D133B6">
      <w:pPr>
        <w:pStyle w:val="publikasjonsliste"/>
        <w:ind w:left="360" w:hanging="360"/>
        <w:rPr>
          <w:lang w:val="nb-NO"/>
        </w:rPr>
      </w:pPr>
      <w:r w:rsidRPr="00C21136">
        <w:rPr>
          <w:lang w:val="nb-NO"/>
        </w:rPr>
        <w:br/>
      </w:r>
      <w:r>
        <w:rPr>
          <w:lang w:val="nb-NO"/>
        </w:rPr>
        <w:t xml:space="preserve">Hilsen, A. I. og Suseg, H. (2004): </w:t>
      </w:r>
      <w:r>
        <w:rPr>
          <w:i/>
          <w:lang w:val="nb-NO"/>
        </w:rPr>
        <w:t>Ungdom, motivasjon og muligheter i industribedrifter</w:t>
      </w:r>
      <w:r>
        <w:rPr>
          <w:lang w:val="nb-NO"/>
        </w:rPr>
        <w:t xml:space="preserve">. Oslo: Arbeidsforskningsinstituttet. </w:t>
      </w:r>
      <w:r w:rsidR="00415F6F">
        <w:rPr>
          <w:rFonts w:asciiTheme="minorHAnsi" w:hAnsiTheme="minorHAnsi" w:cstheme="minorHAnsi"/>
          <w:szCs w:val="22"/>
          <w:lang w:val="nb-NO"/>
        </w:rPr>
        <w:t>FoU-</w:t>
      </w:r>
      <w:r w:rsidR="00415F6F" w:rsidRPr="00AD4D01">
        <w:rPr>
          <w:rFonts w:cstheme="minorHAnsi"/>
          <w:lang w:val="nb-NO"/>
        </w:rPr>
        <w:t>resultater</w:t>
      </w:r>
      <w:r w:rsidR="00415F6F">
        <w:rPr>
          <w:rFonts w:asciiTheme="minorHAnsi" w:hAnsiTheme="minorHAnsi" w:cstheme="minorHAnsi"/>
          <w:szCs w:val="22"/>
          <w:lang w:val="nb-NO"/>
        </w:rPr>
        <w:t xml:space="preserve"> 2004.</w:t>
      </w:r>
      <w:r>
        <w:rPr>
          <w:lang w:val="nb-NO"/>
        </w:rPr>
        <w:br/>
      </w:r>
      <w:hyperlink r:id="rId244" w:history="1">
        <w:r w:rsidRPr="00170639">
          <w:rPr>
            <w:rStyle w:val="Hyperlink"/>
            <w:lang w:val="nb-NO"/>
          </w:rPr>
          <w:t>http://www.hioa.no/Om-HiOA/Senter-for-velferds-og-arbeidslivsforskning/AFI/Publikasjoner-AFI/Ungdom-motivasjon-og-muligheter-i-industribedrifter</w:t>
        </w:r>
      </w:hyperlink>
      <w:r>
        <w:rPr>
          <w:lang w:val="nb-NO"/>
        </w:rPr>
        <w:t xml:space="preserve"> </w:t>
      </w:r>
    </w:p>
    <w:p w:rsidR="00D133B6" w:rsidRPr="00D133B6" w:rsidRDefault="00D133B6" w:rsidP="00D133B6">
      <w:pPr>
        <w:pStyle w:val="publikasjonsliste"/>
        <w:ind w:left="360" w:hanging="360"/>
        <w:rPr>
          <w:sz w:val="20"/>
          <w:szCs w:val="20"/>
          <w:lang w:val="nb-NO"/>
        </w:rPr>
      </w:pPr>
      <w:r>
        <w:rPr>
          <w:lang w:val="nb-NO"/>
        </w:rPr>
        <w:t xml:space="preserve">Hilsen, A.I., Holstad, K., Hanssen, K.S. (2003): </w:t>
      </w:r>
      <w:r>
        <w:rPr>
          <w:i/>
          <w:lang w:val="nb-NO"/>
        </w:rPr>
        <w:t>Bedre trygghet i kollektivtransporten</w:t>
      </w:r>
      <w:r>
        <w:rPr>
          <w:lang w:val="nb-NO"/>
        </w:rPr>
        <w:t xml:space="preserve">. </w:t>
      </w:r>
      <w:r w:rsidRPr="00D133B6">
        <w:rPr>
          <w:lang w:val="nb-NO"/>
        </w:rPr>
        <w:t xml:space="preserve">Oslo: Arbeidsforskningsinstituttet. </w:t>
      </w:r>
      <w:r w:rsidR="00415F6F">
        <w:rPr>
          <w:rFonts w:asciiTheme="minorHAnsi" w:hAnsiTheme="minorHAnsi" w:cstheme="minorHAnsi"/>
          <w:szCs w:val="22"/>
          <w:lang w:val="nb-NO"/>
        </w:rPr>
        <w:t>FoU-</w:t>
      </w:r>
      <w:r w:rsidR="00415F6F" w:rsidRPr="00AD4D01">
        <w:rPr>
          <w:rFonts w:cstheme="minorHAnsi"/>
          <w:lang w:val="nb-NO"/>
        </w:rPr>
        <w:t>resultater</w:t>
      </w:r>
      <w:r w:rsidR="00415F6F">
        <w:rPr>
          <w:rFonts w:asciiTheme="minorHAnsi" w:hAnsiTheme="minorHAnsi" w:cstheme="minorHAnsi"/>
          <w:szCs w:val="22"/>
          <w:lang w:val="nb-NO"/>
        </w:rPr>
        <w:t xml:space="preserve"> 2003.</w:t>
      </w:r>
      <w:r>
        <w:rPr>
          <w:noProof/>
          <w:szCs w:val="22"/>
          <w:lang w:val="nb-NO"/>
        </w:rPr>
        <w:br/>
      </w:r>
      <w:hyperlink r:id="rId245" w:history="1">
        <w:r w:rsidRPr="00170639">
          <w:rPr>
            <w:rStyle w:val="Hyperlink"/>
            <w:sz w:val="20"/>
            <w:szCs w:val="20"/>
            <w:lang w:val="nb-NO"/>
          </w:rPr>
          <w:t>http://www.hioa.no/Om-HiOA/Senter-for-velferds-og-arbeidslivsforskning/AFI/Publikasjoner-AFI/Bedre-trygghet-i-kollektivtransporten</w:t>
        </w:r>
      </w:hyperlink>
      <w:r>
        <w:rPr>
          <w:sz w:val="20"/>
          <w:szCs w:val="20"/>
          <w:lang w:val="nb-NO"/>
        </w:rPr>
        <w:t xml:space="preserve"> </w:t>
      </w:r>
    </w:p>
    <w:p w:rsidR="00D133B6" w:rsidRPr="00D133B6" w:rsidRDefault="00D133B6" w:rsidP="00D133B6">
      <w:pPr>
        <w:pStyle w:val="publikasjonsliste"/>
        <w:ind w:left="360" w:hanging="360"/>
        <w:rPr>
          <w:szCs w:val="22"/>
          <w:lang w:val="nb-NO"/>
        </w:rPr>
      </w:pPr>
      <w:r>
        <w:rPr>
          <w:color w:val="000000"/>
          <w:szCs w:val="22"/>
        </w:rPr>
        <w:t>Uhrig, B., Evans, M.J.</w:t>
      </w:r>
      <w:r>
        <w:rPr>
          <w:b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 xml:space="preserve">(eds) (2003): </w:t>
      </w:r>
      <w:r>
        <w:rPr>
          <w:bCs/>
          <w:i/>
          <w:color w:val="000000"/>
          <w:szCs w:val="22"/>
        </w:rPr>
        <w:t>Strategies for Inclusion - co-ordinated approaches for quality employment</w:t>
      </w:r>
      <w:r>
        <w:rPr>
          <w:i/>
          <w:color w:val="000000"/>
          <w:szCs w:val="22"/>
        </w:rPr>
        <w:t xml:space="preserve">  - Phase I. Handbook of good practice</w:t>
      </w:r>
      <w:r>
        <w:rPr>
          <w:color w:val="000000"/>
          <w:szCs w:val="22"/>
        </w:rPr>
        <w:t xml:space="preserve">. </w:t>
      </w:r>
      <w:r w:rsidRPr="00D133B6">
        <w:rPr>
          <w:color w:val="000000"/>
          <w:szCs w:val="22"/>
          <w:lang w:val="nb-NO"/>
        </w:rPr>
        <w:t>Oslo, Hønefoss: Arbeidsforskningsinstituttet and Eikli as - grafisk.</w:t>
      </w:r>
      <w:r w:rsidR="00415F6F">
        <w:rPr>
          <w:color w:val="000000"/>
          <w:szCs w:val="22"/>
          <w:lang w:val="nb-NO"/>
        </w:rPr>
        <w:t xml:space="preserve"> </w:t>
      </w:r>
      <w:r w:rsidR="00415F6F">
        <w:rPr>
          <w:rFonts w:asciiTheme="minorHAnsi" w:hAnsiTheme="minorHAnsi" w:cstheme="minorHAnsi"/>
          <w:szCs w:val="22"/>
          <w:lang w:val="nb-NO"/>
        </w:rPr>
        <w:t>FoU-</w:t>
      </w:r>
      <w:r w:rsidR="00415F6F" w:rsidRPr="00415F6F">
        <w:rPr>
          <w:rFonts w:cstheme="minorHAnsi"/>
          <w:lang w:val="nb-NO"/>
        </w:rPr>
        <w:t>resultater</w:t>
      </w:r>
      <w:r w:rsidR="00415F6F">
        <w:rPr>
          <w:rFonts w:asciiTheme="minorHAnsi" w:hAnsiTheme="minorHAnsi" w:cstheme="minorHAnsi"/>
          <w:szCs w:val="22"/>
          <w:lang w:val="nb-NO"/>
        </w:rPr>
        <w:t xml:space="preserve"> 2003.</w:t>
      </w:r>
      <w:r w:rsidRPr="00D133B6">
        <w:rPr>
          <w:color w:val="000000"/>
          <w:szCs w:val="22"/>
          <w:lang w:val="nb-NO"/>
        </w:rPr>
        <w:br/>
      </w:r>
      <w:hyperlink r:id="rId246" w:history="1">
        <w:r w:rsidRPr="00170639">
          <w:rPr>
            <w:rStyle w:val="Hyperlink"/>
            <w:szCs w:val="22"/>
            <w:lang w:val="nb-NO"/>
          </w:rPr>
          <w:t>http://www.hioa.no/Om-HiOA/Senter-for-velferds-og-arbeidslivsforskning/AFI/Publikasjoner-AFI/Strategies-for-inclusion-co-ordinated-approaches-for-quality-employment</w:t>
        </w:r>
      </w:hyperlink>
      <w:r>
        <w:rPr>
          <w:szCs w:val="22"/>
          <w:lang w:val="nb-NO"/>
        </w:rPr>
        <w:t xml:space="preserve"> </w:t>
      </w:r>
    </w:p>
    <w:p w:rsidR="00D133B6" w:rsidRDefault="00D133B6" w:rsidP="00D133B6">
      <w:pPr>
        <w:pStyle w:val="publikasjonsliste"/>
        <w:ind w:left="360" w:hanging="360"/>
        <w:rPr>
          <w:color w:val="000000"/>
          <w:szCs w:val="22"/>
        </w:rPr>
      </w:pPr>
      <w:r>
        <w:t xml:space="preserve">Schafft, A. (2002): </w:t>
      </w:r>
      <w:r>
        <w:rPr>
          <w:bCs/>
          <w:color w:val="000000"/>
          <w:szCs w:val="22"/>
        </w:rPr>
        <w:t>New start for ex-offenders in the open labour market: e</w:t>
      </w:r>
      <w:r>
        <w:rPr>
          <w:color w:val="000000"/>
          <w:szCs w:val="22"/>
        </w:rPr>
        <w:t xml:space="preserve">xperiences from a Norwegian pilot project. Oslo: Work Research Institute. </w:t>
      </w:r>
      <w:r w:rsidR="00415F6F" w:rsidRPr="00AD4D01">
        <w:rPr>
          <w:rFonts w:asciiTheme="minorHAnsi" w:hAnsiTheme="minorHAnsi" w:cstheme="minorHAnsi"/>
          <w:szCs w:val="22"/>
          <w:lang w:val="en-US"/>
        </w:rPr>
        <w:t>FoU-</w:t>
      </w:r>
      <w:r w:rsidR="00415F6F" w:rsidRPr="00AD4D01">
        <w:rPr>
          <w:rFonts w:cstheme="minorHAnsi"/>
          <w:lang w:val="en-US"/>
        </w:rPr>
        <w:t>resultater</w:t>
      </w:r>
      <w:r w:rsidR="00415F6F" w:rsidRPr="00AD4D01">
        <w:rPr>
          <w:rFonts w:asciiTheme="minorHAnsi" w:hAnsiTheme="minorHAnsi" w:cstheme="minorHAnsi"/>
          <w:szCs w:val="22"/>
          <w:lang w:val="en-US"/>
        </w:rPr>
        <w:t xml:space="preserve"> 2002.</w:t>
      </w:r>
      <w:r>
        <w:rPr>
          <w:color w:val="000000"/>
          <w:szCs w:val="22"/>
        </w:rPr>
        <w:br/>
      </w:r>
      <w:hyperlink r:id="rId247" w:history="1">
        <w:r w:rsidRPr="00170639">
          <w:rPr>
            <w:rStyle w:val="Hyperlink"/>
            <w:szCs w:val="22"/>
          </w:rPr>
          <w:t>http://www.hioa.no/Om-HiOA/Senter-for-velferds-og-arbeidslivsforskning/AFI/Publikasjoner-AFI/New-start-for-ex-offenders-in-the-open-labour-market3</w:t>
        </w:r>
      </w:hyperlink>
      <w:r>
        <w:rPr>
          <w:color w:val="000000"/>
          <w:szCs w:val="22"/>
        </w:rPr>
        <w:t xml:space="preserve"> </w:t>
      </w:r>
    </w:p>
    <w:p w:rsidR="0011398F" w:rsidRDefault="0011398F" w:rsidP="0011398F">
      <w:pPr>
        <w:pStyle w:val="publikasjonsliste"/>
        <w:ind w:left="360" w:hanging="360"/>
        <w:rPr>
          <w:lang w:val="nb-NO"/>
        </w:rPr>
      </w:pPr>
      <w:r>
        <w:rPr>
          <w:lang w:val="nb-NO"/>
        </w:rPr>
        <w:t xml:space="preserve">Heen, H., Johansen, G.M., Sørhaug, T. (1998): </w:t>
      </w:r>
      <w:r>
        <w:rPr>
          <w:i/>
          <w:lang w:val="nb-NO"/>
        </w:rPr>
        <w:t>NORAD - en lærende organisasjon?: rapport fra et prosjekt om institusjonell læring i NORAD</w:t>
      </w:r>
      <w:r>
        <w:rPr>
          <w:lang w:val="nb-NO"/>
        </w:rPr>
        <w:t xml:space="preserve">. Oslo: Arbeidsforskningsinstituttet. </w:t>
      </w:r>
      <w:r w:rsidR="00415F6F">
        <w:rPr>
          <w:rFonts w:asciiTheme="minorHAnsi" w:hAnsiTheme="minorHAnsi" w:cstheme="minorHAnsi"/>
          <w:szCs w:val="22"/>
          <w:lang w:val="nb-NO"/>
        </w:rPr>
        <w:t>FoU-</w:t>
      </w:r>
      <w:r w:rsidR="00415F6F" w:rsidRPr="00415F6F">
        <w:rPr>
          <w:rFonts w:cstheme="minorHAnsi"/>
          <w:lang w:val="nb-NO"/>
        </w:rPr>
        <w:t>resultater</w:t>
      </w:r>
      <w:r w:rsidR="00415F6F">
        <w:rPr>
          <w:rFonts w:asciiTheme="minorHAnsi" w:hAnsiTheme="minorHAnsi" w:cstheme="minorHAnsi"/>
          <w:szCs w:val="22"/>
          <w:lang w:val="nb-NO"/>
        </w:rPr>
        <w:t xml:space="preserve"> 1998.</w:t>
      </w:r>
      <w:r>
        <w:rPr>
          <w:lang w:val="nb-NO"/>
        </w:rPr>
        <w:br/>
      </w:r>
      <w:hyperlink r:id="rId248" w:history="1">
        <w:r w:rsidRPr="00170639">
          <w:rPr>
            <w:rStyle w:val="Hyperlink"/>
            <w:lang w:val="nb-NO"/>
          </w:rPr>
          <w:t>http://www.hioa.no/Om-HiOA/Senter-for-velferds-og-arbeidslivsforskning/AFI/Publikasjoner-AFI/NORAD-en-laerende-organisasjon</w:t>
        </w:r>
      </w:hyperlink>
      <w:r>
        <w:rPr>
          <w:lang w:val="nb-NO"/>
        </w:rPr>
        <w:t xml:space="preserve"> </w:t>
      </w:r>
    </w:p>
    <w:p w:rsidR="00D133B6" w:rsidRPr="0011398F" w:rsidRDefault="00D133B6" w:rsidP="00D133B6">
      <w:pPr>
        <w:pStyle w:val="publikasjonsliste"/>
        <w:ind w:left="360" w:hanging="360"/>
        <w:rPr>
          <w:szCs w:val="22"/>
          <w:lang w:val="nb-NO"/>
        </w:rPr>
      </w:pPr>
    </w:p>
    <w:p w:rsidR="00D133B6" w:rsidRPr="0011398F" w:rsidRDefault="00D133B6" w:rsidP="00D133B6">
      <w:pPr>
        <w:pStyle w:val="publikasjonsliste"/>
        <w:ind w:left="480" w:hanging="480"/>
        <w:rPr>
          <w:noProof/>
          <w:szCs w:val="22"/>
          <w:lang w:val="nb-NO"/>
        </w:rPr>
      </w:pPr>
    </w:p>
    <w:p w:rsidR="002F0AA8" w:rsidRPr="0011398F" w:rsidRDefault="002F0AA8" w:rsidP="002F0AA8">
      <w:pPr>
        <w:pStyle w:val="publikasjonsliste"/>
        <w:ind w:left="960" w:hanging="960"/>
        <w:rPr>
          <w:lang w:val="nb-NO"/>
        </w:rPr>
      </w:pPr>
    </w:p>
    <w:p w:rsidR="00D133B6" w:rsidRPr="00AD4D01" w:rsidRDefault="00D133B6" w:rsidP="00490882">
      <w:pPr>
        <w:pStyle w:val="publikasjonsliste"/>
        <w:ind w:left="960" w:hanging="960"/>
        <w:rPr>
          <w:lang w:val="nb-NO"/>
        </w:rPr>
      </w:pPr>
    </w:p>
    <w:sectPr w:rsidR="00D133B6" w:rsidRPr="00AD4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7E"/>
    <w:rsid w:val="000153C7"/>
    <w:rsid w:val="00026F2D"/>
    <w:rsid w:val="0007141A"/>
    <w:rsid w:val="000E67B8"/>
    <w:rsid w:val="00100829"/>
    <w:rsid w:val="001121E8"/>
    <w:rsid w:val="0011398F"/>
    <w:rsid w:val="00155280"/>
    <w:rsid w:val="00214A9F"/>
    <w:rsid w:val="00236FB9"/>
    <w:rsid w:val="00274FBA"/>
    <w:rsid w:val="002C4FDB"/>
    <w:rsid w:val="002D68D8"/>
    <w:rsid w:val="002F0AA8"/>
    <w:rsid w:val="00302EAF"/>
    <w:rsid w:val="00415F6F"/>
    <w:rsid w:val="00490882"/>
    <w:rsid w:val="00491587"/>
    <w:rsid w:val="0050353B"/>
    <w:rsid w:val="005A1BC5"/>
    <w:rsid w:val="005E212E"/>
    <w:rsid w:val="0069019C"/>
    <w:rsid w:val="006F2BAD"/>
    <w:rsid w:val="007227C6"/>
    <w:rsid w:val="00823A17"/>
    <w:rsid w:val="00835C25"/>
    <w:rsid w:val="00961A42"/>
    <w:rsid w:val="00AD4D01"/>
    <w:rsid w:val="00B41BCA"/>
    <w:rsid w:val="00B82DFC"/>
    <w:rsid w:val="00BA67CC"/>
    <w:rsid w:val="00BF3EC0"/>
    <w:rsid w:val="00C1248D"/>
    <w:rsid w:val="00C15A2D"/>
    <w:rsid w:val="00C21136"/>
    <w:rsid w:val="00C73BA8"/>
    <w:rsid w:val="00CD257F"/>
    <w:rsid w:val="00CE6829"/>
    <w:rsid w:val="00D0467B"/>
    <w:rsid w:val="00D1197E"/>
    <w:rsid w:val="00D133B6"/>
    <w:rsid w:val="00D97D6D"/>
    <w:rsid w:val="00DF79A2"/>
    <w:rsid w:val="00E83F22"/>
    <w:rsid w:val="00EA613B"/>
    <w:rsid w:val="00EF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19DE5-DD6D-4145-9BA0-2FE38AF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97E"/>
  </w:style>
  <w:style w:type="paragraph" w:styleId="Heading2">
    <w:name w:val="heading 2"/>
    <w:basedOn w:val="Normal"/>
    <w:next w:val="Normal"/>
    <w:link w:val="Heading2Char"/>
    <w:qFormat/>
    <w:rsid w:val="00D1197E"/>
    <w:pPr>
      <w:keepNext/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1"/>
    </w:pPr>
    <w:rPr>
      <w:rFonts w:ascii="Arial" w:eastAsia="Times New Roman" w:hAnsi="Arial" w:cs="Times New Roman"/>
      <w:sz w:val="28"/>
      <w:szCs w:val="20"/>
      <w:lang w:eastAsia="nb-N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kasjonsliste">
    <w:name w:val="publikasjonsliste"/>
    <w:basedOn w:val="Normal"/>
    <w:link w:val="publikasjonslisteTegn"/>
    <w:rsid w:val="00D1197E"/>
    <w:pPr>
      <w:keepLines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Times New Roman" w:eastAsia="Times New Roman" w:hAnsi="Times New Roman" w:cs="Times New Roman"/>
      <w:szCs w:val="16"/>
      <w:lang w:val="en-GB" w:eastAsia="nb-NO"/>
    </w:rPr>
  </w:style>
  <w:style w:type="character" w:customStyle="1" w:styleId="publikasjonslisteTegn">
    <w:name w:val="publikasjonsliste Tegn"/>
    <w:basedOn w:val="DefaultParagraphFont"/>
    <w:link w:val="publikasjonsliste"/>
    <w:rsid w:val="00D1197E"/>
    <w:rPr>
      <w:rFonts w:ascii="Times New Roman" w:eastAsia="Times New Roman" w:hAnsi="Times New Roman" w:cs="Times New Roman"/>
      <w:szCs w:val="16"/>
      <w:lang w:val="en-GB" w:eastAsia="nb-NO"/>
    </w:rPr>
  </w:style>
  <w:style w:type="character" w:customStyle="1" w:styleId="AFIresymeside">
    <w:name w:val="AFI resyme side"/>
    <w:basedOn w:val="DefaultParagraphFont"/>
    <w:uiPriority w:val="99"/>
    <w:rsid w:val="00D1197E"/>
    <w:rPr>
      <w:rFonts w:cs="Times New Roman"/>
      <w:i/>
      <w:iCs/>
    </w:rPr>
  </w:style>
  <w:style w:type="character" w:styleId="Hyperlink">
    <w:name w:val="Hyperlink"/>
    <w:basedOn w:val="DefaultParagraphFont"/>
    <w:rsid w:val="00D1197E"/>
    <w:rPr>
      <w:color w:val="0000FF"/>
      <w:u w:val="single"/>
    </w:rPr>
  </w:style>
  <w:style w:type="character" w:styleId="Emphasis">
    <w:name w:val="Emphasis"/>
    <w:basedOn w:val="DefaultParagraphFont"/>
    <w:qFormat/>
    <w:rsid w:val="00D1197E"/>
    <w:rPr>
      <w:i/>
      <w:iCs/>
    </w:rPr>
  </w:style>
  <w:style w:type="paragraph" w:customStyle="1" w:styleId="rapp-notliste">
    <w:name w:val="rapp-notliste"/>
    <w:basedOn w:val="Normal"/>
    <w:rsid w:val="00D1197E"/>
    <w:pPr>
      <w:overflowPunct w:val="0"/>
      <w:autoSpaceDE w:val="0"/>
      <w:autoSpaceDN w:val="0"/>
      <w:adjustRightInd w:val="0"/>
      <w:spacing w:line="240" w:lineRule="auto"/>
      <w:ind w:left="1276" w:hanging="1276"/>
      <w:jc w:val="both"/>
      <w:textAlignment w:val="baseline"/>
    </w:pPr>
    <w:rPr>
      <w:rFonts w:ascii="Times New Roman" w:eastAsia="Times New Roman" w:hAnsi="Times New Roman" w:cs="Times New Roman"/>
      <w:szCs w:val="20"/>
      <w:lang w:eastAsia="nb-NO"/>
    </w:rPr>
  </w:style>
  <w:style w:type="character" w:customStyle="1" w:styleId="Heading2Char">
    <w:name w:val="Heading 2 Char"/>
    <w:basedOn w:val="DefaultParagraphFont"/>
    <w:link w:val="Heading2"/>
    <w:rsid w:val="00D1197E"/>
    <w:rPr>
      <w:rFonts w:ascii="Arial" w:eastAsia="Times New Roman" w:hAnsi="Arial" w:cs="Times New Roman"/>
      <w:sz w:val="28"/>
      <w:szCs w:val="20"/>
      <w:lang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0E67B8"/>
    <w:rPr>
      <w:color w:val="954F72" w:themeColor="followedHyperlink"/>
      <w:u w:val="single"/>
    </w:rPr>
  </w:style>
  <w:style w:type="character" w:customStyle="1" w:styleId="stilarial105pt">
    <w:name w:val="stilarial105pt"/>
    <w:rsid w:val="002F0AA8"/>
    <w:rPr>
      <w:rFonts w:ascii="Times New Roman" w:hAnsi="Times New Roman" w:cs="Times New Roman" w:hint="default"/>
    </w:rPr>
  </w:style>
  <w:style w:type="character" w:customStyle="1" w:styleId="LitteraturTegn">
    <w:name w:val="Litteratur Tegn"/>
    <w:link w:val="Litteratur"/>
    <w:locked/>
    <w:rsid w:val="00D133B6"/>
    <w:rPr>
      <w:szCs w:val="24"/>
    </w:rPr>
  </w:style>
  <w:style w:type="paragraph" w:customStyle="1" w:styleId="Litteratur">
    <w:name w:val="Litteratur"/>
    <w:basedOn w:val="BodyTextIndent3"/>
    <w:link w:val="LitteraturTegn"/>
    <w:rsid w:val="00D133B6"/>
    <w:pPr>
      <w:tabs>
        <w:tab w:val="left" w:pos="0"/>
      </w:tabs>
      <w:spacing w:after="0" w:line="240" w:lineRule="auto"/>
      <w:ind w:left="0"/>
    </w:pPr>
    <w:rPr>
      <w:sz w:val="22"/>
      <w:szCs w:val="24"/>
    </w:rPr>
  </w:style>
  <w:style w:type="character" w:styleId="Strong">
    <w:name w:val="Strong"/>
    <w:basedOn w:val="DefaultParagraphFont"/>
    <w:qFormat/>
    <w:rsid w:val="00D133B6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133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133B6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0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hioa.no/Om-HiOA/Senter-for-velferds-og-arbeidslivsforskning/AFI/Publikasjoner-AFI/LINK" TargetMode="External"/><Relationship Id="rId21" Type="http://schemas.openxmlformats.org/officeDocument/2006/relationships/hyperlink" Target="http://www.hioa.no/Om-HiOA/Senter-for-velferds-og-arbeidslivsforskning/AFI/Publikasjoner-AFI/Inkludering-av-ungdom-i-skole-eller-arbeid-2" TargetMode="External"/><Relationship Id="rId42" Type="http://schemas.openxmlformats.org/officeDocument/2006/relationships/hyperlink" Target="http://www.hioa.no/Om-HiOA/Senter-for-velferds-og-arbeidslivsforskning/AFI/Publikasjoner-AFI/Modellutproeving-av-psykologer-i-kommunehelsetjenesten" TargetMode="External"/><Relationship Id="rId63" Type="http://schemas.openxmlformats.org/officeDocument/2006/relationships/hyperlink" Target="http://www.hioa.no/Om-HiOA/Senter-for-velferds-og-arbeidslivsforskning/AFI/Publikasjoner-AFI/Arbeidsgiverlos-lederstoette-i-arbeidet-med-psykiske-helse-paa-arbeidsplassen" TargetMode="External"/><Relationship Id="rId84" Type="http://schemas.openxmlformats.org/officeDocument/2006/relationships/hyperlink" Target="http://www.hioa.no/Om-HiOA/Senter-for-velferds-og-arbeidslivsforskning/AFI/Publikasjoner-AFI/Nye-muligheter-for-jobb-med-tidsubestemt-loennstilskudd" TargetMode="External"/><Relationship Id="rId138" Type="http://schemas.openxmlformats.org/officeDocument/2006/relationships/hyperlink" Target="http://www.hioa.no/Om-HiOA/Senter-for-velferds-og-arbeidslivsforskning/AFI/Publikasjoner-AFI/En-ny-mulighet-brukernes-opplevelse-av-Kvalifiseringsprogrammet-i-NAV" TargetMode="External"/><Relationship Id="rId159" Type="http://schemas.openxmlformats.org/officeDocument/2006/relationships/hyperlink" Target="http://www.hioa.no/Om-HiOA/Senter-for-velferds-og-arbeidslivsforskning/AFI/Publikasjoner-AFI/Fokus-paa-nye-muligheter" TargetMode="External"/><Relationship Id="rId170" Type="http://schemas.openxmlformats.org/officeDocument/2006/relationships/hyperlink" Target="http://www.hioa.no/Om-HiOA/Senter-for-velferds-og-arbeidslivsforskning/AFI/Publikasjoner-AFI/Et-raad-for-framtiden" TargetMode="External"/><Relationship Id="rId191" Type="http://schemas.openxmlformats.org/officeDocument/2006/relationships/hyperlink" Target="http://www.hioa.no/Om-HiOA/Senter-for-velferds-og-arbeidslivsforskning/AFI/Publikasjoner-AFI/Evaluering-av-Forsoeket-Arbeidsavklaringspenger-AAP-som-loennstilskudd2" TargetMode="External"/><Relationship Id="rId205" Type="http://schemas.openxmlformats.org/officeDocument/2006/relationships/hyperlink" Target="http://www.hioa.no/Om-HiOA/Senter-for-velferds-og-arbeidslivsforskning/AFI/Publikasjoner-AFI/Conflict-prevention-and-Management" TargetMode="External"/><Relationship Id="rId226" Type="http://schemas.openxmlformats.org/officeDocument/2006/relationships/hyperlink" Target="http://www.hioa.no/Om-HiOA/Senter-for-velferds-og-arbeidslivsforskning/AFI/Publikasjoner-AFI/Norsk-arbeidsliv-2009" TargetMode="External"/><Relationship Id="rId247" Type="http://schemas.openxmlformats.org/officeDocument/2006/relationships/hyperlink" Target="http://www.hioa.no/Om-HiOA/Senter-for-velferds-og-arbeidslivsforskning/AFI/Publikasjoner-AFI/New-start-for-ex-offenders-in-the-open-labour-market3" TargetMode="External"/><Relationship Id="rId107" Type="http://schemas.openxmlformats.org/officeDocument/2006/relationships/hyperlink" Target="http://www.hioa.no/Om-HiOA/Senter-for-velferds-og-arbeidslivsforskning/AFI/Publikasjoner-AFI/Paa-vei-ut" TargetMode="External"/><Relationship Id="rId11" Type="http://schemas.openxmlformats.org/officeDocument/2006/relationships/hyperlink" Target="http://www.hioa.no/Om-HiOA/Senter-for-velferds-og-arbeidslivsforskning/AFI/Publikasjoner-AFI/Arbeidsgiveres-inkluderingsevne" TargetMode="External"/><Relationship Id="rId32" Type="http://schemas.openxmlformats.org/officeDocument/2006/relationships/hyperlink" Target="http://www.hioa.no/Om-HiOA/Senter-for-velferds-og-arbeidslivsforskning/AFI/Publikasjoner-AFI/Journalistisk-kvalitet-hvilken-rolle-spiller-arbeidsmiljoeet-i-redaksjonen" TargetMode="External"/><Relationship Id="rId53" Type="http://schemas.openxmlformats.org/officeDocument/2006/relationships/hyperlink" Target="http://www.hioa.no/Om-HiOA/Senter-for-velferds-og-arbeidslivsforskning/AFI/Publikasjoner-AFI/Ungdom-i-Ny-sjanse" TargetMode="External"/><Relationship Id="rId74" Type="http://schemas.openxmlformats.org/officeDocument/2006/relationships/hyperlink" Target="http://www.hioa.no/Om-HiOA/Senter-for-velferds-og-arbeidslivsforskning/AFI/Publikasjoner-AFI/Kompetanse-opplaering-og-mangfold" TargetMode="External"/><Relationship Id="rId128" Type="http://schemas.openxmlformats.org/officeDocument/2006/relationships/hyperlink" Target="http://www.hioa.no/Om-HiOA/Senter-for-velferds-og-arbeidslivsforskning/AFI/Publikasjoner-AFI/Funksjonshemmede-og-arbeid" TargetMode="External"/><Relationship Id="rId149" Type="http://schemas.openxmlformats.org/officeDocument/2006/relationships/hyperlink" Target="http://www.hioa.no/Om-HiOA/Senter-for-velferds-og-arbeidslivsforskning/AFI/Publikasjoner-AFI/Faktaundersoekelse-om-rekruttering-av-kvinner-til-ledelse-i-domstolene" TargetMode="External"/><Relationship Id="rId5" Type="http://schemas.openxmlformats.org/officeDocument/2006/relationships/hyperlink" Target="http://www.hioa.no/Om-HiOA/Senter-for-velferds-og-arbeidslivsforskning/AFI/Publikasjoner-AFI/Arbeidsmiljoe-og-omstilling" TargetMode="External"/><Relationship Id="rId95" Type="http://schemas.openxmlformats.org/officeDocument/2006/relationships/hyperlink" Target="http://www.hioa.no/Om-HiOA/Senter-for-velferds-og-arbeidslivsforskning/AFI/Publikasjoner-AFI/Munnkurv-og-varsling" TargetMode="External"/><Relationship Id="rId160" Type="http://schemas.openxmlformats.org/officeDocument/2006/relationships/hyperlink" Target="http://www.hioa.no/Om-HiOA/Senter-for-velferds-og-arbeidslivsforskning/AFI/Publikasjoner-AFI/Evaluering-av-sentralforvaltningens-trainee-program-for-hoeyt-utdannede-personer-med-funksjonsnedsettelse" TargetMode="External"/><Relationship Id="rId181" Type="http://schemas.openxmlformats.org/officeDocument/2006/relationships/hyperlink" Target="http://www.hioa.no/Om-HiOA/Senter-for-velferds-og-arbeidslivsforskning/AFI/Publikasjoner-AFI/Funksjonshemmet-i-arbeidslivet-fortsatt-usynlig" TargetMode="External"/><Relationship Id="rId216" Type="http://schemas.openxmlformats.org/officeDocument/2006/relationships/hyperlink" Target="http://www.hioa.no/Om-HiOA/Senter-for-velferds-og-arbeidslivsforskning/AFI/Publikasjoner-AFI/Spraakopplaering-i-bedrift" TargetMode="External"/><Relationship Id="rId237" Type="http://schemas.openxmlformats.org/officeDocument/2006/relationships/hyperlink" Target="http://www.hioa.no/Om-HiOA/Senter-for-velferds-og-arbeidslivsforskning/AFI/Publikasjoner-AFI/Workers-Education-Programme-on-Social-Dialogue-Social-Dialoge-and-Youth-Employment" TargetMode="External"/><Relationship Id="rId22" Type="http://schemas.openxmlformats.org/officeDocument/2006/relationships/hyperlink" Target="http://www.hioa.no/Om-HiOA/Senter-for-velferds-og-arbeidslivsforskning/AFI/Publikasjoner-AFI/Unntak-fra-arbeidstidsbestemmelsene-med-fokus-paa-arbeidstakere-i-saerlig-uavhengig-stilling" TargetMode="External"/><Relationship Id="rId43" Type="http://schemas.openxmlformats.org/officeDocument/2006/relationships/hyperlink" Target="http://www.hioa.no/Om-HiOA/Senter-for-velferds-og-arbeidslivsforskning/AFI/Publikasjoner-AFI/Individuell-oppfoelging-av-unge-i-ferd-med-aa-havne-utenfor-skole-og-arbeid" TargetMode="External"/><Relationship Id="rId64" Type="http://schemas.openxmlformats.org/officeDocument/2006/relationships/hyperlink" Target="http://www.hioa.no/Om-HiOA/Senter-for-velferds-og-arbeidslivsforskning/AFI/Publikasjoner-AFI/Arbeid-helse-og-engasjement-blant-ansatte-i-Den-norske-kirke" TargetMode="External"/><Relationship Id="rId118" Type="http://schemas.openxmlformats.org/officeDocument/2006/relationships/hyperlink" Target="http://www.hioa.no/Om-HiOA/Senter-for-velferds-og-arbeidslivsforskning/AFI/Publikasjoner-AFI/Arbeidsrettede-tiltak-for-unge-med-funksjonsnedsettelser" TargetMode="External"/><Relationship Id="rId139" Type="http://schemas.openxmlformats.org/officeDocument/2006/relationships/hyperlink" Target="http://www.hioa.no/Om-HiOA/Senter-for-velferds-og-arbeidslivsforskning/AFI/Publikasjoner-AFI/Arbeidslivet-og-personer-med-ervervet-doevblindhet" TargetMode="External"/><Relationship Id="rId85" Type="http://schemas.openxmlformats.org/officeDocument/2006/relationships/hyperlink" Target="http://www.hioa.no/Om-HiOA/Senter-for-velferds-og-arbeidslivsforskning/AFI/Publikasjoner-AFI/Organisasjonskultur-og-mennesker-i-fusjonsprosesser" TargetMode="External"/><Relationship Id="rId150" Type="http://schemas.openxmlformats.org/officeDocument/2006/relationships/hyperlink" Target="http://www.hioa.no/Om-HiOA/Senter-for-velferds-og-arbeidslivsforskning/AFI/Publikasjoner-AFI/Undersoekelse-blant-paaroerende-til-mennesker-med-psykiske-lidelser-i-Oslo" TargetMode="External"/><Relationship Id="rId171" Type="http://schemas.openxmlformats.org/officeDocument/2006/relationships/hyperlink" Target="http://www.hioa.no/Om-HiOA/Senter-for-velferds-og-arbeidslivsforskning/AFI/Publikasjoner-AFI/Kunnskapsstatus-for-programmet-FARVE-forsoeksmidler-arbeid-og-velferd" TargetMode="External"/><Relationship Id="rId192" Type="http://schemas.openxmlformats.org/officeDocument/2006/relationships/hyperlink" Target="http://www.hioa.no/Om-HiOA/Senter-for-velferds-og-arbeidslivsforskning/AFI/Publikasjoner-AFI/Hvordan-skape-et-rettssikkert-lavterskeltilbud" TargetMode="External"/><Relationship Id="rId206" Type="http://schemas.openxmlformats.org/officeDocument/2006/relationships/hyperlink" Target="http://www.hioa.no/Om-HiOA/Senter-for-velferds-og-arbeidslivsforskning/AFI/Publikasjoner-AFI/Samarbeid-om-redusert-sykefravaer-i-prosessindustrien" TargetMode="External"/><Relationship Id="rId227" Type="http://schemas.openxmlformats.org/officeDocument/2006/relationships/hyperlink" Target="http://www.hioa.no/Om-HiOA/Senter-for-velferds-og-arbeidslivsforskning/AFI/Publikasjoner-AFI/Prosjekt-Ny-tilrettelagt-turnus-for-renholdere-paa-Feiring-klinikken" TargetMode="External"/><Relationship Id="rId248" Type="http://schemas.openxmlformats.org/officeDocument/2006/relationships/hyperlink" Target="http://www.hioa.no/Om-HiOA/Senter-for-velferds-og-arbeidslivsforskning/AFI/Publikasjoner-AFI/NORAD-en-laerende-organisasjon" TargetMode="External"/><Relationship Id="rId12" Type="http://schemas.openxmlformats.org/officeDocument/2006/relationships/hyperlink" Target="http://www.hioa.no/Om-HiOA/Senter-for-velferds-og-arbeidslivsforskning/AFI/Publikasjoner-AFI/Hva-laererne-ikke-kan" TargetMode="External"/><Relationship Id="rId17" Type="http://schemas.openxmlformats.org/officeDocument/2006/relationships/hyperlink" Target="http://www.hioa.no/Om-HiOA/Senter-for-velferds-og-arbeidslivsforskning/AFI/Publikasjoner-AFI/Prinsipper-og-praksis" TargetMode="External"/><Relationship Id="rId33" Type="http://schemas.openxmlformats.org/officeDocument/2006/relationships/hyperlink" Target="http://www.hioa.no/Om-HiOA/Senter-for-velferds-og-arbeidslivsforskning/AFI/Publikasjoner-AFI/NAV-reformen-2014" TargetMode="External"/><Relationship Id="rId38" Type="http://schemas.openxmlformats.org/officeDocument/2006/relationships/hyperlink" Target="http://www.hioa.no/Om-HiOA/Senter-for-velferds-og-arbeidslivsforskning/AFI/Publikasjoner-AFI/Historie-et-guttefag" TargetMode="External"/><Relationship Id="rId59" Type="http://schemas.openxmlformats.org/officeDocument/2006/relationships/hyperlink" Target="http://www.hioa.no/Om-HiOA/Senter-for-velferds-og-arbeidslivsforskning/AFI/Publikasjoner-AFI/Foelgeevaluering-av-Langtidsfrisk-arbeidet-ved-SI-Kongsvinger" TargetMode="External"/><Relationship Id="rId103" Type="http://schemas.openxmlformats.org/officeDocument/2006/relationships/hyperlink" Target="http://www.hioa.no/Om-HiOA/Senter-for-velferds-og-arbeidslivsforskning/AFI/Publikasjoner-AFI/Kommuner-og-laerere-Farlige-forbindelser2" TargetMode="External"/><Relationship Id="rId108" Type="http://schemas.openxmlformats.org/officeDocument/2006/relationships/hyperlink" Target="http://www.hioa.no/Om-HiOA/Senter-for-velferds-og-arbeidslivsforskning/AFI/Publikasjoner-AFI/Refleksjon-handling-og-mestring" TargetMode="External"/><Relationship Id="rId124" Type="http://schemas.openxmlformats.org/officeDocument/2006/relationships/hyperlink" Target="http://www.hioa.no/Om-HiOA/Senter-for-velferds-og-arbeidslivsforskning/AFI/Publikasjoner-AFI/Helse-og-arbeidsaksen-i-et-komparativt-perspektiv" TargetMode="External"/><Relationship Id="rId129" Type="http://schemas.openxmlformats.org/officeDocument/2006/relationships/hyperlink" Target="http://www.hioa.no/Om-HiOA/Senter-for-velferds-og-arbeidslivsforskning/AFI/Publikasjoner-AFI/Faste-grep-om-helsa-i-hektiske-kontor" TargetMode="External"/><Relationship Id="rId54" Type="http://schemas.openxmlformats.org/officeDocument/2006/relationships/hyperlink" Target="http://www.hioa.no/Om-HiOA/Senter-for-velferds-og-arbeidslivsforskning/AFI/Publikasjoner-AFI/Evaluering-av-forsoek-med-fagutvikling-av-sosiale-tjenester-i-utvalgte-NAV-kontor" TargetMode="External"/><Relationship Id="rId70" Type="http://schemas.openxmlformats.org/officeDocument/2006/relationships/hyperlink" Target="http://www.hioa.no/Om-HiOA/Senter-for-velferds-og-arbeidslivsforskning/AFI/Publikasjoner-AFI/Samarbeidsraadet-for-tros-og-livssynssamfunn-som-dialogorganisasjon" TargetMode="External"/><Relationship Id="rId75" Type="http://schemas.openxmlformats.org/officeDocument/2006/relationships/hyperlink" Target="http://www.hioa.no/Om-HiOA/Senter-for-velferds-og-arbeidslivsforskning/AFI/Publikasjoner-AFI/Ny-evaluering-av-Tiltakssatsingen-for-sosialhjelpsmottakere" TargetMode="External"/><Relationship Id="rId91" Type="http://schemas.openxmlformats.org/officeDocument/2006/relationships/hyperlink" Target="http://www.hioa.no/Om-HiOA/Senter-for-velferds-og-arbeidslivsforskning/AFI/Publikasjoner-AFI/Paa-vei-mot-en-ny-region" TargetMode="External"/><Relationship Id="rId96" Type="http://schemas.openxmlformats.org/officeDocument/2006/relationships/hyperlink" Target="http://www.hioa.no/Om-HiOA/Senter-for-velferds-og-arbeidslivsforskning/AFI/Publikasjoner-AFI/Evaluering-av-AKAN" TargetMode="External"/><Relationship Id="rId140" Type="http://schemas.openxmlformats.org/officeDocument/2006/relationships/hyperlink" Target="http://www.hioa.no/Om-HiOA/Senter-for-velferds-og-arbeidslivsforskning/AFI/Publikasjoner-AFI/Hensiktsmessig-oppgavedeling" TargetMode="External"/><Relationship Id="rId145" Type="http://schemas.openxmlformats.org/officeDocument/2006/relationships/hyperlink" Target="http://www.hioa.no/Om-HiOA/Senter-for-velferds-og-arbeidslivsforskning/AFI/Publikasjoner-AFI/Evaluering-av-3-3-turnus-i-Harstad-kommune" TargetMode="External"/><Relationship Id="rId161" Type="http://schemas.openxmlformats.org/officeDocument/2006/relationships/hyperlink" Target="http://www.hioa.no/Om-HiOA/Senter-for-velferds-og-arbeidslivsforskning/AFI/Publikasjoner-AFI/Medvirkningsbasert-organisasjonsutvikling" TargetMode="External"/><Relationship Id="rId166" Type="http://schemas.openxmlformats.org/officeDocument/2006/relationships/hyperlink" Target="http://www.hioa.no/Om-HiOA/Senter-for-velferds-og-arbeidslivsforskning/AFI/Publikasjoner-AFI/Den-revitaliserte-arbeidslinja-en-linje-eller-to" TargetMode="External"/><Relationship Id="rId182" Type="http://schemas.openxmlformats.org/officeDocument/2006/relationships/hyperlink" Target="http://www.hioa.no/Om-HiOA/Senter-for-velferds-og-arbeidslivsforskning/AFI/Publikasjoner-AFI/Skandinavisk-faglitteratur-om-arbeidsliv-og-psykisk-helse" TargetMode="External"/><Relationship Id="rId187" Type="http://schemas.openxmlformats.org/officeDocument/2006/relationships/hyperlink" Target="http://www.hioa.no/Om-HiOA/Senter-for-velferds-og-arbeidslivsforskning/AFI/Publikasjoner-AFI/Omstillinger-og-sluttvederlag-i-staten" TargetMode="External"/><Relationship Id="rId217" Type="http://schemas.openxmlformats.org/officeDocument/2006/relationships/hyperlink" Target="http://www.hioa.no/Om-HiOA/Senter-for-velferds-og-arbeidslivsforskning/AFI/Publikasjoner-AFI/Kolslinjen-800-89-33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hioa.no/Om-HiOA/Senter-for-velferds-og-arbeidslivsforskning/AFI/Publikasjoner-AFI/Sosialt-arbeid-og-oppfoelging-av-utsatt-ungdom-i-NAV" TargetMode="External"/><Relationship Id="rId212" Type="http://schemas.openxmlformats.org/officeDocument/2006/relationships/hyperlink" Target="http://www.hioa.no/Om-HiOA/Senter-for-velferds-og-arbeidslivsforskning/AFI/Publikasjoner-AFI/Norsk-arbeidsliv-2012" TargetMode="External"/><Relationship Id="rId233" Type="http://schemas.openxmlformats.org/officeDocument/2006/relationships/hyperlink" Target="http://www.hioa.no/Om-HiOA/Senter-for-velferds-og-arbeidslivsforskning/AFI/Publikasjoner-AFI/Hva-kan-vi-laere-av-gode-eksempler-paa-seniorpolitikk" TargetMode="External"/><Relationship Id="rId238" Type="http://schemas.openxmlformats.org/officeDocument/2006/relationships/hyperlink" Target="http://www.hioa.no/Om-HiOA/Senter-for-velferds-og-arbeidslivsforskning/AFI/Publikasjoner-AFI/Evaluering-av-Kolslinjen" TargetMode="External"/><Relationship Id="rId23" Type="http://schemas.openxmlformats.org/officeDocument/2006/relationships/hyperlink" Target="http://www.hioa.no/Om-HiOA/Senter-for-velferds-og-arbeidslivsforskning/AFI/Publikasjoner-AFI/Mangfoldsledelse" TargetMode="External"/><Relationship Id="rId28" Type="http://schemas.openxmlformats.org/officeDocument/2006/relationships/hyperlink" Target="http://www.hioa.no/Om-HiOA/Senter-for-velferds-og-arbeidslivsforskning/AFI/Publikasjoner-AFI/Et-lag-rundt-laereren" TargetMode="External"/><Relationship Id="rId49" Type="http://schemas.openxmlformats.org/officeDocument/2006/relationships/hyperlink" Target="http://www.hioa.no/Om-HiOA/Senter-for-velferds-og-arbeidslivsforskning/AFI/Publikasjoner-AFI/Faerre-paa-vei-ut" TargetMode="External"/><Relationship Id="rId114" Type="http://schemas.openxmlformats.org/officeDocument/2006/relationships/hyperlink" Target="http://www.hioa.no/Om-HiOA/Senter-for-velferds-og-arbeidslivsforskning/AFI/Publikasjoner-AFI/SAK-i-Innlandet" TargetMode="External"/><Relationship Id="rId119" Type="http://schemas.openxmlformats.org/officeDocument/2006/relationships/hyperlink" Target="http://www.hioa.no/Om-HiOA/Senter-for-velferds-og-arbeidslivsforskning/AFI/Publikasjoner-AFI/Ekstra-fridager-til-seniorer" TargetMode="External"/><Relationship Id="rId44" Type="http://schemas.openxmlformats.org/officeDocument/2006/relationships/hyperlink" Target="http://www.hioa.no/Om-HiOA/Senter-for-velferds-og-arbeidslivsforskning/AFI/Publikasjoner-AFI/Barrierer-mot-arbeid" TargetMode="External"/><Relationship Id="rId60" Type="http://schemas.openxmlformats.org/officeDocument/2006/relationships/hyperlink" Target="http://www.hioa.no/Om-HiOA/Senter-for-velferds-og-arbeidslivsforskning/AFI/Publikasjoner-AFI/Noedvendig-differensiering-eller-overlappende-tiltak" TargetMode="External"/><Relationship Id="rId65" Type="http://schemas.openxmlformats.org/officeDocument/2006/relationships/hyperlink" Target="http://www.hioa.no/Om-HiOA/Senter-for-velferds-og-arbeidslivsforskning/AFI/Publikasjoner-AFI/LEAN-i-solnedgang" TargetMode="External"/><Relationship Id="rId81" Type="http://schemas.openxmlformats.org/officeDocument/2006/relationships/hyperlink" Target="http://www.hioa.no/Om-HiOA/Senter-for-velferds-og-arbeidslivsforskning/AFI/Publikasjoner-AFI/Paa-seniorvis" TargetMode="External"/><Relationship Id="rId86" Type="http://schemas.openxmlformats.org/officeDocument/2006/relationships/hyperlink" Target="http://www.hioa.no/Om-HiOA/Senter-for-velferds-og-arbeidslivsforskning/AFI/Publikasjoner-AFI/For-at-ikke-pasientperspektivet-skal-bli-glemt" TargetMode="External"/><Relationship Id="rId130" Type="http://schemas.openxmlformats.org/officeDocument/2006/relationships/hyperlink" Target="http://www.hioa.no/Om-HiOA/Senter-for-velferds-og-arbeidslivsforskning/AFI/Publikasjoner-AFI/Ledelse-og-lederutdanning-i-kommunenes-helse-og-omsorgstjeneste" TargetMode="External"/><Relationship Id="rId135" Type="http://schemas.openxmlformats.org/officeDocument/2006/relationships/hyperlink" Target="http://www.hioa.no/Om-HiOA/Senter-for-velferds-og-arbeidslivsforskning/AFI/Publikasjoner-AFI/Naar-egeninnsats-er-viktig" TargetMode="External"/><Relationship Id="rId151" Type="http://schemas.openxmlformats.org/officeDocument/2006/relationships/hyperlink" Target="http://www.hioa.no/Om-HiOA/Senter-for-velferds-og-arbeidslivsforskning/AFI/Publikasjoner-AFI/Kjoenn-karriere-og-omsorgsansvar-blant-jurister" TargetMode="External"/><Relationship Id="rId156" Type="http://schemas.openxmlformats.org/officeDocument/2006/relationships/hyperlink" Target="http://www.hioa.no/Om-HiOA/Senter-for-velferds-og-arbeidslivsforskning/AFI/Publikasjoner-AFI/Arbeidsmiljoe-og-helse-i-renholdsbransjen" TargetMode="External"/><Relationship Id="rId177" Type="http://schemas.openxmlformats.org/officeDocument/2006/relationships/hyperlink" Target="http://www.hioa.no/Om-HiOA/Senter-for-velferds-og-arbeidslivsforskning/AFI/Publikasjoner-AFI/Jakten-paa-de-gode-modeller" TargetMode="External"/><Relationship Id="rId198" Type="http://schemas.openxmlformats.org/officeDocument/2006/relationships/hyperlink" Target="http://www.hioa.no/Om-HiOA/Senter-for-velferds-og-arbeidslivsforskning/AFI/Publikasjoner-AFI/En-organisasjon-i-utvikling" TargetMode="External"/><Relationship Id="rId172" Type="http://schemas.openxmlformats.org/officeDocument/2006/relationships/hyperlink" Target="http://www.hioa.no/Om-HiOA/Senter-for-velferds-og-arbeidslivsforskning/AFI/Publikasjoner-AFI/Programmet-FARVE-Forsoeksmidler-arbeid-og-velferd" TargetMode="External"/><Relationship Id="rId193" Type="http://schemas.openxmlformats.org/officeDocument/2006/relationships/hyperlink" Target="http://www.hioa.no/Om-HiOA/Senter-for-velferds-og-arbeidslivsforskning/AFI/Publikasjoner-AFI/Norsk-arbeidsliv-2015" TargetMode="External"/><Relationship Id="rId202" Type="http://schemas.openxmlformats.org/officeDocument/2006/relationships/hyperlink" Target="http://www.hioa.no/Om-HiOA/Senter-for-velferds-og-arbeidslivsforskning/AFI/Publikasjoner-AFI/En-kontrollert-framtid" TargetMode="External"/><Relationship Id="rId207" Type="http://schemas.openxmlformats.org/officeDocument/2006/relationships/hyperlink" Target="http://www.hioa.no/Om-HiOA/Senter-for-velferds-og-arbeidslivsforskning/AFI/Publikasjoner-AFI/Evaluation-report-on-the-NECA-NHO-collaboration-program-2003-2011" TargetMode="External"/><Relationship Id="rId223" Type="http://schemas.openxmlformats.org/officeDocument/2006/relationships/hyperlink" Target="http://www.hioa.no/Om-HiOA/Senter-for-velferds-og-arbeidslivsforskning/AFI/Publikasjoner-AFI/Livspuslespillet2" TargetMode="External"/><Relationship Id="rId228" Type="http://schemas.openxmlformats.org/officeDocument/2006/relationships/hyperlink" Target="http://www.hioa.no/Om-HiOA/Senter-for-velferds-og-arbeidslivsforskning/AFI/Publikasjoner-AFI/Paa-oppdrag" TargetMode="External"/><Relationship Id="rId244" Type="http://schemas.openxmlformats.org/officeDocument/2006/relationships/hyperlink" Target="http://www.hioa.no/Om-HiOA/Senter-for-velferds-og-arbeidslivsforskning/AFI/Publikasjoner-AFI/Ungdom-motivasjon-og-muligheter-i-industribedrifter" TargetMode="External"/><Relationship Id="rId249" Type="http://schemas.openxmlformats.org/officeDocument/2006/relationships/fontTable" Target="fontTable.xml"/><Relationship Id="rId13" Type="http://schemas.openxmlformats.org/officeDocument/2006/relationships/hyperlink" Target="http://www.hioa.no/Om-HiOA/Senter-for-velferds-og-arbeidslivsforskning/AFI/Publikasjoner-AFI/Jeg-forener" TargetMode="External"/><Relationship Id="rId18" Type="http://schemas.openxmlformats.org/officeDocument/2006/relationships/hyperlink" Target="http://www.hioa.no/Om-HiOA/Senter-for-velferds-og-arbeidslivsforskning/AFI/Publikasjoner-AFI/Famler-seg-fram-til-god-etteroppfoelging" TargetMode="External"/><Relationship Id="rId39" Type="http://schemas.openxmlformats.org/officeDocument/2006/relationships/hyperlink" Target="http://www.hioa.no/Om-HiOA/Senter-for-velferds-og-arbeidslivsforskning/AFI/Publikasjoner-AFI/Evaluering-av-prosjektet-Godt-nok-norsk" TargetMode="External"/><Relationship Id="rId109" Type="http://schemas.openxmlformats.org/officeDocument/2006/relationships/hyperlink" Target="http://www.hioa.no/Om-HiOA/Senter-for-velferds-og-arbeidslivsforskning/AFI/Publikasjoner-AFI/Kvalitet-i-skjermet-sektor" TargetMode="External"/><Relationship Id="rId34" Type="http://schemas.openxmlformats.org/officeDocument/2006/relationships/hyperlink" Target="http://www.hioa.no/Om-HiOA/Senter-for-velferds-og-arbeidslivsforskning/AFI/Publikasjoner-AFI/NAVs-formidlings-og-rekrutteringstjenester" TargetMode="External"/><Relationship Id="rId50" Type="http://schemas.openxmlformats.org/officeDocument/2006/relationships/hyperlink" Target="http://www.hioa.no/Om-HiOA/Senter-for-velferds-og-arbeidslivsforskning/AFI/Publikasjoner-AFI/Samliv-i-Forsvaret-2011" TargetMode="External"/><Relationship Id="rId55" Type="http://schemas.openxmlformats.org/officeDocument/2006/relationships/hyperlink" Target="http://www.hioa.no/Om-HiOA/Senter-for-velferds-og-arbeidslivsforskning/AFI/Publikasjoner-AFI/Evaluering-av-Telenor-Open-Mind-Integartion-Evaluation-of-Telenor-Open-Mind-Integration" TargetMode="External"/><Relationship Id="rId76" Type="http://schemas.openxmlformats.org/officeDocument/2006/relationships/hyperlink" Target="http://www.hioa.no/Om-HiOA/Senter-for-velferds-og-arbeidslivsforskning/AFI/Publikasjoner-AFI/Naertransportsjaafoerens-arbeidsdag" TargetMode="External"/><Relationship Id="rId97" Type="http://schemas.openxmlformats.org/officeDocument/2006/relationships/hyperlink" Target="http://www.hioa.no/Om-HiOA/Senter-for-velferds-og-arbeidslivsforskning/AFI/Publikasjoner-AFI/Redaktoerliv" TargetMode="External"/><Relationship Id="rId104" Type="http://schemas.openxmlformats.org/officeDocument/2006/relationships/hyperlink" Target="http://www.hioa.no/Om-HiOA/Senter-for-velferds-og-arbeidslivsforskning/AFI/Publikasjoner-AFI/Evaluering-av-de-statlige-arbeidssamvirketiltakene-og-de-kommunale-aktivitetstilbudene-for-yrkeshemmede" TargetMode="External"/><Relationship Id="rId120" Type="http://schemas.openxmlformats.org/officeDocument/2006/relationships/hyperlink" Target="http://www.hioa.no/Om-HiOA/Senter-for-velferds-og-arbeidslivsforskning/AFI/Publikasjoner-AFI/Evaluering-av-prosjektet-Yrkesmessig-rehabilitering-av-somaliere-i-khatbruker-miljoeer" TargetMode="External"/><Relationship Id="rId125" Type="http://schemas.openxmlformats.org/officeDocument/2006/relationships/hyperlink" Target="http://www.hioa.no/Om-HiOA/Senter-for-velferds-og-arbeidslivsforskning/AFI/Publikasjoner-AFI/Omstilling-og-utvikling-av-private-opptrenings-og-rehabiliteringsinstitusjoner" TargetMode="External"/><Relationship Id="rId141" Type="http://schemas.openxmlformats.org/officeDocument/2006/relationships/hyperlink" Target="http://www.hioa.no/Om-HiOA/Senter-for-velferds-og-arbeidslivsforskning/AFI/Publikasjoner-AFI/Laeringssamtalen-fra-ord-til-handling" TargetMode="External"/><Relationship Id="rId146" Type="http://schemas.openxmlformats.org/officeDocument/2006/relationships/hyperlink" Target="http://www.hioa.no/Om-HiOA/Senter-for-velferds-og-arbeidslivsforskning/AFI/Publikasjoner-AFI/Kartlegging-av-deltidsarbeid-i-Drammen-kommune" TargetMode="External"/><Relationship Id="rId167" Type="http://schemas.openxmlformats.org/officeDocument/2006/relationships/hyperlink" Target="http://www.hioa.no/Om-HiOA/Senter-for-velferds-og-arbeidslivsforskning/AFI/Publikasjoner-AFI/Omstilling-av-opptreningsinstitusjonene" TargetMode="External"/><Relationship Id="rId188" Type="http://schemas.openxmlformats.org/officeDocument/2006/relationships/hyperlink" Target="http://www.hioa.no/Om-HiOA/Senter-for-velferds-og-arbeidslivsforskning/AFI/Publikasjoner-AFI/Det-fleksible-arbeidslivet" TargetMode="External"/><Relationship Id="rId7" Type="http://schemas.openxmlformats.org/officeDocument/2006/relationships/hyperlink" Target="http://www.hioa.no/Om-HiOA/Senter-for-velferds-og-arbeidslivsforskning/AFI/Publikasjoner-AFI/Naar-unntaket-blir-en-del-av-regelen" TargetMode="External"/><Relationship Id="rId71" Type="http://schemas.openxmlformats.org/officeDocument/2006/relationships/hyperlink" Target="http://www.hioa.no/Om-HiOA/Senter-for-velferds-og-arbeidslivsforskning/AFI/Publikasjoner-AFI/Supported-Employment-i-Norden" TargetMode="External"/><Relationship Id="rId92" Type="http://schemas.openxmlformats.org/officeDocument/2006/relationships/hyperlink" Target="http://www.hioa.no/Om-HiOA/Senter-for-velferds-og-arbeidslivsforskning/AFI/Publikasjoner-AFI/Samliv-i-Forsvaret" TargetMode="External"/><Relationship Id="rId162" Type="http://schemas.openxmlformats.org/officeDocument/2006/relationships/hyperlink" Target="http://www.hioa.no/Om-HiOA/Senter-for-velferds-og-arbeidslivsforskning/AFI/Publikasjoner-AFI/Fjernledelse-i-Statens-vegvesen" TargetMode="External"/><Relationship Id="rId183" Type="http://schemas.openxmlformats.org/officeDocument/2006/relationships/hyperlink" Target="http://www.hioa.no/Om-HiOA/Senter-for-velferds-og-arbeidslivsforskning/AFI/Publikasjoner-AFI/Selvkvalifisering-i-arbeidslivet" TargetMode="External"/><Relationship Id="rId213" Type="http://schemas.openxmlformats.org/officeDocument/2006/relationships/hyperlink" Target="http://www.hioa.no/Om-HiOA/Senter-for-velferds-og-arbeidslivsforskning/AFI/Publikasjoner-AFI/Midtveisevaluering-av-prosjekt-for-universitetspedagogikk-ved-Universitetet-i-Stavanger" TargetMode="External"/><Relationship Id="rId218" Type="http://schemas.openxmlformats.org/officeDocument/2006/relationships/hyperlink" Target="http://www.hioa.no/Om-HiOA/Senter-for-velferds-og-arbeidslivsforskning/AFI/Publikasjoner-AFI/Underveisrapport-fra-prosjektet-Gravide-i-handelsnaeringen" TargetMode="External"/><Relationship Id="rId234" Type="http://schemas.openxmlformats.org/officeDocument/2006/relationships/hyperlink" Target="http://www.hioa.no/Om-HiOA/Senter-for-velferds-og-arbeidslivsforskning/AFI/Publikasjoner-AFI/Hjerte-hode-hender" TargetMode="External"/><Relationship Id="rId239" Type="http://schemas.openxmlformats.org/officeDocument/2006/relationships/hyperlink" Target="http://www.hioa.no/Om-HiOA/Senter-for-velferds-og-arbeidslivsforskning/AFI/Publikasjoner-AFI/The-organizational-challenge-for-health-care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hioa.no/Om-HiOA/Senter-for-velferds-og-arbeidslivsforskning/AFI/Publikasjoner-AFI/Rekruttering-av-personer-med-nedsatt-funksjonsevne-paa-ordinaer-maate" TargetMode="External"/><Relationship Id="rId250" Type="http://schemas.openxmlformats.org/officeDocument/2006/relationships/theme" Target="theme/theme1.xml"/><Relationship Id="rId24" Type="http://schemas.openxmlformats.org/officeDocument/2006/relationships/hyperlink" Target="http://www.hioa.no/Om-HiOA/Senter-for-velferds-og-arbeidslivsforskning/AFI/Publikasjoner-AFI/Frivillig-deltid-kun-et-spoersmaal-om-tid" TargetMode="External"/><Relationship Id="rId40" Type="http://schemas.openxmlformats.org/officeDocument/2006/relationships/hyperlink" Target="http://www.hioa.no/Om-HiOA/Senter-for-velferds-og-arbeidslivsforskning/AFI/Publikasjoner-AFI/AA-jobbe-med-arbeidsglede-hva-kan-virksomheter-faa-ut-av-det" TargetMode="External"/><Relationship Id="rId45" Type="http://schemas.openxmlformats.org/officeDocument/2006/relationships/hyperlink" Target="http://www.hioa.no/Om-HiOA/Senter-for-velferds-og-arbeidslivsforskning/AFI/Publikasjoner-AFI/Tilbakefoeringsgarantien-i-praksis" TargetMode="External"/><Relationship Id="rId66" Type="http://schemas.openxmlformats.org/officeDocument/2006/relationships/hyperlink" Target="http://www.hioa.no/Om-HiOA/Senter-for-velferds-og-arbeidslivsforskning/AFI/Publikasjoner-AFI/Er-du-her-saa-regner-jeg-med-deg" TargetMode="External"/><Relationship Id="rId87" Type="http://schemas.openxmlformats.org/officeDocument/2006/relationships/hyperlink" Target="http://www.hioa.no/Om-HiOA/Senter-for-velferds-og-arbeidslivsforskning/AFI/Publikasjoner-AFI/Mot-en-ny-infrastruktur-for-laering-og-kontroll" TargetMode="External"/><Relationship Id="rId110" Type="http://schemas.openxmlformats.org/officeDocument/2006/relationships/hyperlink" Target="http://www.hioa.no/Om-HiOA/Senter-for-velferds-og-arbeidslivsforskning/AFI/Publikasjoner-AFI/Regionale-sentre-for-likestilling-og-mangfold" TargetMode="External"/><Relationship Id="rId115" Type="http://schemas.openxmlformats.org/officeDocument/2006/relationships/hyperlink" Target="http://www.hioa.no/Om-HiOA/Senter-for-velferds-og-arbeidslivsforskning/AFI/Publikasjoner-AFI/Som-natt-og-dag" TargetMode="External"/><Relationship Id="rId131" Type="http://schemas.openxmlformats.org/officeDocument/2006/relationships/hyperlink" Target="http://www.hioa.no/Om-HiOA/Senter-for-velferds-og-arbeidslivsforskning/AFI/Publikasjoner-AFI/Deltid-kompetanse-og-inkludering-tilstand-og-muligheter" TargetMode="External"/><Relationship Id="rId136" Type="http://schemas.openxmlformats.org/officeDocument/2006/relationships/hyperlink" Target="http://www.hioa.no/Om-HiOA/Senter-for-velferds-og-arbeidslivsforskning/AFI/Publikasjoner-AFI/HiO-Arbeidsmiljoe-i-utvikling" TargetMode="External"/><Relationship Id="rId157" Type="http://schemas.openxmlformats.org/officeDocument/2006/relationships/hyperlink" Target="http://www.hioa.no/Om-HiOA/Senter-for-velferds-og-arbeidslivsforskning/AFI/Publikasjoner-AFI/Hvorfor-slutter-ledere-i-Statens-vegvesen" TargetMode="External"/><Relationship Id="rId178" Type="http://schemas.openxmlformats.org/officeDocument/2006/relationships/hyperlink" Target="http://www.hioa.no/Om-HiOA/Senter-for-velferds-og-arbeidslivsforskning/AFI/Publikasjoner-AFI/Arbeidsmiljoe-i-skole-og-barnehage-en-bibliografi-for-perioden-1995-2006" TargetMode="External"/><Relationship Id="rId61" Type="http://schemas.openxmlformats.org/officeDocument/2006/relationships/hyperlink" Target="http://www.hioa.no/Om-HiOA/Senter-for-velferds-og-arbeidslivsforskning/AFI/Publikasjoner-AFI/Behovet-for-varig-tilrettelagt-arbeid" TargetMode="External"/><Relationship Id="rId82" Type="http://schemas.openxmlformats.org/officeDocument/2006/relationships/hyperlink" Target="http://www.hioa.no/Om-HiOA/Senter-for-velferds-og-arbeidslivsforskning/AFI/Publikasjoner-AFI/Likestilling-og-livskvalitet-20072" TargetMode="External"/><Relationship Id="rId152" Type="http://schemas.openxmlformats.org/officeDocument/2006/relationships/hyperlink" Target="http://www.hioa.no/Om-HiOA/Senter-for-velferds-og-arbeidslivsforskning/AFI/Publikasjoner-AFI/Arbeidsmiljoeet-i-barnehagen" TargetMode="External"/><Relationship Id="rId173" Type="http://schemas.openxmlformats.org/officeDocument/2006/relationships/hyperlink" Target="http://www.hioa.no/Om-HiOA/Senter-for-velferds-og-arbeidslivsforskning/AFI/Publikasjoner-AFI/Funksjonshemming-og-arbeidsliv-i-tre-bransjer" TargetMode="External"/><Relationship Id="rId194" Type="http://schemas.openxmlformats.org/officeDocument/2006/relationships/hyperlink" Target="http://www.hioa.no/Om-HiOA/Senter-for-velferds-og-arbeidslivsforskning/AFI/Publikasjoner-AFI/Har-flygeledere-hoeyere-doedelighet-enn-sammenliknbare-yrkesgrupper" TargetMode="External"/><Relationship Id="rId199" Type="http://schemas.openxmlformats.org/officeDocument/2006/relationships/hyperlink" Target="http://www.hioa.no/Om-HiOA/Senter-for-velferds-og-arbeidslivsforskning/AFI/Publikasjoner-AFI/Lederutdanning-innen-helse-og-omsorgssektoren" TargetMode="External"/><Relationship Id="rId203" Type="http://schemas.openxmlformats.org/officeDocument/2006/relationships/hyperlink" Target="http://www.hioa.no/Om-HiOA/Senter-for-velferds-og-arbeidslivsforskning/AFI/Publikasjoner-AFI/Evaluering-av-Verneombudstjenesten-i-Statoil-UPN" TargetMode="External"/><Relationship Id="rId208" Type="http://schemas.openxmlformats.org/officeDocument/2006/relationships/hyperlink" Target="http://www.hioa.no/Om-HiOA/Senter-for-velferds-og-arbeidslivsforskning/AFI/Publikasjoner-AFI/Livsfaseorienterte-personalstrategier-i-byggenaeringen" TargetMode="External"/><Relationship Id="rId229" Type="http://schemas.openxmlformats.org/officeDocument/2006/relationships/hyperlink" Target="http://www.hioa.no/Om-HiOA/Senter-for-velferds-og-arbeidslivsforskning/AFI/Publikasjoner-AFI/Principles-of-animal-ethics-in-Scandinavian-animal-welfare-legislation-and-governance" TargetMode="External"/><Relationship Id="rId19" Type="http://schemas.openxmlformats.org/officeDocument/2006/relationships/hyperlink" Target="http://www.hioa.no/Om-HiOA/Senter-for-velferds-og-arbeidslivsforskning/AFI/Publikasjoner-AFI/HR-funksjonens-rolle-i-seniorpolitikken" TargetMode="External"/><Relationship Id="rId224" Type="http://schemas.openxmlformats.org/officeDocument/2006/relationships/hyperlink" Target="http://www.hioa.no/Om-HiOA/Senter-for-velferds-og-arbeidslivsforskning/AFI/Publikasjoner-AFI/Hjerte-hode-hender-2.-utgave" TargetMode="External"/><Relationship Id="rId240" Type="http://schemas.openxmlformats.org/officeDocument/2006/relationships/hyperlink" Target="http://www.hioa.no/Om-HiOA/Senter-for-velferds-og-arbeidslivsforskning/AFI/Publikasjoner-AFI/Fortellinger-om-aa-faa-det-til" TargetMode="External"/><Relationship Id="rId245" Type="http://schemas.openxmlformats.org/officeDocument/2006/relationships/hyperlink" Target="http://www.hioa.no/Om-HiOA/Senter-for-velferds-og-arbeidslivsforskning/AFI/Publikasjoner-AFI/Bedre-trygghet-i-kollektivtransporten" TargetMode="External"/><Relationship Id="rId14" Type="http://schemas.openxmlformats.org/officeDocument/2006/relationships/hyperlink" Target="http://www.hioa.no/Om-HiOA/Senter-for-velferds-og-arbeidslivsforskning/AFI/Publikasjoner-AFI/Hva-naa-Toeyen" TargetMode="External"/><Relationship Id="rId30" Type="http://schemas.openxmlformats.org/officeDocument/2006/relationships/hyperlink" Target="http://www.hioa.no/Om-HiOA/Senter-for-velferds-og-arbeidslivsforskning/AFI/Publikasjoner-AFI/Samspill-eller-svarteperspill" TargetMode="External"/><Relationship Id="rId35" Type="http://schemas.openxmlformats.org/officeDocument/2006/relationships/hyperlink" Target="http://www.hioa.no/Om-HiOA/Senter-for-velferds-og-arbeidslivsforskning/AFI/Publikasjoner-AFI/Evaluering-av-arbeidstidsordningen" TargetMode="External"/><Relationship Id="rId56" Type="http://schemas.openxmlformats.org/officeDocument/2006/relationships/hyperlink" Target="http://www.hioa.no/Om-HiOA/Senter-for-velferds-og-arbeidslivsforskning/AFI/Publikasjoner-AFI/Gode-intensjoner-holder-det" TargetMode="External"/><Relationship Id="rId77" Type="http://schemas.openxmlformats.org/officeDocument/2006/relationships/hyperlink" Target="http://www.hioa.no/Om-HiOA/Senter-for-velferds-og-arbeidslivsforskning/AFI/Publikasjoner-AFI/Tilbake-til-framtiden" TargetMode="External"/><Relationship Id="rId100" Type="http://schemas.openxmlformats.org/officeDocument/2006/relationships/hyperlink" Target="http://www.hioa.no/Om-HiOA/Senter-for-velferds-og-arbeidslivsforskning/AFI/Publikasjoner-AFI/Maskinfoereres-arbeidsmiljoe-paa-godt-og-vondt" TargetMode="External"/><Relationship Id="rId105" Type="http://schemas.openxmlformats.org/officeDocument/2006/relationships/hyperlink" Target="http://www.hioa.no/Om-HiOA/Senter-for-velferds-og-arbeidslivsforskning/AFI/Publikasjoner-AFI/Arbeid-og-arbeidshelse-i-pleie-og-omsorgssektoren" TargetMode="External"/><Relationship Id="rId126" Type="http://schemas.openxmlformats.org/officeDocument/2006/relationships/hyperlink" Target="http://www.hioa.no/Om-HiOA/Senter-for-velferds-og-arbeidslivsforskning/AFI/Publikasjoner-AFI/Konservative-praktikere-eller-avantgardistiske-byraakrater" TargetMode="External"/><Relationship Id="rId147" Type="http://schemas.openxmlformats.org/officeDocument/2006/relationships/hyperlink" Target="http://www.hioa.no/Om-HiOA/Senter-for-velferds-og-arbeidslivsforskning/AFI/Publikasjoner-AFI/Forsoek-og-erfaringer-med-arbeidstidsordninger-som-reduserer-uoensket-deltid-i-turnus" TargetMode="External"/><Relationship Id="rId168" Type="http://schemas.openxmlformats.org/officeDocument/2006/relationships/hyperlink" Target="http://www.hioa.no/Om-HiOA/Senter-for-velferds-og-arbeidslivsforskning/AFI/Publikasjoner-AFI/Oppfoelgingsundersoekelse-om-ansettelse-av-funksjonshemmede-i-staten" TargetMode="External"/><Relationship Id="rId8" Type="http://schemas.openxmlformats.org/officeDocument/2006/relationships/hyperlink" Target="http://www.hioa.no/Om-HiOA/Senter-for-velferds-og-arbeidslivsforskning/AFI/Publikasjoner-AFI/Hoegskolen-i-Telemark-og-TEL-TEK" TargetMode="External"/><Relationship Id="rId51" Type="http://schemas.openxmlformats.org/officeDocument/2006/relationships/hyperlink" Target="http://www.hioa.no/Om-HiOA/Senter-for-velferds-og-arbeidslivsforskning/AFI/Publikasjoner-AFI/Praksiskonsulenten-som-brobygger" TargetMode="External"/><Relationship Id="rId72" Type="http://schemas.openxmlformats.org/officeDocument/2006/relationships/hyperlink" Target="http://www.hioa.no/Om-HiOA/Senter-for-velferds-og-arbeidslivsforskning/AFI/Publikasjoner-AFI/Evaluering-av-Kvalifiseringsprogrammet-sluttrapport" TargetMode="External"/><Relationship Id="rId93" Type="http://schemas.openxmlformats.org/officeDocument/2006/relationships/hyperlink" Target="http://www.hioa.no/Om-HiOA/Senter-for-velferds-og-arbeidslivsforskning/AFI/Publikasjoner-AFI/Paa-vei-til-jobb" TargetMode="External"/><Relationship Id="rId98" Type="http://schemas.openxmlformats.org/officeDocument/2006/relationships/hyperlink" Target="http://www.hioa.no/Om-HiOA/Senter-for-velferds-og-arbeidslivsforskning/AFI/Publikasjoner-AFI/Fylkeskommunen-som-regional-utviklingsaktoer" TargetMode="External"/><Relationship Id="rId121" Type="http://schemas.openxmlformats.org/officeDocument/2006/relationships/hyperlink" Target="http://www.hioa.no/Om-HiOA/Senter-for-velferds-og-arbeidslivsforskning/AFI/Publikasjoner-AFI/Arbeidsgiverlos-Underveisrapport" TargetMode="External"/><Relationship Id="rId142" Type="http://schemas.openxmlformats.org/officeDocument/2006/relationships/hyperlink" Target="http://www.hioa.no/Om-HiOA/Senter-for-velferds-og-arbeidslivsforskning/AFI/Publikasjoner-AFI/En-ny-mulighet-brukernes-opplevelse-av-Kvalifiseringsprogrammet-i-NAV" TargetMode="External"/><Relationship Id="rId163" Type="http://schemas.openxmlformats.org/officeDocument/2006/relationships/hyperlink" Target="http://www.hioa.no/Om-HiOA/Senter-for-velferds-og-arbeidslivsforskning/AFI/Publikasjoner-AFI/Funksjonshemmede-paa-arbeidsmarkedet" TargetMode="External"/><Relationship Id="rId184" Type="http://schemas.openxmlformats.org/officeDocument/2006/relationships/hyperlink" Target="http://www.hioa.no/Om-HiOA/Senter-for-velferds-og-arbeidslivsforskning/AFI/Publikasjoner-AFI/Utredning-om-omstilling" TargetMode="External"/><Relationship Id="rId189" Type="http://schemas.openxmlformats.org/officeDocument/2006/relationships/hyperlink" Target="http://www.hioa.no/Om-HiOA/Senter-for-velferds-og-arbeidslivsforskning/AFI/Publikasjoner-AFI/En-ny-rolle-for-NAV-i-fengsel2" TargetMode="External"/><Relationship Id="rId219" Type="http://schemas.openxmlformats.org/officeDocument/2006/relationships/hyperlink" Target="http://www.hioa.no/Om-HiOA/Senter-for-velferds-og-arbeidslivsforskning/AFI/Publikasjoner-AFI/Mestring-i-arbeidet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hioa.no/Om-HiOA/Senter-for-velferds-og-arbeidslivsforskning/AFI/Publikasjoner-AFI/En-fagbevegelse-for-fremtiden" TargetMode="External"/><Relationship Id="rId230" Type="http://schemas.openxmlformats.org/officeDocument/2006/relationships/hyperlink" Target="http://www.hioa.no/Om-HiOA/Senter-for-velferds-og-arbeidslivsforskning/AFI/Publikasjoner-AFI/Review-of-the-Co-operation-between-NHO-and-APINDO-2003-2007" TargetMode="External"/><Relationship Id="rId235" Type="http://schemas.openxmlformats.org/officeDocument/2006/relationships/hyperlink" Target="http://www.hioa.no/Om-HiOA/Senter-for-velferds-og-arbeidslivsforskning/AFI/Publikasjoner-AFI/Evaluering-av-tilsynsmetodikken-i-Arbeidstilsynets-God-Vakt!-kampanje" TargetMode="External"/><Relationship Id="rId25" Type="http://schemas.openxmlformats.org/officeDocument/2006/relationships/hyperlink" Target="http://www.hioa.no/Om-HiOA/Senter-for-velferds-og-arbeidslivsforskning/AFI/Publikasjoner-AFI/Arbeidsgiverperspektiver-paa-inkludering" TargetMode="External"/><Relationship Id="rId46" Type="http://schemas.openxmlformats.org/officeDocument/2006/relationships/hyperlink" Target="http://www.hioa.no/Om-HiOA/Senter-for-velferds-og-arbeidslivsforskning/AFI/Publikasjoner-AFI/En-ny-rolle-for-NAV-i-fengsel" TargetMode="External"/><Relationship Id="rId67" Type="http://schemas.openxmlformats.org/officeDocument/2006/relationships/hyperlink" Target="http://www.hioa.no/Om-HiOA/Senter-for-velferds-og-arbeidslivsforskning/AFI/Publikasjoner-AFI/Inkludering-av-ungdom-i-skole-eller-arbeid" TargetMode="External"/><Relationship Id="rId116" Type="http://schemas.openxmlformats.org/officeDocument/2006/relationships/hyperlink" Target="http://www.hioa.no/Om-HiOA/Senter-for-velferds-og-arbeidslivsforskning/AFI/Publikasjoner-AFI/Jeg-vil-ikke-staa-utenfor" TargetMode="External"/><Relationship Id="rId137" Type="http://schemas.openxmlformats.org/officeDocument/2006/relationships/hyperlink" Target="http://www.hioa.no/Om-HiOA/Senter-for-velferds-og-arbeidslivsforskning/AFI/Publikasjoner-AFI/Seniortiltak-i-AAs-kommune" TargetMode="External"/><Relationship Id="rId158" Type="http://schemas.openxmlformats.org/officeDocument/2006/relationships/hyperlink" Target="http://www.hioa.no/Om-HiOA/Senter-for-velferds-og-arbeidslivsforskning/AFI/Publikasjoner-AFI/Integreringsprosessen-paa-det-lokale-NAV-kontoret" TargetMode="External"/><Relationship Id="rId20" Type="http://schemas.openxmlformats.org/officeDocument/2006/relationships/hyperlink" Target="http://www.hioa.no/Om-HiOA/Senter-for-velferds-og-arbeidslivsforskning/AFI/Publikasjoner-AFI/NAVs-samarbeid-med-fylkeskommunen-i-Ny-GIV-Oppfoelgingsprosjektet" TargetMode="External"/><Relationship Id="rId41" Type="http://schemas.openxmlformats.org/officeDocument/2006/relationships/hyperlink" Target="http://www.hioa.no/Om-HiOA/Senter-for-velferds-og-arbeidslivsforskning/AFI/Publikasjoner-AFI/De-vanskelige-overgangene" TargetMode="External"/><Relationship Id="rId62" Type="http://schemas.openxmlformats.org/officeDocument/2006/relationships/hyperlink" Target="http://www.hioa.no/Om-HiOA/Senter-for-velferds-og-arbeidslivsforskning/AFI/Publikasjoner-AFI/Seniorpolitikk-i-store-virksomheter-foelgeevaluering-ved-St.-Olavs-Hospital" TargetMode="External"/><Relationship Id="rId83" Type="http://schemas.openxmlformats.org/officeDocument/2006/relationships/hyperlink" Target="http://www.hioa.no/Om-HiOA/Senter-for-velferds-og-arbeidslivsforskning/AFI/Publikasjoner-AFI/Erfaringer-med-og-konsekvenser-av-graviditet-og-uttak-av-foreldrepermisjon-i-norsk-arbeidsliv" TargetMode="External"/><Relationship Id="rId88" Type="http://schemas.openxmlformats.org/officeDocument/2006/relationships/hyperlink" Target="http://www.hioa.no/Om-HiOA/Senter-for-velferds-og-arbeidslivsforskning/AFI/Publikasjoner-AFI/Paa-vei-mot-en-integrert-velferdsforvaltning" TargetMode="External"/><Relationship Id="rId111" Type="http://schemas.openxmlformats.org/officeDocument/2006/relationships/hyperlink" Target="http://www.hioa.no/Om-HiOA/Senter-for-velferds-og-arbeidslivsforskning/AFI/Publikasjoner-AFI/Forvaltningsenheter-i-NAV" TargetMode="External"/><Relationship Id="rId132" Type="http://schemas.openxmlformats.org/officeDocument/2006/relationships/hyperlink" Target="http://www.hioa.no/Om-HiOA/Senter-for-velferds-og-arbeidslivsforskning/AFI/Publikasjoner-AFI/Entreprenoerskap-blant-innvandrere" TargetMode="External"/><Relationship Id="rId153" Type="http://schemas.openxmlformats.org/officeDocument/2006/relationships/hyperlink" Target="http://www.hioa.no/Om-HiOA/Senter-for-velferds-og-arbeidslivsforskning/AFI/Publikasjoner-AFI/Organisering-for-helhetlig-tjenesteyting" TargetMode="External"/><Relationship Id="rId174" Type="http://schemas.openxmlformats.org/officeDocument/2006/relationships/hyperlink" Target="http://www.hioa.no/Om-HiOA/Senter-for-velferds-og-arbeidslivsforskning/AFI/Publikasjoner-AFI/Individuell-Oppfoelging" TargetMode="External"/><Relationship Id="rId179" Type="http://schemas.openxmlformats.org/officeDocument/2006/relationships/hyperlink" Target="http://www.hioa.no/Om-HiOA/Senter-for-velferds-og-arbeidslivsforskning/AFI/Publikasjoner-AFI/Evaluering-av-arbeidsmarkedssatsingen-for-sosialhjelpsmottakere" TargetMode="External"/><Relationship Id="rId195" Type="http://schemas.openxmlformats.org/officeDocument/2006/relationships/hyperlink" Target="http://www.hioa.no/Om-HiOA/Senter-for-velferds-og-arbeidslivsforskning/AFI/Publikasjoner-AFI/Terskler-i-barnevernet" TargetMode="External"/><Relationship Id="rId209" Type="http://schemas.openxmlformats.org/officeDocument/2006/relationships/hyperlink" Target="http://www.hioa.no/Om-HiOA/Senter-for-velferds-og-arbeidslivsforskning/AFI/Publikasjoner-AFI/Overgang-mellom-utdanning-og-arbeid-for-unge-med-nedsatt-funksjonsevne" TargetMode="External"/><Relationship Id="rId190" Type="http://schemas.openxmlformats.org/officeDocument/2006/relationships/hyperlink" Target="http://www.hioa.no/Om-HiOA/Senter-for-velferds-og-arbeidslivsforskning/AFI/Publikasjoner-AFI/Evaluering-av-forsoeket-Kjerneoppgaver-i-NAV2" TargetMode="External"/><Relationship Id="rId204" Type="http://schemas.openxmlformats.org/officeDocument/2006/relationships/hyperlink" Target="http://www.hioa.no/Om-HiOA/Senter-for-velferds-og-arbeidslivsforskning/AFI/Publikasjoner-AFI/Norsk-arbeidsliv-2013" TargetMode="External"/><Relationship Id="rId220" Type="http://schemas.openxmlformats.org/officeDocument/2006/relationships/hyperlink" Target="http://www.hioa.no/Om-HiOA/Senter-for-velferds-og-arbeidslivsforskning/AFI/Publikasjoner-AFI/Samarbeid-om-mangfold" TargetMode="External"/><Relationship Id="rId225" Type="http://schemas.openxmlformats.org/officeDocument/2006/relationships/hyperlink" Target="http://www.hioa.no/Om-HiOA/Senter-for-velferds-og-arbeidslivsforskning/AFI/Publikasjoner-AFI/Sluttrapport-lederutviklingsprogrammet-Kunstens-kvinner" TargetMode="External"/><Relationship Id="rId241" Type="http://schemas.openxmlformats.org/officeDocument/2006/relationships/hyperlink" Target="http://www.hioa.no/Om-HiOA/Senter-for-velferds-og-arbeidslivsforskning/AFI/Publikasjoner-AFI/Veien-til-yrkeslivet-for-personer-under-legemiddelassistert-rehabilitering" TargetMode="External"/><Relationship Id="rId246" Type="http://schemas.openxmlformats.org/officeDocument/2006/relationships/hyperlink" Target="http://www.hioa.no/Om-HiOA/Senter-for-velferds-og-arbeidslivsforskning/AFI/Publikasjoner-AFI/Strategies-for-inclusion-co-ordinated-approaches-for-quality-employment" TargetMode="External"/><Relationship Id="rId15" Type="http://schemas.openxmlformats.org/officeDocument/2006/relationships/hyperlink" Target="http://www.hioa.no/Om-HiOA/Senter-for-velferds-og-arbeidslivsforskning/AFI/Publikasjoner-AFI/Kunnskap-og-informasjon-om-alderspensjon" TargetMode="External"/><Relationship Id="rId36" Type="http://schemas.openxmlformats.org/officeDocument/2006/relationships/hyperlink" Target="http://www.hioa.no/Om-HiOA/Senter-for-velferds-og-arbeidslivsforskning/AFI/Publikasjoner-AFI/Hva-er-god-Arbeid-med-bistand" TargetMode="External"/><Relationship Id="rId57" Type="http://schemas.openxmlformats.org/officeDocument/2006/relationships/hyperlink" Target="http://www.hioa.no/Om-HiOA/Senter-for-velferds-og-arbeidslivsforskning/AFI/Publikasjoner-AFI/Transportarbeid-i-Norge" TargetMode="External"/><Relationship Id="rId106" Type="http://schemas.openxmlformats.org/officeDocument/2006/relationships/hyperlink" Target="http://www.hioa.no/Om-HiOA/Senter-for-velferds-og-arbeidslivsforskning/AFI/Publikasjoner-AFI/Psykologiske-organisatoriske-og-sosiale-faktorer-i-arbeid-av-betydning-for-helse" TargetMode="External"/><Relationship Id="rId127" Type="http://schemas.openxmlformats.org/officeDocument/2006/relationships/hyperlink" Target="http://www.hioa.no/Om-HiOA/Senter-for-velferds-og-arbeidslivsforskning/AFI/Publikasjoner-AFI/Rehabilitering-med-arbeid-som-maal-et-organisatorisk-perspektiv" TargetMode="External"/><Relationship Id="rId10" Type="http://schemas.openxmlformats.org/officeDocument/2006/relationships/hyperlink" Target="http://www.hioa.no/Om-HiOA/Senter-for-velferds-og-arbeidslivsforskning/AFI/Publikasjoner-AFI/Drivkrefter-bak-avgang-og-arbeidsfastholdelse" TargetMode="External"/><Relationship Id="rId31" Type="http://schemas.openxmlformats.org/officeDocument/2006/relationships/hyperlink" Target="http://www.hioa.no/Om-HiOA/Senter-for-velferds-og-arbeidslivsforskning/AFI/Publikasjoner-AFI/Framtida-til-norsk-luftfart" TargetMode="External"/><Relationship Id="rId52" Type="http://schemas.openxmlformats.org/officeDocument/2006/relationships/hyperlink" Target="http://www.hioa.no/Om-HiOA/Senter-for-velferds-og-arbeidslivsforskning/AFI/Publikasjoner-AFI/Samfunnsoekonomisk-analyse-av-oekt-sysselsetting-av-personer-med-nedsatt-funksjonsevne" TargetMode="External"/><Relationship Id="rId73" Type="http://schemas.openxmlformats.org/officeDocument/2006/relationships/hyperlink" Target="http://www.hioa.no/Om-HiOA/Senter-for-velferds-og-arbeidslivsforskning/AFI/Publikasjoner-AFI/Rekruttering-til-ledelse" TargetMode="External"/><Relationship Id="rId78" Type="http://schemas.openxmlformats.org/officeDocument/2006/relationships/hyperlink" Target="http://www.hioa.no/Om-HiOA/Senter-for-velferds-og-arbeidslivsforskning/AFI/Publikasjoner-AFI/Evaluering-av-likestillings-og-diskrimineringsombudet" TargetMode="External"/><Relationship Id="rId94" Type="http://schemas.openxmlformats.org/officeDocument/2006/relationships/hyperlink" Target="http://www.hioa.no/Om-HiOA/Senter-for-velferds-og-arbeidslivsforskning/AFI/Publikasjoner-AFI/Hva-fremmer-og-hva-hemmer-vekst-i-smaa-og-mellomstore-bedrifter" TargetMode="External"/><Relationship Id="rId99" Type="http://schemas.openxmlformats.org/officeDocument/2006/relationships/hyperlink" Target="http://www.hioa.no/Om-HiOA/Senter-for-velferds-og-arbeidslivsforskning/AFI/Publikasjoner-AFI/Yrkeshemmede-i-det-ordinaere-arbeidslivet" TargetMode="External"/><Relationship Id="rId101" Type="http://schemas.openxmlformats.org/officeDocument/2006/relationships/hyperlink" Target="http://www.hioa.no/Om-HiOA/Senter-for-velferds-og-arbeidslivsforskning/AFI/Publikasjoner-AFI/En-framtid-som-laerer" TargetMode="External"/><Relationship Id="rId122" Type="http://schemas.openxmlformats.org/officeDocument/2006/relationships/hyperlink" Target="http://www.hioa.no/Om-HiOA/Senter-for-velferds-og-arbeidslivsforskning/AFI/Publikasjoner-AFI/Kvinners-holdninger-til-tidligpensjonering" TargetMode="External"/><Relationship Id="rId143" Type="http://schemas.openxmlformats.org/officeDocument/2006/relationships/hyperlink" Target="http://www.hioa.no/Om-HiOA/Senter-for-velferds-og-arbeidslivsforskning/AFI/Publikasjoner-AFI/Arbeidsmiljoeundersoekelse-i-NAV" TargetMode="External"/><Relationship Id="rId148" Type="http://schemas.openxmlformats.org/officeDocument/2006/relationships/hyperlink" Target="http://www.hioa.no/Om-HiOA/Senter-for-velferds-og-arbeidslivsforskning/AFI/Publikasjoner-AFI/Saeraldersgrenser-og-virksomhetenes-handlingsrom" TargetMode="External"/><Relationship Id="rId164" Type="http://schemas.openxmlformats.org/officeDocument/2006/relationships/hyperlink" Target="http://www.hioa.no/Om-HiOA/Senter-for-velferds-og-arbeidslivsforskning/AFI/Publikasjoner-AFI/Det-gode-skolebygg" TargetMode="External"/><Relationship Id="rId169" Type="http://schemas.openxmlformats.org/officeDocument/2006/relationships/hyperlink" Target="http://www.hioa.no/Om-HiOA/Senter-for-velferds-og-arbeidslivsforskning/AFI/Publikasjoner-AFI/Impression-of-Supported-Employment" TargetMode="External"/><Relationship Id="rId185" Type="http://schemas.openxmlformats.org/officeDocument/2006/relationships/hyperlink" Target="http://www.hioa.no/Om-HiOA/Senter-for-velferds-og-arbeidslivsforskning/AFI/Publikasjoner-AFI/Naar-menn-velger-menn-og-kvinner-velger-menn" TargetMode="External"/><Relationship Id="rId4" Type="http://schemas.openxmlformats.org/officeDocument/2006/relationships/hyperlink" Target="http://www.hioa.no/Om-HiOA/Senter-for-velferds-og-arbeidslivsforskning/AFI/Publikasjoner-AFI/Brukermedvirkning-politikk-og-velferdsstat" TargetMode="External"/><Relationship Id="rId9" Type="http://schemas.openxmlformats.org/officeDocument/2006/relationships/hyperlink" Target="http://www.hioa.no/Om-HiOA/Senter-for-velferds-og-arbeidslivsforskning/AFI/Publikasjoner-AFI/Unge-mottakere-av-tiltakspenger" TargetMode="External"/><Relationship Id="rId180" Type="http://schemas.openxmlformats.org/officeDocument/2006/relationships/hyperlink" Target="http://www.hioa.no/Om-HiOA/Senter-for-velferds-og-arbeidslivsforskning/AFI/Publikasjoner-AFI/Arbeidsliv-og-rus" TargetMode="External"/><Relationship Id="rId210" Type="http://schemas.openxmlformats.org/officeDocument/2006/relationships/hyperlink" Target="http://www.hioa.no/Om-HiOA/Senter-for-velferds-og-arbeidslivsforskning/AFI/Publikasjoner-AFI/Evaluering-av-prosjektet-Samordning-av-tiltak-for-tilbakefoering-fra-fengsel-til-kvalifiseringsprogram" TargetMode="External"/><Relationship Id="rId215" Type="http://schemas.openxmlformats.org/officeDocument/2006/relationships/hyperlink" Target="http://www.hioa.no/Om-HiOA/Senter-for-velferds-og-arbeidslivsforskning/AFI/Publikasjoner-AFI/Norsk-arbeidsliv-2011" TargetMode="External"/><Relationship Id="rId236" Type="http://schemas.openxmlformats.org/officeDocument/2006/relationships/hyperlink" Target="http://www.hioa.no/Om-HiOA/Senter-for-velferds-og-arbeidslivsforskning/AFI/Publikasjoner-AFI/Capacity-Building-for-Employers-Organization-on-Productivity-and-Competitiveness" TargetMode="External"/><Relationship Id="rId26" Type="http://schemas.openxmlformats.org/officeDocument/2006/relationships/hyperlink" Target="http://www.hioa.no/Om-HiOA/Senter-for-velferds-og-arbeidslivsforskning/AFI/Publikasjoner-AFI/Gjoere-sammen-eller-hver-for-seg" TargetMode="External"/><Relationship Id="rId231" Type="http://schemas.openxmlformats.org/officeDocument/2006/relationships/hyperlink" Target="http://www.hioa.no/Om-HiOA/Senter-for-velferds-og-arbeidslivsforskning/AFI/Publikasjoner-AFI/Batterieffekten" TargetMode="External"/><Relationship Id="rId47" Type="http://schemas.openxmlformats.org/officeDocument/2006/relationships/hyperlink" Target="http://www.hioa.no/Om-HiOA/Senter-for-velferds-og-arbeidslivsforskning/AFI/Publikasjoner-AFI/Hva-kan-forklare-medlemsveksten-i-Forbundet-for-Ledelse-og-Teknikk" TargetMode="External"/><Relationship Id="rId68" Type="http://schemas.openxmlformats.org/officeDocument/2006/relationships/hyperlink" Target="http://www.hioa.no/Om-HiOA/Senter-for-velferds-og-arbeidslivsforskning/AFI/Publikasjoner-AFI/Med-blikk-for-sammenhengen-mellom-barnehage-og-skole" TargetMode="External"/><Relationship Id="rId89" Type="http://schemas.openxmlformats.org/officeDocument/2006/relationships/hyperlink" Target="http://www.hioa.no/Om-HiOA/Senter-for-velferds-og-arbeidslivsforskning/AFI/Publikasjoner-AFI/Stairway-to-Heaven" TargetMode="External"/><Relationship Id="rId112" Type="http://schemas.openxmlformats.org/officeDocument/2006/relationships/hyperlink" Target="http://www.hioa.no/Om-HiOA/Senter-for-velferds-og-arbeidslivsforskning/AFI/Publikasjoner-AFI/Saarbare-svaner" TargetMode="External"/><Relationship Id="rId133" Type="http://schemas.openxmlformats.org/officeDocument/2006/relationships/hyperlink" Target="http://www.hioa.no/Om-HiOA/Senter-for-velferds-og-arbeidslivsforskning/AFI/Publikasjoner-AFI/Utvikling-og-utfordringer-i-lokale-NAV-kontor" TargetMode="External"/><Relationship Id="rId154" Type="http://schemas.openxmlformats.org/officeDocument/2006/relationships/hyperlink" Target="http://www.hioa.no/Om-HiOA/Senter-for-velferds-og-arbeidslivsforskning/AFI/Publikasjoner-AFI/Vilkaar-for-oppgaveloesning-i-politiet" TargetMode="External"/><Relationship Id="rId175" Type="http://schemas.openxmlformats.org/officeDocument/2006/relationships/hyperlink" Target="http://www.hioa.no/Om-HiOA/Senter-for-velferds-og-arbeidslivsforskning/AFI/Publikasjoner-AFI/Supported-employment-or-segregated-rehabilitation-Vocational-rehabilitation-and-the-idea-of-rapid-job-placement" TargetMode="External"/><Relationship Id="rId196" Type="http://schemas.openxmlformats.org/officeDocument/2006/relationships/hyperlink" Target="http://www.hioa.no/Om-HiOA/Senter-for-velferds-og-arbeidslivsforskning/AFI/Publikasjoner-AFI/Evaluering-av-Forsoeket-Arbeidsavklaringspenger-AAP-som-loennstilskudd" TargetMode="External"/><Relationship Id="rId200" Type="http://schemas.openxmlformats.org/officeDocument/2006/relationships/hyperlink" Target="http://www.hioa.no/Om-HiOA/Senter-for-velferds-og-arbeidslivsforskning/AFI/Publikasjoner-AFI/Norsk-arbeidsliv-2014" TargetMode="External"/><Relationship Id="rId16" Type="http://schemas.openxmlformats.org/officeDocument/2006/relationships/hyperlink" Target="http://www.hioa.no/Om-HiOA/Senter-for-velferds-og-arbeidslivsforskning/AFI/Publikasjoner-AFI/Kunnskapsdeling-i-travelhetens-tid" TargetMode="External"/><Relationship Id="rId221" Type="http://schemas.openxmlformats.org/officeDocument/2006/relationships/hyperlink" Target="http://www.hioa.no/Om-HiOA/Senter-for-velferds-og-arbeidslivsforskning/AFI/Publikasjoner-AFI/Norsk-arbeidsliv-2010" TargetMode="External"/><Relationship Id="rId242" Type="http://schemas.openxmlformats.org/officeDocument/2006/relationships/hyperlink" Target="http://www.hioa.no/Om-HiOA/Senter-for-velferds-og-arbeidslivsforskning/AFI/Publikasjoner-AFI/Arbeid-og-psykisk-helse" TargetMode="External"/><Relationship Id="rId37" Type="http://schemas.openxmlformats.org/officeDocument/2006/relationships/hyperlink" Target="http://www.hioa.no/Om-HiOA/Senter-for-velferds-og-arbeidslivsforskning/AFI/Publikasjoner-AFI/Hvem-skal-ut" TargetMode="External"/><Relationship Id="rId58" Type="http://schemas.openxmlformats.org/officeDocument/2006/relationships/hyperlink" Target="http://www.hioa.no/Om-HiOA/Senter-for-velferds-og-arbeidslivsforskning/AFI/Publikasjoner-AFI/Risiko-og-inkludering" TargetMode="External"/><Relationship Id="rId79" Type="http://schemas.openxmlformats.org/officeDocument/2006/relationships/hyperlink" Target="http://www.hioa.no/Om-HiOA/Senter-for-velferds-og-arbeidslivsforskning/AFI/Publikasjoner-AFI/ICT-and-employment" TargetMode="External"/><Relationship Id="rId102" Type="http://schemas.openxmlformats.org/officeDocument/2006/relationships/hyperlink" Target="http://www.hioa.no/Om-HiOA/Senter-for-velferds-og-arbeidslivsforskning/AFI/Publikasjoner-AFI/Et-nytt-Helse-Norge" TargetMode="External"/><Relationship Id="rId123" Type="http://schemas.openxmlformats.org/officeDocument/2006/relationships/hyperlink" Target="http://www.hioa.no/Om-HiOA/Senter-for-velferds-og-arbeidslivsforskning/AFI/Publikasjoner-AFI/Hvis-bare-helsa-holder" TargetMode="External"/><Relationship Id="rId144" Type="http://schemas.openxmlformats.org/officeDocument/2006/relationships/hyperlink" Target="http://www.hioa.no/Om-HiOA/Senter-for-velferds-og-arbeidslivsforskning/AFI/Publikasjoner-AFI/Klok-av-skade" TargetMode="External"/><Relationship Id="rId90" Type="http://schemas.openxmlformats.org/officeDocument/2006/relationships/hyperlink" Target="http://www.hioa.no/Om-HiOA/Senter-for-velferds-og-arbeidslivsforskning/AFI/Publikasjoner-AFI/Fortell-meg-at-jeg-er-oensket" TargetMode="External"/><Relationship Id="rId165" Type="http://schemas.openxmlformats.org/officeDocument/2006/relationships/hyperlink" Target="http://www.hioa.no/Om-HiOA/Senter-for-velferds-og-arbeidslivsforskning/AFI/Publikasjoner-AFI/Unge-funksjonshemmede-paa-praksisplass-og-i-jobb" TargetMode="External"/><Relationship Id="rId186" Type="http://schemas.openxmlformats.org/officeDocument/2006/relationships/hyperlink" Target="http://www.hioa.no/Om-HiOA/Senter-for-velferds-og-arbeidslivsforskning/AFI/Publikasjoner-AFI/Supported-employment-in-Norway" TargetMode="External"/><Relationship Id="rId211" Type="http://schemas.openxmlformats.org/officeDocument/2006/relationships/hyperlink" Target="http://www.hioa.no/Om-HiOA/Senter-for-velferds-og-arbeidslivsforskning/AFI/Publikasjoner-AFI/Jobpics" TargetMode="External"/><Relationship Id="rId232" Type="http://schemas.openxmlformats.org/officeDocument/2006/relationships/hyperlink" Target="http://www.hioa.no/Om-HiOA/Senter-for-velferds-og-arbeidslivsforskning/AFI/Publikasjoner-AFI/Menneskerettigheter-fagforeningsrettigheter-og-demokrati" TargetMode="External"/><Relationship Id="rId27" Type="http://schemas.openxmlformats.org/officeDocument/2006/relationships/hyperlink" Target="http://www.hioa.no/Om-HiOA/Senter-for-velferds-og-arbeidslivsforskning/AFI/Publikasjoner-AFI/Etter-1001-natt" TargetMode="External"/><Relationship Id="rId48" Type="http://schemas.openxmlformats.org/officeDocument/2006/relationships/hyperlink" Target="http://www.hioa.no/Om-HiOA/Senter-for-velferds-og-arbeidslivsforskning/AFI/Publikasjoner-AFI/Tidsbruk-arbeidstid-og-tidskonflikt-i-den-norske-universitets-og-hoegskolesektoren" TargetMode="External"/><Relationship Id="rId69" Type="http://schemas.openxmlformats.org/officeDocument/2006/relationships/hyperlink" Target="http://www.hioa.no/Om-HiOA/Senter-for-velferds-og-arbeidslivsforskning/AFI/Publikasjoner-AFI/Hvordan-skape-oekt-mestring-blant-frontlinjeansatte-i-servicenaeringen" TargetMode="External"/><Relationship Id="rId113" Type="http://schemas.openxmlformats.org/officeDocument/2006/relationships/hyperlink" Target="http://www.hioa.no/Om-HiOA/Senter-for-velferds-og-arbeidslivsforskning/AFI/Publikasjoner-AFI/Loenns-og-arbeidsvilkaar-for-kommunalt-ansatte-i-NAV-kontor" TargetMode="External"/><Relationship Id="rId134" Type="http://schemas.openxmlformats.org/officeDocument/2006/relationships/hyperlink" Target="http://www.hioa.no/Om-HiOA/Senter-for-velferds-og-arbeidslivsforskning/AFI/Publikasjoner-AFI/Hva-kan-vi-laere-av-gode-eksempler-paa-sykefravaersarbeid" TargetMode="External"/><Relationship Id="rId80" Type="http://schemas.openxmlformats.org/officeDocument/2006/relationships/hyperlink" Target="http://www.hioa.no/Om-HiOA/Senter-for-velferds-og-arbeidslivsforskning/AFI/Publikasjoner-AFI/Gammel-industri-med-nytt-innhold" TargetMode="External"/><Relationship Id="rId155" Type="http://schemas.openxmlformats.org/officeDocument/2006/relationships/hyperlink" Target="http://www.hioa.no/Om-HiOA/Senter-for-velferds-og-arbeidslivsforskning/AFI/Publikasjoner-AFI/Opp-eller-ut2" TargetMode="External"/><Relationship Id="rId176" Type="http://schemas.openxmlformats.org/officeDocument/2006/relationships/hyperlink" Target="http://www.hioa.no/Om-HiOA/Senter-for-velferds-og-arbeidslivsforskning/AFI/Publikasjoner-AFI/Fylkeskommunen-og-kommunene-i-samarbeid" TargetMode="External"/><Relationship Id="rId197" Type="http://schemas.openxmlformats.org/officeDocument/2006/relationships/hyperlink" Target="http://www.hioa.no/Om-HiOA/Senter-for-velferds-og-arbeidslivsforskning/AFI/Publikasjoner-AFI/Evaluering-av-forsoeket-Kjerneoppgaver-i-NAV" TargetMode="External"/><Relationship Id="rId201" Type="http://schemas.openxmlformats.org/officeDocument/2006/relationships/hyperlink" Target="http://www.hioa.no/Om-HiOA/Senter-for-velferds-og-arbeidslivsforskning/AFI/Publikasjoner-AFI/Nyskaping-i-demensomsorgen" TargetMode="External"/><Relationship Id="rId222" Type="http://schemas.openxmlformats.org/officeDocument/2006/relationships/hyperlink" Target="http://www.hioa.no/Om-HiOA/Senter-for-velferds-og-arbeidslivsforskning/AFI/Publikasjoner-AFI/Baerekraftige-familier-likestilte-livsloep" TargetMode="External"/><Relationship Id="rId243" Type="http://schemas.openxmlformats.org/officeDocument/2006/relationships/hyperlink" Target="http://www.hioa.no/Om-HiOA/Senter-for-velferds-og-arbeidslivsforskning/AFI/Publikasjoner-AFI/Achievements-results-and-proposals-from-the-transnational-partnership-Strategies-for-Inclusion-co-ordinated-approaches-for-quality-em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9CA2A187.dotm</Template>
  <TotalTime>0</TotalTime>
  <Pages>36</Pages>
  <Words>19153</Words>
  <Characters>101516</Characters>
  <Application>Microsoft Office Word</Application>
  <DocSecurity>4</DocSecurity>
  <Lines>845</Lines>
  <Paragraphs>240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Oslo og Akershus</Company>
  <LinksUpToDate>false</LinksUpToDate>
  <CharactersWithSpaces>120429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Rebekka Mong Hansen</dc:creator>
  <cp:keywords/>
  <dc:description/>
  <cp:lastModifiedBy>Trude Eikebrokk</cp:lastModifiedBy>
  <cp:revision>2</cp:revision>
  <dcterms:created xsi:type="dcterms:W3CDTF">2016-03-22T10:04:00Z</dcterms:created>
  <dcterms:modified xsi:type="dcterms:W3CDTF">2016-03-22T10:04:00Z</dcterms:modified>
</cp:coreProperties>
</file>